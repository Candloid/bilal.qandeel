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4A0" w:firstRow="1" w:lastRow="0" w:firstColumn="1" w:lastColumn="0" w:noHBand="0" w:noVBand="1"/>
      </w:tblPr>
      <w:tblGrid>
        <w:gridCol w:w="7735"/>
        <w:gridCol w:w="1625"/>
      </w:tblGrid>
      <w:tr w:rsidR="00F56F1C" w:rsidRPr="0015513B" w14:paraId="03B3749A" w14:textId="77777777" w:rsidTr="00F56F1C">
        <w:tc>
          <w:tcPr>
            <w:tcW w:w="4132" w:type="pct"/>
            <w:vAlign w:val="center"/>
          </w:tcPr>
          <w:p w14:paraId="5A767215" w14:textId="2EDA4ED0" w:rsidR="00F56F1C" w:rsidRPr="0015513B" w:rsidRDefault="00F56F1C" w:rsidP="00C035EA">
            <w:pPr>
              <w:pStyle w:val="StyleName18ptJustifiedAfter0ptLinespacingsingle"/>
              <w:spacing w:after="0" w:line="240" w:lineRule="auto"/>
              <w:contextualSpacing/>
              <w:jc w:val="left"/>
              <w:rPr>
                <w:rFonts w:asciiTheme="minorHAnsi" w:hAnsiTheme="minorHAnsi"/>
                <w:sz w:val="48"/>
                <w:szCs w:val="48"/>
                <w:rtl/>
                <w:lang w:bidi="ar-JO"/>
              </w:rPr>
            </w:pPr>
            <w:r w:rsidRPr="0015513B">
              <w:rPr>
                <w:rFonts w:asciiTheme="minorHAnsi" w:hAnsiTheme="minorHAnsi"/>
                <w:sz w:val="48"/>
                <w:szCs w:val="48"/>
              </w:rPr>
              <w:t>Bilal Qandeel</w:t>
            </w:r>
          </w:p>
          <w:p w14:paraId="40991DFC" w14:textId="78BB0C08" w:rsidR="005E1513" w:rsidRDefault="00846782" w:rsidP="00C035EA">
            <w:pPr>
              <w:spacing w:after="0" w:line="240" w:lineRule="auto"/>
              <w:contextualSpacing/>
              <w:jc w:val="left"/>
              <w:rPr>
                <w:rStyle w:val="Style9ptBold"/>
                <w:rFonts w:asciiTheme="minorHAnsi" w:hAnsiTheme="minorHAnsi"/>
                <w:sz w:val="22"/>
                <w:szCs w:val="22"/>
              </w:rPr>
            </w:pPr>
            <w:proofErr w:type="gramStart"/>
            <w:r>
              <w:rPr>
                <w:rStyle w:val="Style9ptBold"/>
                <w:rFonts w:asciiTheme="minorHAnsi" w:hAnsiTheme="minorHAnsi"/>
                <w:sz w:val="22"/>
                <w:szCs w:val="22"/>
              </w:rPr>
              <w:t>IT  |</w:t>
            </w:r>
            <w:proofErr w:type="gramEnd"/>
            <w:r>
              <w:rPr>
                <w:rStyle w:val="Style9ptBold"/>
                <w:rFonts w:asciiTheme="minorHAnsi" w:hAnsiTheme="minorHAnsi"/>
                <w:sz w:val="22"/>
                <w:szCs w:val="22"/>
              </w:rPr>
              <w:t xml:space="preserve">  Cyber</w:t>
            </w:r>
            <w:r w:rsidR="00A90BE7">
              <w:rPr>
                <w:rStyle w:val="Style9ptBold"/>
                <w:rFonts w:asciiTheme="minorHAnsi" w:hAnsiTheme="minorHAnsi"/>
                <w:sz w:val="22"/>
                <w:szCs w:val="22"/>
              </w:rPr>
              <w:t>s</w:t>
            </w:r>
            <w:r>
              <w:rPr>
                <w:rStyle w:val="Style9ptBold"/>
                <w:rFonts w:asciiTheme="minorHAnsi" w:hAnsiTheme="minorHAnsi"/>
                <w:sz w:val="22"/>
                <w:szCs w:val="22"/>
              </w:rPr>
              <w:t>ecurity  |  Control Engineering  |  Regulatory Experience</w:t>
            </w:r>
          </w:p>
          <w:p w14:paraId="569BB625" w14:textId="2C2A9787" w:rsidR="00F56F1C" w:rsidRPr="0015513B" w:rsidRDefault="00F56F1C" w:rsidP="00C035EA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b/>
                <w:bCs/>
                <w:szCs w:val="22"/>
              </w:rPr>
            </w:pPr>
            <w:r w:rsidRPr="0015513B">
              <w:rPr>
                <w:rStyle w:val="Style9ptBold"/>
                <w:rFonts w:asciiTheme="minorHAnsi" w:hAnsiTheme="minorHAnsi"/>
                <w:sz w:val="22"/>
                <w:szCs w:val="22"/>
              </w:rPr>
              <w:t>Montreal, QC H</w:t>
            </w:r>
            <w:r w:rsidR="00AF4A91">
              <w:rPr>
                <w:rStyle w:val="Style9ptBold"/>
                <w:rFonts w:asciiTheme="minorHAnsi" w:hAnsiTheme="minorHAnsi"/>
                <w:sz w:val="22"/>
                <w:szCs w:val="22"/>
              </w:rPr>
              <w:t>4E</w:t>
            </w:r>
            <w:r w:rsidRPr="0015513B">
              <w:rPr>
                <w:rStyle w:val="Style9ptBold"/>
                <w:rFonts w:asciiTheme="minorHAnsi" w:hAnsiTheme="minorHAnsi"/>
                <w:sz w:val="22"/>
                <w:szCs w:val="22"/>
              </w:rPr>
              <w:t xml:space="preserve"> </w:t>
            </w:r>
            <w:r w:rsidR="00AF4A91">
              <w:rPr>
                <w:rStyle w:val="Style9ptBold"/>
                <w:rFonts w:asciiTheme="minorHAnsi" w:hAnsiTheme="minorHAnsi"/>
                <w:sz w:val="22"/>
                <w:szCs w:val="22"/>
              </w:rPr>
              <w:t>2K2</w:t>
            </w:r>
            <w:r w:rsidRPr="0015513B">
              <w:rPr>
                <w:rStyle w:val="Style9ptBold"/>
                <w:rFonts w:asciiTheme="minorHAnsi" w:hAnsiTheme="minorHAnsi"/>
                <w:sz w:val="22"/>
                <w:szCs w:val="22"/>
              </w:rPr>
              <w:t xml:space="preserve"> | </w:t>
            </w:r>
            <w:hyperlink r:id="rId9" w:history="1">
              <w:r w:rsidRPr="0015513B">
                <w:rPr>
                  <w:rStyle w:val="Hyperlink"/>
                  <w:rFonts w:asciiTheme="minorHAnsi" w:hAnsiTheme="minorHAnsi"/>
                  <w:b/>
                  <w:bCs/>
                  <w:szCs w:val="22"/>
                  <w:u w:val="none"/>
                </w:rPr>
                <w:t>bilal.qandeel@gmail.com</w:t>
              </w:r>
            </w:hyperlink>
            <w:r w:rsidRPr="0015513B">
              <w:rPr>
                <w:rStyle w:val="Hyperlink"/>
                <w:rFonts w:asciiTheme="minorHAnsi" w:hAnsiTheme="minorHAnsi"/>
                <w:b/>
                <w:bCs/>
                <w:color w:val="auto"/>
                <w:szCs w:val="22"/>
                <w:u w:val="none"/>
              </w:rPr>
              <w:t xml:space="preserve"> | </w:t>
            </w:r>
            <w:r w:rsidRPr="0015513B">
              <w:rPr>
                <w:rStyle w:val="Style9ptBold"/>
                <w:rFonts w:asciiTheme="minorHAnsi" w:hAnsiTheme="minorHAnsi"/>
                <w:sz w:val="22"/>
                <w:szCs w:val="22"/>
              </w:rPr>
              <w:t>+1-438-921-5565</w:t>
            </w:r>
          </w:p>
        </w:tc>
        <w:tc>
          <w:tcPr>
            <w:tcW w:w="868" w:type="pct"/>
            <w:vAlign w:val="center"/>
          </w:tcPr>
          <w:p w14:paraId="6C9AA4DC" w14:textId="3EB712E3" w:rsidR="00F56F1C" w:rsidRPr="0015513B" w:rsidRDefault="00F56F1C" w:rsidP="00C035EA">
            <w:pPr>
              <w:pStyle w:val="StyleName18ptAfter0ptLinespacingsingle"/>
              <w:spacing w:after="0" w:line="240" w:lineRule="auto"/>
              <w:contextualSpacing/>
              <w:rPr>
                <w:rFonts w:asciiTheme="minorHAnsi" w:hAnsiTheme="minorHAnsi" w:cstheme="minorHAnsi"/>
                <w:caps w:val="0"/>
                <w:sz w:val="18"/>
                <w:szCs w:val="18"/>
              </w:rPr>
            </w:pPr>
            <w:r w:rsidRPr="0015513B">
              <w:rPr>
                <w:rFonts w:asciiTheme="minorHAnsi" w:hAnsiTheme="minorHAnsi" w:cstheme="minorHAnsi"/>
                <w:caps w:val="0"/>
                <w:noProof/>
                <w:lang w:eastAsia="en-CA"/>
              </w:rPr>
              <w:drawing>
                <wp:inline distT="0" distB="0" distL="0" distR="0" wp14:anchorId="72ECE0A0" wp14:editId="7FABB2EB">
                  <wp:extent cx="731520" cy="731520"/>
                  <wp:effectExtent l="0" t="0" r="0" b="0"/>
                  <wp:docPr id="1" name="Picture 2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CB0135" w14:textId="1F754ABA" w:rsidR="005D1A06" w:rsidRPr="0015513B" w:rsidRDefault="003441FA" w:rsidP="005D1A06">
      <w:pPr>
        <w:pStyle w:val="Heading1"/>
      </w:pPr>
      <w:r w:rsidRPr="0015513B">
        <w:t>Profile</w:t>
      </w:r>
    </w:p>
    <w:p w14:paraId="13FA7A36" w14:textId="4BE96CD2" w:rsidR="00950826" w:rsidRPr="0015513B" w:rsidRDefault="003441FA" w:rsidP="00DB37D6">
      <w:pPr>
        <w:pStyle w:val="BodyTextIndent"/>
        <w:numPr>
          <w:ilvl w:val="0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 w:rsidRPr="0015513B">
        <w:rPr>
          <w:rStyle w:val="StyleBold"/>
          <w:b w:val="0"/>
          <w:bCs w:val="0"/>
        </w:rPr>
        <w:t xml:space="preserve">Electrical </w:t>
      </w:r>
      <w:r w:rsidR="00E021F1" w:rsidRPr="0015513B">
        <w:rPr>
          <w:rStyle w:val="StyleBold"/>
          <w:b w:val="0"/>
          <w:bCs w:val="0"/>
        </w:rPr>
        <w:t>e</w:t>
      </w:r>
      <w:r w:rsidRPr="0015513B">
        <w:rPr>
          <w:rStyle w:val="StyleBold"/>
          <w:b w:val="0"/>
          <w:bCs w:val="0"/>
        </w:rPr>
        <w:t xml:space="preserve">ngineering professional with more than </w:t>
      </w:r>
      <w:r w:rsidR="00C35033" w:rsidRPr="0015513B">
        <w:rPr>
          <w:rStyle w:val="StyleBold"/>
          <w:b w:val="0"/>
          <w:bCs w:val="0"/>
        </w:rPr>
        <w:t>ten</w:t>
      </w:r>
      <w:r w:rsidRPr="0015513B">
        <w:rPr>
          <w:rStyle w:val="StyleBold"/>
          <w:b w:val="0"/>
          <w:bCs w:val="0"/>
        </w:rPr>
        <w:t xml:space="preserve"> years of experience in </w:t>
      </w:r>
      <w:r w:rsidR="001C1D16">
        <w:rPr>
          <w:rStyle w:val="StyleBold"/>
          <w:b w:val="0"/>
          <w:bCs w:val="0"/>
        </w:rPr>
        <w:t>cross-</w:t>
      </w:r>
      <w:r w:rsidR="001C1D16" w:rsidRPr="0015513B">
        <w:rPr>
          <w:rStyle w:val="StyleBold"/>
          <w:b w:val="0"/>
          <w:bCs w:val="0"/>
        </w:rPr>
        <w:t>discipli</w:t>
      </w:r>
      <w:r w:rsidR="001C1D16">
        <w:rPr>
          <w:rStyle w:val="StyleBold"/>
          <w:b w:val="0"/>
          <w:bCs w:val="0"/>
        </w:rPr>
        <w:t>nary fields</w:t>
      </w:r>
      <w:r w:rsidR="00950826" w:rsidRPr="0015513B">
        <w:rPr>
          <w:rStyle w:val="StyleBold"/>
          <w:b w:val="0"/>
          <w:bCs w:val="0"/>
        </w:rPr>
        <w:t>:</w:t>
      </w:r>
    </w:p>
    <w:p w14:paraId="647261E8" w14:textId="5E7810E7" w:rsidR="00A90BE7" w:rsidRDefault="00A90BE7" w:rsidP="00DB37D6">
      <w:pPr>
        <w:pStyle w:val="BodyTextIndent"/>
        <w:numPr>
          <w:ilvl w:val="1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IT and development experience with extensive experience in cybersecurity.</w:t>
      </w:r>
    </w:p>
    <w:p w14:paraId="497114C4" w14:textId="7DC1457A" w:rsidR="00D11A44" w:rsidRPr="0015513B" w:rsidRDefault="00D11A44" w:rsidP="00DB37D6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 w:rsidRPr="0015513B">
        <w:rPr>
          <w:rStyle w:val="StyleBold"/>
          <w:b w:val="0"/>
          <w:bCs w:val="0"/>
        </w:rPr>
        <w:t>Graduate Diploma (G</w:t>
      </w:r>
      <w:r>
        <w:rPr>
          <w:rStyle w:val="StyleBold"/>
          <w:b w:val="0"/>
          <w:bCs w:val="0"/>
        </w:rPr>
        <w:t>r</w:t>
      </w:r>
      <w:r w:rsidRPr="0015513B">
        <w:rPr>
          <w:rStyle w:val="StyleBold"/>
          <w:b w:val="0"/>
          <w:bCs w:val="0"/>
        </w:rPr>
        <w:t>Dip) in Computer Science from Concordia University</w:t>
      </w:r>
      <w:r>
        <w:rPr>
          <w:rStyle w:val="StyleBold"/>
          <w:b w:val="0"/>
          <w:bCs w:val="0"/>
        </w:rPr>
        <w:t>, Montreal</w:t>
      </w:r>
      <w:r w:rsidRPr="0015513B">
        <w:rPr>
          <w:rStyle w:val="StyleBold"/>
          <w:b w:val="0"/>
          <w:bCs w:val="0"/>
        </w:rPr>
        <w:t>.</w:t>
      </w:r>
    </w:p>
    <w:p w14:paraId="2FBB5390" w14:textId="3ACD4EE5" w:rsidR="00867A2A" w:rsidRPr="00867A2A" w:rsidRDefault="00D11A44" w:rsidP="00DB37D6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 w:rsidRPr="001A2AF4">
        <w:rPr>
          <w:rStyle w:val="StyleBold"/>
          <w:b w:val="0"/>
          <w:bCs w:val="0"/>
        </w:rPr>
        <w:t xml:space="preserve">Coded using </w:t>
      </w:r>
      <w:r w:rsidR="00867A2A">
        <w:rPr>
          <w:rStyle w:val="StyleBold"/>
          <w:b w:val="0"/>
          <w:bCs w:val="0"/>
        </w:rPr>
        <w:t>OOL</w:t>
      </w:r>
      <w:r w:rsidR="00E358DF">
        <w:rPr>
          <w:rStyle w:val="StyleBold"/>
          <w:b w:val="0"/>
          <w:bCs w:val="0"/>
        </w:rPr>
        <w:t>s</w:t>
      </w:r>
      <w:r w:rsidR="00867A2A">
        <w:rPr>
          <w:rStyle w:val="StyleBold"/>
          <w:b w:val="0"/>
          <w:bCs w:val="0"/>
        </w:rPr>
        <w:t xml:space="preserve">: </w:t>
      </w:r>
      <w:r>
        <w:rPr>
          <w:rStyle w:val="StyleBold"/>
          <w:b w:val="0"/>
          <w:bCs w:val="0"/>
        </w:rPr>
        <w:t>P</w:t>
      </w:r>
      <w:r w:rsidRPr="001A2AF4">
        <w:rPr>
          <w:rStyle w:val="StyleBold"/>
          <w:b w:val="0"/>
          <w:bCs w:val="0"/>
        </w:rPr>
        <w:t>ython</w:t>
      </w:r>
      <w:r>
        <w:rPr>
          <w:rStyle w:val="StyleBold"/>
          <w:b w:val="0"/>
          <w:bCs w:val="0"/>
        </w:rPr>
        <w:t>,</w:t>
      </w:r>
      <w:r w:rsidRPr="001A2AF4">
        <w:rPr>
          <w:rStyle w:val="StyleBold"/>
          <w:b w:val="0"/>
          <w:bCs w:val="0"/>
        </w:rPr>
        <w:t xml:space="preserve"> Java, C Language (mainly C++), </w:t>
      </w:r>
      <w:r w:rsidR="00867A2A">
        <w:rPr>
          <w:rStyle w:val="StyleBold"/>
          <w:b w:val="0"/>
          <w:bCs w:val="0"/>
        </w:rPr>
        <w:t xml:space="preserve">and variations of </w:t>
      </w:r>
      <w:r w:rsidRPr="001A2AF4">
        <w:rPr>
          <w:rStyle w:val="StyleBold"/>
          <w:b w:val="0"/>
          <w:bCs w:val="0"/>
        </w:rPr>
        <w:t>BASIC</w:t>
      </w:r>
      <w:r w:rsidR="00867A2A">
        <w:rPr>
          <w:rStyle w:val="StyleBold"/>
          <w:b w:val="0"/>
          <w:bCs w:val="0"/>
        </w:rPr>
        <w:t>.</w:t>
      </w:r>
    </w:p>
    <w:p w14:paraId="5A2D1B30" w14:textId="3F84ABC3" w:rsidR="00DB37D6" w:rsidRDefault="00D11A44" w:rsidP="00DB37D6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 xml:space="preserve">Worked with </w:t>
      </w:r>
      <w:r w:rsidR="00B40814">
        <w:rPr>
          <w:rStyle w:val="StyleBold"/>
          <w:b w:val="0"/>
          <w:bCs w:val="0"/>
        </w:rPr>
        <w:t xml:space="preserve">MongoDB, </w:t>
      </w:r>
      <w:r>
        <w:rPr>
          <w:rStyle w:val="StyleBold"/>
          <w:b w:val="0"/>
          <w:bCs w:val="0"/>
        </w:rPr>
        <w:t>MySQL, JSON, XML</w:t>
      </w:r>
    </w:p>
    <w:p w14:paraId="738CCEC0" w14:textId="77777777" w:rsidR="00DB37D6" w:rsidRPr="00DB37D6" w:rsidRDefault="00DB37D6" w:rsidP="00DB37D6">
      <w:pPr>
        <w:pStyle w:val="BodyTextIndent"/>
        <w:spacing w:after="0" w:line="240" w:lineRule="auto"/>
        <w:ind w:left="1800"/>
        <w:contextualSpacing/>
        <w:rPr>
          <w:rStyle w:val="StyleBold"/>
          <w:b w:val="0"/>
          <w:bCs w:val="0"/>
        </w:rPr>
      </w:pPr>
    </w:p>
    <w:p w14:paraId="6D88AE05" w14:textId="121D5E29" w:rsidR="00CB2300" w:rsidRPr="00CB2300" w:rsidRDefault="002C02C9" w:rsidP="00DB37D6">
      <w:pPr>
        <w:pStyle w:val="BodyTextIndent"/>
        <w:numPr>
          <w:ilvl w:val="1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 w:rsidRPr="0015513B">
        <w:rPr>
          <w:rStyle w:val="StyleBold"/>
          <w:b w:val="0"/>
          <w:bCs w:val="0"/>
        </w:rPr>
        <w:t>A</w:t>
      </w:r>
      <w:r w:rsidR="00C35033" w:rsidRPr="0015513B">
        <w:rPr>
          <w:rStyle w:val="StyleBold"/>
          <w:b w:val="0"/>
          <w:bCs w:val="0"/>
        </w:rPr>
        <w:t>utomation applications</w:t>
      </w:r>
      <w:r w:rsidR="003441FA" w:rsidRPr="0015513B">
        <w:rPr>
          <w:rStyle w:val="StyleBold"/>
          <w:b w:val="0"/>
          <w:bCs w:val="0"/>
        </w:rPr>
        <w:t>: HVA</w:t>
      </w:r>
      <w:r w:rsidR="002C4C79" w:rsidRPr="0015513B">
        <w:rPr>
          <w:rStyle w:val="StyleBold"/>
          <w:b w:val="0"/>
          <w:bCs w:val="0"/>
        </w:rPr>
        <w:t>C control</w:t>
      </w:r>
      <w:r w:rsidR="003441FA" w:rsidRPr="0015513B">
        <w:rPr>
          <w:rStyle w:val="StyleBold"/>
          <w:b w:val="0"/>
          <w:bCs w:val="0"/>
        </w:rPr>
        <w:t xml:space="preserve">, substations </w:t>
      </w:r>
      <w:r w:rsidR="002C4C79" w:rsidRPr="0015513B">
        <w:rPr>
          <w:rStyle w:val="StyleBold"/>
          <w:b w:val="0"/>
          <w:bCs w:val="0"/>
        </w:rPr>
        <w:t>control and</w:t>
      </w:r>
      <w:r w:rsidR="008241A8" w:rsidRPr="0015513B">
        <w:rPr>
          <w:rStyle w:val="StyleBold"/>
          <w:b w:val="0"/>
          <w:bCs w:val="0"/>
        </w:rPr>
        <w:t xml:space="preserve"> </w:t>
      </w:r>
      <w:r w:rsidR="003441FA" w:rsidRPr="0015513B">
        <w:rPr>
          <w:rStyle w:val="StyleBold"/>
          <w:b w:val="0"/>
          <w:bCs w:val="0"/>
        </w:rPr>
        <w:t>industrial processes</w:t>
      </w:r>
      <w:r w:rsidR="00C35033" w:rsidRPr="0015513B">
        <w:rPr>
          <w:rStyle w:val="StyleBold"/>
          <w:b w:val="0"/>
          <w:bCs w:val="0"/>
        </w:rPr>
        <w:t xml:space="preserve"> control</w:t>
      </w:r>
      <w:r w:rsidR="009F2803" w:rsidRPr="0015513B">
        <w:rPr>
          <w:rStyle w:val="StyleBold"/>
          <w:b w:val="0"/>
          <w:bCs w:val="0"/>
        </w:rPr>
        <w:t>;</w:t>
      </w:r>
    </w:p>
    <w:p w14:paraId="354B7DB1" w14:textId="794F2D45" w:rsidR="00D11A44" w:rsidRDefault="00D11A44" w:rsidP="00DB37D6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Expert on IEC61850 protocol and SCL language for substations automation.</w:t>
      </w:r>
    </w:p>
    <w:p w14:paraId="2176F35B" w14:textId="1F2A4B6A" w:rsidR="00D11A44" w:rsidRPr="00D11A44" w:rsidRDefault="00D11A44" w:rsidP="00DB37D6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Expert on IEC</w:t>
      </w:r>
      <w:r w:rsidRPr="00D11A44">
        <w:rPr>
          <w:rStyle w:val="StyleBold"/>
          <w:b w:val="0"/>
          <w:bCs w:val="0"/>
        </w:rPr>
        <w:t>61131</w:t>
      </w:r>
      <w:r>
        <w:rPr>
          <w:rStyle w:val="StyleBold"/>
          <w:b w:val="0"/>
          <w:bCs w:val="0"/>
        </w:rPr>
        <w:t xml:space="preserve"> PLC engineerin</w:t>
      </w:r>
      <w:r w:rsidR="001D32E8">
        <w:rPr>
          <w:rStyle w:val="StyleBold"/>
          <w:b w:val="0"/>
          <w:bCs w:val="0"/>
        </w:rPr>
        <w:t>g.</w:t>
      </w:r>
    </w:p>
    <w:p w14:paraId="0CA1423E" w14:textId="6977F74D" w:rsidR="00D11A44" w:rsidRDefault="00CB2300" w:rsidP="00DB37D6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KNX Certified Partner and LEED GA certified.</w:t>
      </w:r>
    </w:p>
    <w:p w14:paraId="5839C322" w14:textId="02B520B2" w:rsidR="00DB37D6" w:rsidRDefault="00867A2A" w:rsidP="00DB37D6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 w:rsidRPr="0015513B">
        <w:rPr>
          <w:rStyle w:val="StyleBold"/>
          <w:b w:val="0"/>
          <w:bCs w:val="0"/>
        </w:rPr>
        <w:t xml:space="preserve">Extensive experience </w:t>
      </w:r>
      <w:bookmarkStart w:id="0" w:name="_GoBack"/>
      <w:bookmarkEnd w:id="0"/>
      <w:r w:rsidRPr="0015513B">
        <w:rPr>
          <w:rStyle w:val="StyleBold"/>
          <w:b w:val="0"/>
          <w:bCs w:val="0"/>
        </w:rPr>
        <w:t>in computer hardware</w:t>
      </w:r>
      <w:r>
        <w:rPr>
          <w:rStyle w:val="StyleBold"/>
          <w:b w:val="0"/>
          <w:bCs w:val="0"/>
        </w:rPr>
        <w:t>, embedded systems and Assembly.</w:t>
      </w:r>
    </w:p>
    <w:p w14:paraId="79B4035C" w14:textId="77777777" w:rsidR="00DB37D6" w:rsidRPr="00DB37D6" w:rsidRDefault="00DB37D6" w:rsidP="00DB37D6">
      <w:pPr>
        <w:pStyle w:val="BodyTextIndent"/>
        <w:spacing w:after="0" w:line="240" w:lineRule="auto"/>
        <w:ind w:left="1800"/>
        <w:contextualSpacing/>
        <w:rPr>
          <w:rStyle w:val="StyleBold"/>
          <w:b w:val="0"/>
          <w:bCs w:val="0"/>
        </w:rPr>
      </w:pPr>
    </w:p>
    <w:p w14:paraId="32828F2D" w14:textId="23B9EADA" w:rsidR="00BE079A" w:rsidRPr="00867A2A" w:rsidRDefault="00154791" w:rsidP="00DB37D6">
      <w:pPr>
        <w:pStyle w:val="BodyTextIndent"/>
        <w:numPr>
          <w:ilvl w:val="1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Worked shortly on s</w:t>
      </w:r>
      <w:r w:rsidR="006968C7" w:rsidRPr="0015513B">
        <w:rPr>
          <w:rStyle w:val="StyleBold"/>
          <w:b w:val="0"/>
          <w:bCs w:val="0"/>
        </w:rPr>
        <w:t>tate-level regulatory telecommunications</w:t>
      </w:r>
      <w:r>
        <w:rPr>
          <w:rStyle w:val="StyleBold"/>
          <w:b w:val="0"/>
          <w:bCs w:val="0"/>
        </w:rPr>
        <w:t xml:space="preserve"> and sales.</w:t>
      </w:r>
    </w:p>
    <w:p w14:paraId="0F340273" w14:textId="77777777" w:rsidR="00F1161E" w:rsidRPr="0015513B" w:rsidRDefault="00261063" w:rsidP="008530D5">
      <w:pPr>
        <w:pStyle w:val="Heading1"/>
      </w:pPr>
      <w:r w:rsidRPr="0015513B">
        <w:t>Professional Experience</w:t>
      </w:r>
    </w:p>
    <w:p w14:paraId="4904AF11" w14:textId="183F6E01" w:rsidR="008D3944" w:rsidRDefault="008D3944" w:rsidP="008530D5">
      <w:pPr>
        <w:numPr>
          <w:ilvl w:val="0"/>
          <w:numId w:val="1"/>
        </w:numPr>
        <w:spacing w:after="0" w:line="240" w:lineRule="auto"/>
        <w:ind w:left="357" w:hanging="357"/>
        <w:contextualSpacing/>
        <w:jc w:val="left"/>
        <w:rPr>
          <w:rStyle w:val="StyleBold"/>
          <w:rFonts w:asciiTheme="minorHAnsi" w:hAnsiTheme="minorHAnsi"/>
          <w:i/>
          <w:iCs/>
        </w:rPr>
      </w:pPr>
      <w:r>
        <w:rPr>
          <w:rStyle w:val="StyleBold"/>
          <w:rFonts w:asciiTheme="minorHAnsi" w:hAnsiTheme="minorHAnsi"/>
          <w:i/>
          <w:iCs/>
        </w:rPr>
        <w:t>SSENSE</w:t>
      </w:r>
    </w:p>
    <w:p w14:paraId="58CFA873" w14:textId="1E55CA3E" w:rsidR="008D3944" w:rsidRDefault="008D3944" w:rsidP="009D4577">
      <w:pPr>
        <w:numPr>
          <w:ilvl w:val="1"/>
          <w:numId w:val="1"/>
        </w:numPr>
        <w:tabs>
          <w:tab w:val="right" w:pos="9360"/>
        </w:tabs>
        <w:spacing w:after="0" w:line="240" w:lineRule="auto"/>
        <w:contextualSpacing/>
        <w:jc w:val="left"/>
        <w:rPr>
          <w:rStyle w:val="StyleBoldItalic"/>
          <w:rFonts w:asciiTheme="minorHAnsi" w:hAnsiTheme="minorHAnsi"/>
          <w:i w:val="0"/>
          <w:iCs w:val="0"/>
        </w:rPr>
      </w:pPr>
      <w:r>
        <w:rPr>
          <w:rStyle w:val="StyleBoldItalic"/>
          <w:rFonts w:asciiTheme="minorHAnsi" w:hAnsiTheme="minorHAnsi"/>
          <w:i w:val="0"/>
          <w:iCs w:val="0"/>
        </w:rPr>
        <w:t>Software Developer</w:t>
      </w:r>
      <w:r w:rsidRPr="0015513B">
        <w:rPr>
          <w:rStyle w:val="StyleBoldItalic"/>
          <w:rFonts w:asciiTheme="minorHAnsi" w:hAnsiTheme="minorHAnsi"/>
          <w:i w:val="0"/>
          <w:iCs w:val="0"/>
        </w:rPr>
        <w:tab/>
      </w:r>
      <w:r>
        <w:rPr>
          <w:rStyle w:val="StyleBoldItalic"/>
          <w:rFonts w:asciiTheme="minorHAnsi" w:hAnsiTheme="minorHAnsi"/>
          <w:i w:val="0"/>
          <w:iCs w:val="0"/>
        </w:rPr>
        <w:t>Montreal</w:t>
      </w:r>
      <w:r w:rsidRPr="0015513B">
        <w:rPr>
          <w:rStyle w:val="StyleBoldItalic"/>
          <w:rFonts w:asciiTheme="minorHAnsi" w:hAnsiTheme="minorHAnsi"/>
          <w:i w:val="0"/>
          <w:iCs w:val="0"/>
        </w:rPr>
        <w:t xml:space="preserve">, Quebec, </w:t>
      </w:r>
      <w:r>
        <w:rPr>
          <w:rStyle w:val="StyleBoldItalic"/>
          <w:rFonts w:asciiTheme="minorHAnsi" w:hAnsiTheme="minorHAnsi"/>
          <w:i w:val="0"/>
          <w:iCs w:val="0"/>
        </w:rPr>
        <w:t>Sep</w:t>
      </w:r>
      <w:r w:rsidRPr="0015513B">
        <w:rPr>
          <w:rStyle w:val="StyleBoldItalic"/>
          <w:rFonts w:asciiTheme="minorHAnsi" w:hAnsiTheme="minorHAnsi"/>
          <w:i w:val="0"/>
          <w:iCs w:val="0"/>
        </w:rPr>
        <w:t xml:space="preserve"> 201</w:t>
      </w:r>
      <w:r>
        <w:rPr>
          <w:rStyle w:val="StyleBoldItalic"/>
          <w:rFonts w:asciiTheme="minorHAnsi" w:hAnsiTheme="minorHAnsi"/>
          <w:i w:val="0"/>
          <w:iCs w:val="0"/>
        </w:rPr>
        <w:t>9</w:t>
      </w:r>
      <w:r w:rsidRPr="0015513B">
        <w:rPr>
          <w:rStyle w:val="StyleBoldItalic"/>
          <w:rFonts w:asciiTheme="minorHAnsi" w:hAnsiTheme="minorHAnsi"/>
          <w:i w:val="0"/>
          <w:iCs w:val="0"/>
        </w:rPr>
        <w:t xml:space="preserve"> – </w:t>
      </w:r>
      <w:r>
        <w:rPr>
          <w:rStyle w:val="StyleBoldItalic"/>
          <w:rFonts w:asciiTheme="minorHAnsi" w:hAnsiTheme="minorHAnsi"/>
          <w:i w:val="0"/>
          <w:iCs w:val="0"/>
        </w:rPr>
        <w:t>Present time</w:t>
      </w:r>
    </w:p>
    <w:p w14:paraId="5C3C65D8" w14:textId="2C3A65F3" w:rsidR="008D3944" w:rsidRDefault="008D3944" w:rsidP="008D3944">
      <w:pPr>
        <w:numPr>
          <w:ilvl w:val="2"/>
          <w:numId w:val="1"/>
        </w:numPr>
        <w:tabs>
          <w:tab w:val="right" w:pos="8931"/>
        </w:tabs>
        <w:spacing w:after="0" w:line="240" w:lineRule="auto"/>
        <w:contextualSpacing/>
        <w:jc w:val="left"/>
        <w:rPr>
          <w:rStyle w:val="StyleBoldItalic"/>
          <w:rFonts w:asciiTheme="minorHAnsi" w:hAnsiTheme="minorHAnsi"/>
          <w:b w:val="0"/>
          <w:bCs w:val="0"/>
          <w:i w:val="0"/>
          <w:iCs w:val="0"/>
        </w:rPr>
      </w:pPr>
      <w:r>
        <w:rPr>
          <w:rStyle w:val="StyleBoldItalic"/>
          <w:rFonts w:asciiTheme="minorHAnsi" w:hAnsiTheme="minorHAnsi"/>
          <w:b w:val="0"/>
          <w:bCs w:val="0"/>
          <w:i w:val="0"/>
          <w:iCs w:val="0"/>
        </w:rPr>
        <w:t xml:space="preserve">Python development for </w:t>
      </w:r>
      <w:r w:rsidR="00E425FB" w:rsidRPr="00E425FB">
        <w:rPr>
          <w:rStyle w:val="StyleBoldItalic"/>
          <w:rFonts w:asciiTheme="minorHAnsi" w:hAnsiTheme="minorHAnsi"/>
          <w:b w:val="0"/>
          <w:bCs w:val="0"/>
          <w:i w:val="0"/>
          <w:iCs w:val="0"/>
        </w:rPr>
        <w:t>web framework</w:t>
      </w:r>
      <w:r w:rsidR="00553959">
        <w:rPr>
          <w:rStyle w:val="StyleBoldItalic"/>
          <w:rFonts w:asciiTheme="minorHAnsi" w:hAnsiTheme="minorHAnsi"/>
          <w:b w:val="0"/>
          <w:bCs w:val="0"/>
          <w:i w:val="0"/>
          <w:iCs w:val="0"/>
        </w:rPr>
        <w:t xml:space="preserve"> of</w:t>
      </w:r>
      <w:r w:rsidR="00E425FB">
        <w:rPr>
          <w:rStyle w:val="StyleBoldItalic"/>
          <w:rFonts w:asciiTheme="minorHAnsi" w:hAnsiTheme="minorHAnsi"/>
          <w:b w:val="0"/>
          <w:bCs w:val="0"/>
          <w:i w:val="0"/>
          <w:iCs w:val="0"/>
        </w:rPr>
        <w:t xml:space="preserve"> </w:t>
      </w:r>
      <w:r>
        <w:rPr>
          <w:rStyle w:val="StyleBoldItalic"/>
          <w:rFonts w:asciiTheme="minorHAnsi" w:hAnsiTheme="minorHAnsi"/>
          <w:b w:val="0"/>
          <w:bCs w:val="0"/>
          <w:i w:val="0"/>
          <w:iCs w:val="0"/>
        </w:rPr>
        <w:t>microsystems</w:t>
      </w:r>
      <w:r w:rsidR="00553959">
        <w:rPr>
          <w:rStyle w:val="StyleBoldItalic"/>
          <w:rFonts w:asciiTheme="minorHAnsi" w:hAnsiTheme="minorHAnsi"/>
          <w:b w:val="0"/>
          <w:bCs w:val="0"/>
          <w:i w:val="0"/>
          <w:iCs w:val="0"/>
        </w:rPr>
        <w:t xml:space="preserve"> architecture</w:t>
      </w:r>
      <w:r>
        <w:rPr>
          <w:rStyle w:val="StyleBoldItalic"/>
          <w:rFonts w:asciiTheme="minorHAnsi" w:hAnsiTheme="minorHAnsi"/>
          <w:b w:val="0"/>
          <w:bCs w:val="0"/>
          <w:i w:val="0"/>
          <w:iCs w:val="0"/>
        </w:rPr>
        <w:t>.</w:t>
      </w:r>
    </w:p>
    <w:p w14:paraId="73E121B4" w14:textId="19174F70" w:rsidR="008D3944" w:rsidRDefault="008D3944" w:rsidP="008D3944">
      <w:pPr>
        <w:numPr>
          <w:ilvl w:val="2"/>
          <w:numId w:val="1"/>
        </w:numPr>
        <w:tabs>
          <w:tab w:val="right" w:pos="8931"/>
        </w:tabs>
        <w:spacing w:after="0" w:line="240" w:lineRule="auto"/>
        <w:contextualSpacing/>
        <w:jc w:val="left"/>
        <w:rPr>
          <w:rStyle w:val="StyleBoldItalic"/>
          <w:rFonts w:asciiTheme="minorHAnsi" w:hAnsiTheme="minorHAnsi"/>
          <w:b w:val="0"/>
          <w:bCs w:val="0"/>
          <w:i w:val="0"/>
          <w:iCs w:val="0"/>
        </w:rPr>
      </w:pPr>
      <w:r>
        <w:rPr>
          <w:rStyle w:val="StyleBoldItalic"/>
          <w:rFonts w:asciiTheme="minorHAnsi" w:hAnsiTheme="minorHAnsi"/>
          <w:b w:val="0"/>
          <w:bCs w:val="0"/>
          <w:i w:val="0"/>
          <w:iCs w:val="0"/>
        </w:rPr>
        <w:t xml:space="preserve">Industrial coding </w:t>
      </w:r>
      <w:r w:rsidR="002E1991">
        <w:rPr>
          <w:rStyle w:val="StyleBoldItalic"/>
          <w:rFonts w:asciiTheme="minorHAnsi" w:hAnsiTheme="minorHAnsi"/>
          <w:b w:val="0"/>
          <w:bCs w:val="0"/>
          <w:i w:val="0"/>
          <w:iCs w:val="0"/>
        </w:rPr>
        <w:t>using Git, Docker, K8S, Jenkins and TestRail.</w:t>
      </w:r>
    </w:p>
    <w:p w14:paraId="2E4F3456" w14:textId="1B2D4084" w:rsidR="00603D47" w:rsidRDefault="00603D47" w:rsidP="008D3944">
      <w:pPr>
        <w:numPr>
          <w:ilvl w:val="2"/>
          <w:numId w:val="1"/>
        </w:numPr>
        <w:tabs>
          <w:tab w:val="right" w:pos="8931"/>
        </w:tabs>
        <w:spacing w:after="0" w:line="240" w:lineRule="auto"/>
        <w:contextualSpacing/>
        <w:jc w:val="left"/>
        <w:rPr>
          <w:rStyle w:val="StyleBoldItalic"/>
          <w:rFonts w:asciiTheme="minorHAnsi" w:hAnsiTheme="minorHAnsi"/>
          <w:b w:val="0"/>
          <w:bCs w:val="0"/>
          <w:i w:val="0"/>
          <w:iCs w:val="0"/>
        </w:rPr>
      </w:pPr>
      <w:r>
        <w:rPr>
          <w:rStyle w:val="StyleBoldItalic"/>
          <w:rFonts w:asciiTheme="minorHAnsi" w:hAnsiTheme="minorHAnsi"/>
          <w:b w:val="0"/>
          <w:bCs w:val="0"/>
          <w:i w:val="0"/>
          <w:iCs w:val="0"/>
        </w:rPr>
        <w:t xml:space="preserve">Data visualization at </w:t>
      </w:r>
      <w:proofErr w:type="spellStart"/>
      <w:r>
        <w:rPr>
          <w:rStyle w:val="StyleBoldItalic"/>
          <w:rFonts w:asciiTheme="minorHAnsi" w:hAnsiTheme="minorHAnsi"/>
          <w:b w:val="0"/>
          <w:bCs w:val="0"/>
          <w:i w:val="0"/>
          <w:iCs w:val="0"/>
        </w:rPr>
        <w:t>DataDog</w:t>
      </w:r>
      <w:proofErr w:type="spellEnd"/>
      <w:r>
        <w:rPr>
          <w:rStyle w:val="StyleBoldItalic"/>
          <w:rFonts w:asciiTheme="minorHAnsi" w:hAnsiTheme="minorHAnsi"/>
          <w:b w:val="0"/>
          <w:bCs w:val="0"/>
          <w:i w:val="0"/>
          <w:iCs w:val="0"/>
        </w:rPr>
        <w:t xml:space="preserve"> and </w:t>
      </w:r>
      <w:proofErr w:type="spellStart"/>
      <w:r>
        <w:rPr>
          <w:rStyle w:val="StyleBoldItalic"/>
          <w:rFonts w:asciiTheme="minorHAnsi" w:hAnsiTheme="minorHAnsi"/>
          <w:b w:val="0"/>
          <w:bCs w:val="0"/>
          <w:i w:val="0"/>
          <w:iCs w:val="0"/>
        </w:rPr>
        <w:t>NewRelic</w:t>
      </w:r>
      <w:proofErr w:type="spellEnd"/>
      <w:r>
        <w:rPr>
          <w:rStyle w:val="StyleBoldItalic"/>
          <w:rFonts w:asciiTheme="minorHAnsi" w:hAnsiTheme="minorHAnsi"/>
          <w:b w:val="0"/>
          <w:bCs w:val="0"/>
          <w:i w:val="0"/>
          <w:iCs w:val="0"/>
        </w:rPr>
        <w:t>.</w:t>
      </w:r>
    </w:p>
    <w:p w14:paraId="3210B570" w14:textId="78287CAD" w:rsidR="00DB7166" w:rsidRDefault="00DB7166" w:rsidP="008D3944">
      <w:pPr>
        <w:numPr>
          <w:ilvl w:val="2"/>
          <w:numId w:val="1"/>
        </w:numPr>
        <w:tabs>
          <w:tab w:val="right" w:pos="8931"/>
        </w:tabs>
        <w:spacing w:after="0" w:line="240" w:lineRule="auto"/>
        <w:contextualSpacing/>
        <w:jc w:val="left"/>
        <w:rPr>
          <w:rStyle w:val="StyleBoldItalic"/>
          <w:rFonts w:asciiTheme="minorHAnsi" w:hAnsiTheme="minorHAnsi"/>
          <w:b w:val="0"/>
          <w:bCs w:val="0"/>
          <w:i w:val="0"/>
          <w:iCs w:val="0"/>
        </w:rPr>
      </w:pPr>
      <w:r>
        <w:rPr>
          <w:rStyle w:val="StyleBoldItalic"/>
          <w:rFonts w:asciiTheme="minorHAnsi" w:hAnsiTheme="minorHAnsi"/>
          <w:b w:val="0"/>
          <w:bCs w:val="0"/>
          <w:i w:val="0"/>
          <w:iCs w:val="0"/>
        </w:rPr>
        <w:t>Working with AWS hosting platform.</w:t>
      </w:r>
    </w:p>
    <w:p w14:paraId="33D2ED13" w14:textId="77777777" w:rsidR="00C30426" w:rsidRPr="008D3944" w:rsidRDefault="00C30426" w:rsidP="00C30426">
      <w:pPr>
        <w:tabs>
          <w:tab w:val="right" w:pos="8931"/>
        </w:tabs>
        <w:spacing w:after="0" w:line="240" w:lineRule="auto"/>
        <w:contextualSpacing/>
        <w:jc w:val="left"/>
        <w:rPr>
          <w:rStyle w:val="StyleBoldItalic"/>
          <w:rFonts w:asciiTheme="minorHAnsi" w:hAnsiTheme="minorHAnsi"/>
          <w:b w:val="0"/>
          <w:bCs w:val="0"/>
          <w:i w:val="0"/>
          <w:iCs w:val="0"/>
        </w:rPr>
      </w:pPr>
    </w:p>
    <w:p w14:paraId="594EBB29" w14:textId="662588F9" w:rsidR="00F1161E" w:rsidRPr="0015513B" w:rsidRDefault="00261063" w:rsidP="008530D5">
      <w:pPr>
        <w:numPr>
          <w:ilvl w:val="0"/>
          <w:numId w:val="1"/>
        </w:numPr>
        <w:spacing w:after="0" w:line="240" w:lineRule="auto"/>
        <w:ind w:left="357" w:hanging="357"/>
        <w:contextualSpacing/>
        <w:jc w:val="left"/>
        <w:rPr>
          <w:rStyle w:val="StyleBold"/>
          <w:rFonts w:asciiTheme="minorHAnsi" w:hAnsiTheme="minorHAnsi"/>
          <w:i/>
          <w:iCs/>
        </w:rPr>
      </w:pPr>
      <w:r w:rsidRPr="0015513B">
        <w:rPr>
          <w:rStyle w:val="StyleBold"/>
          <w:rFonts w:asciiTheme="minorHAnsi" w:hAnsiTheme="minorHAnsi"/>
          <w:i/>
          <w:iCs/>
        </w:rPr>
        <w:t>SCHNEIDER-ELECTRIC</w:t>
      </w:r>
    </w:p>
    <w:p w14:paraId="3C6EF560" w14:textId="77777777" w:rsidR="00F1161E" w:rsidRPr="0015513B" w:rsidRDefault="00261063" w:rsidP="009D4577">
      <w:pPr>
        <w:numPr>
          <w:ilvl w:val="1"/>
          <w:numId w:val="1"/>
        </w:numPr>
        <w:tabs>
          <w:tab w:val="right" w:pos="9360"/>
        </w:tabs>
        <w:spacing w:after="0" w:line="240" w:lineRule="auto"/>
        <w:contextualSpacing/>
        <w:jc w:val="left"/>
        <w:rPr>
          <w:rStyle w:val="StyleBoldItalic"/>
          <w:rFonts w:asciiTheme="minorHAnsi" w:hAnsiTheme="minorHAnsi"/>
          <w:i w:val="0"/>
          <w:iCs w:val="0"/>
        </w:rPr>
      </w:pPr>
      <w:r w:rsidRPr="0015513B">
        <w:rPr>
          <w:rStyle w:val="StyleBoldItalic"/>
          <w:rFonts w:asciiTheme="minorHAnsi" w:hAnsiTheme="minorHAnsi"/>
          <w:i w:val="0"/>
          <w:iCs w:val="0"/>
        </w:rPr>
        <w:t>Distributed Control Systems (DCS) Specialist</w:t>
      </w:r>
      <w:r w:rsidRPr="0015513B">
        <w:rPr>
          <w:rStyle w:val="StyleBoldItalic"/>
          <w:rFonts w:asciiTheme="minorHAnsi" w:hAnsiTheme="minorHAnsi"/>
          <w:i w:val="0"/>
          <w:iCs w:val="0"/>
        </w:rPr>
        <w:tab/>
        <w:t>Brossard, Quebec, Nov 2016 – May 2018</w:t>
      </w:r>
    </w:p>
    <w:p w14:paraId="7220D8D1" w14:textId="18486499" w:rsidR="00F1161E" w:rsidRDefault="00261063" w:rsidP="008A0490">
      <w:pPr>
        <w:numPr>
          <w:ilvl w:val="2"/>
          <w:numId w:val="1"/>
        </w:numPr>
        <w:spacing w:after="0" w:line="240" w:lineRule="auto"/>
        <w:ind w:left="1797" w:hanging="357"/>
        <w:contextualSpacing/>
        <w:jc w:val="left"/>
        <w:rPr>
          <w:rStyle w:val="StyleBold"/>
          <w:rFonts w:asciiTheme="minorHAnsi" w:hAnsiTheme="minorHAnsi"/>
          <w:b w:val="0"/>
          <w:bCs w:val="0"/>
        </w:rPr>
      </w:pPr>
      <w:r w:rsidRPr="0015513B">
        <w:rPr>
          <w:rFonts w:asciiTheme="minorHAnsi" w:hAnsiTheme="minorHAnsi"/>
        </w:rPr>
        <w:t>PACiS</w:t>
      </w:r>
      <w:r w:rsidR="00AC1548" w:rsidRPr="0015513B">
        <w:rPr>
          <w:rFonts w:asciiTheme="minorHAnsi" w:hAnsiTheme="minorHAnsi"/>
        </w:rPr>
        <w:t xml:space="preserve">, </w:t>
      </w:r>
      <w:r w:rsidR="00AB5434" w:rsidRPr="0015513B">
        <w:rPr>
          <w:rFonts w:asciiTheme="minorHAnsi" w:hAnsiTheme="minorHAnsi"/>
        </w:rPr>
        <w:t>EcoSUI</w:t>
      </w:r>
      <w:r w:rsidR="00AC1548" w:rsidRPr="0015513B">
        <w:rPr>
          <w:rFonts w:asciiTheme="minorHAnsi" w:hAnsiTheme="minorHAnsi"/>
        </w:rPr>
        <w:t>, PowerSCADA</w:t>
      </w:r>
      <w:r w:rsidR="008A0490">
        <w:rPr>
          <w:rFonts w:asciiTheme="minorHAnsi" w:hAnsiTheme="minorHAnsi"/>
        </w:rPr>
        <w:t>,</w:t>
      </w:r>
      <w:r w:rsidR="00AC1548" w:rsidRPr="0015513B">
        <w:rPr>
          <w:rFonts w:asciiTheme="minorHAnsi" w:hAnsiTheme="minorHAnsi"/>
        </w:rPr>
        <w:t xml:space="preserve"> Easergy</w:t>
      </w:r>
      <w:r w:rsidR="00AB5434" w:rsidRPr="0015513B">
        <w:rPr>
          <w:rFonts w:asciiTheme="minorHAnsi" w:hAnsiTheme="minorHAnsi"/>
        </w:rPr>
        <w:t xml:space="preserve"> </w:t>
      </w:r>
      <w:r w:rsidRPr="0015513B">
        <w:rPr>
          <w:rFonts w:asciiTheme="minorHAnsi" w:hAnsiTheme="minorHAnsi"/>
        </w:rPr>
        <w:t>system</w:t>
      </w:r>
      <w:r w:rsidR="00AB5434" w:rsidRPr="0015513B">
        <w:rPr>
          <w:rFonts w:asciiTheme="minorHAnsi" w:hAnsiTheme="minorHAnsi"/>
        </w:rPr>
        <w:t>s</w:t>
      </w:r>
      <w:r w:rsidR="008A0490">
        <w:rPr>
          <w:rFonts w:asciiTheme="minorHAnsi" w:hAnsiTheme="minorHAnsi"/>
        </w:rPr>
        <w:t xml:space="preserve">, </w:t>
      </w:r>
      <w:r w:rsidR="002D409B" w:rsidRPr="0015513B">
        <w:rPr>
          <w:rStyle w:val="StyleBold"/>
          <w:rFonts w:asciiTheme="minorHAnsi" w:hAnsiTheme="minorHAnsi"/>
          <w:b w:val="0"/>
          <w:bCs w:val="0"/>
        </w:rPr>
        <w:t>SCADA, DNP3</w:t>
      </w:r>
      <w:r w:rsidR="00C80369" w:rsidRPr="0015513B">
        <w:rPr>
          <w:rStyle w:val="StyleBold"/>
          <w:rFonts w:asciiTheme="minorHAnsi" w:hAnsiTheme="minorHAnsi"/>
          <w:b w:val="0"/>
          <w:bCs w:val="0"/>
        </w:rPr>
        <w:t>,</w:t>
      </w:r>
      <w:r w:rsidR="002D409B" w:rsidRPr="0015513B">
        <w:rPr>
          <w:rStyle w:val="StyleBold"/>
          <w:rFonts w:asciiTheme="minorHAnsi" w:hAnsiTheme="minorHAnsi"/>
          <w:b w:val="0"/>
          <w:bCs w:val="0"/>
        </w:rPr>
        <w:t xml:space="preserve"> Modbus,</w:t>
      </w:r>
      <w:r w:rsidR="00C80369" w:rsidRPr="0015513B">
        <w:rPr>
          <w:rStyle w:val="StyleBold"/>
          <w:rFonts w:asciiTheme="minorHAnsi" w:hAnsiTheme="minorHAnsi"/>
          <w:b w:val="0"/>
          <w:bCs w:val="0"/>
        </w:rPr>
        <w:t xml:space="preserve"> </w:t>
      </w:r>
      <w:r w:rsidR="002D409B" w:rsidRPr="0015513B">
        <w:rPr>
          <w:rStyle w:val="StyleBold"/>
          <w:rFonts w:asciiTheme="minorHAnsi" w:hAnsiTheme="minorHAnsi"/>
          <w:b w:val="0"/>
          <w:bCs w:val="0"/>
        </w:rPr>
        <w:t>HMI, iFLS, FDIR</w:t>
      </w:r>
      <w:r w:rsidR="008A0490">
        <w:rPr>
          <w:rStyle w:val="StyleBold"/>
          <w:rFonts w:asciiTheme="minorHAnsi" w:hAnsiTheme="minorHAnsi"/>
          <w:b w:val="0"/>
          <w:bCs w:val="0"/>
        </w:rPr>
        <w:t xml:space="preserve">, </w:t>
      </w:r>
      <w:r w:rsidRPr="0015513B">
        <w:rPr>
          <w:rStyle w:val="StyleBold"/>
          <w:rFonts w:asciiTheme="minorHAnsi" w:hAnsiTheme="minorHAnsi"/>
          <w:b w:val="0"/>
          <w:bCs w:val="0"/>
        </w:rPr>
        <w:t xml:space="preserve">IEC61850 IEDs: SEL, </w:t>
      </w:r>
      <w:proofErr w:type="spellStart"/>
      <w:r w:rsidRPr="0015513B">
        <w:rPr>
          <w:rStyle w:val="StyleBold"/>
          <w:rFonts w:asciiTheme="minorHAnsi" w:hAnsiTheme="minorHAnsi"/>
          <w:b w:val="0"/>
          <w:bCs w:val="0"/>
        </w:rPr>
        <w:t>Vizimax</w:t>
      </w:r>
      <w:proofErr w:type="spellEnd"/>
      <w:r w:rsidRPr="0015513B">
        <w:rPr>
          <w:rStyle w:val="StyleBold"/>
          <w:rFonts w:asciiTheme="minorHAnsi" w:hAnsiTheme="minorHAnsi"/>
          <w:b w:val="0"/>
          <w:bCs w:val="0"/>
        </w:rPr>
        <w:t>, Cooper and ABB.</w:t>
      </w:r>
    </w:p>
    <w:p w14:paraId="2C47F6C8" w14:textId="77777777" w:rsidR="005C6904" w:rsidRPr="0015513B" w:rsidRDefault="005C6904" w:rsidP="005C6904">
      <w:pPr>
        <w:spacing w:after="0" w:line="240" w:lineRule="auto"/>
        <w:contextualSpacing/>
        <w:jc w:val="left"/>
        <w:rPr>
          <w:rStyle w:val="StyleBold"/>
          <w:rFonts w:asciiTheme="minorHAnsi" w:hAnsiTheme="minorHAnsi"/>
          <w:b w:val="0"/>
          <w:bCs w:val="0"/>
        </w:rPr>
      </w:pPr>
    </w:p>
    <w:p w14:paraId="10C18F5D" w14:textId="77777777" w:rsidR="00F1161E" w:rsidRPr="0015513B" w:rsidRDefault="00261063" w:rsidP="009D4577">
      <w:pPr>
        <w:numPr>
          <w:ilvl w:val="1"/>
          <w:numId w:val="1"/>
        </w:numPr>
        <w:tabs>
          <w:tab w:val="right" w:pos="9360"/>
        </w:tabs>
        <w:spacing w:after="0" w:line="240" w:lineRule="auto"/>
        <w:contextualSpacing/>
        <w:jc w:val="left"/>
        <w:rPr>
          <w:rStyle w:val="StyleBoldItalic"/>
          <w:rFonts w:asciiTheme="minorHAnsi" w:hAnsiTheme="minorHAnsi"/>
          <w:i w:val="0"/>
          <w:iCs w:val="0"/>
        </w:rPr>
      </w:pPr>
      <w:r w:rsidRPr="0015513B">
        <w:rPr>
          <w:rStyle w:val="StyleBoldItalic"/>
          <w:rFonts w:asciiTheme="minorHAnsi" w:hAnsiTheme="minorHAnsi"/>
          <w:i w:val="0"/>
          <w:iCs w:val="0"/>
        </w:rPr>
        <w:t>Automation Engineer</w:t>
      </w:r>
      <w:r w:rsidRPr="0015513B">
        <w:rPr>
          <w:rStyle w:val="StyleBoldItalic"/>
          <w:rFonts w:asciiTheme="minorHAnsi" w:hAnsiTheme="minorHAnsi"/>
          <w:i w:val="0"/>
          <w:iCs w:val="0"/>
        </w:rPr>
        <w:tab/>
        <w:t>Riyadh, Saudi Arabia, Mar 2014 – Nov 2016</w:t>
      </w:r>
    </w:p>
    <w:p w14:paraId="1F33C785" w14:textId="6D75DCC3" w:rsidR="00F1161E" w:rsidRPr="0015513B" w:rsidRDefault="00FB24A4" w:rsidP="008A0490">
      <w:pPr>
        <w:numPr>
          <w:ilvl w:val="2"/>
          <w:numId w:val="1"/>
        </w:numPr>
        <w:spacing w:after="0" w:line="240" w:lineRule="auto"/>
        <w:contextualSpacing/>
        <w:jc w:val="left"/>
        <w:rPr>
          <w:rStyle w:val="StyleBold"/>
          <w:rFonts w:asciiTheme="minorHAnsi" w:hAnsiTheme="minorHAnsi"/>
        </w:rPr>
      </w:pPr>
      <w:r w:rsidRPr="0015513B">
        <w:rPr>
          <w:rFonts w:asciiTheme="minorHAnsi" w:hAnsiTheme="minorHAnsi"/>
        </w:rPr>
        <w:t>PACiS</w:t>
      </w:r>
      <w:r w:rsidR="008A0490">
        <w:rPr>
          <w:rFonts w:asciiTheme="minorHAnsi" w:hAnsiTheme="minorHAnsi"/>
        </w:rPr>
        <w:t>,</w:t>
      </w:r>
      <w:r w:rsidRPr="0015513B">
        <w:rPr>
          <w:rFonts w:asciiTheme="minorHAnsi" w:hAnsiTheme="minorHAnsi"/>
        </w:rPr>
        <w:t xml:space="preserve"> </w:t>
      </w:r>
      <w:r w:rsidR="00261063" w:rsidRPr="0015513B">
        <w:rPr>
          <w:rFonts w:asciiTheme="minorHAnsi" w:hAnsiTheme="minorHAnsi"/>
        </w:rPr>
        <w:t>SCADA</w:t>
      </w:r>
      <w:r w:rsidR="00C80369" w:rsidRPr="0015513B">
        <w:rPr>
          <w:rFonts w:asciiTheme="minorHAnsi" w:hAnsiTheme="minorHAnsi"/>
        </w:rPr>
        <w:t xml:space="preserve">, </w:t>
      </w:r>
      <w:r w:rsidR="00261063" w:rsidRPr="0015513B">
        <w:rPr>
          <w:rFonts w:asciiTheme="minorHAnsi" w:hAnsiTheme="minorHAnsi"/>
        </w:rPr>
        <w:t>T101</w:t>
      </w:r>
      <w:r w:rsidR="00C80369" w:rsidRPr="0015513B">
        <w:rPr>
          <w:rFonts w:asciiTheme="minorHAnsi" w:hAnsiTheme="minorHAnsi"/>
        </w:rPr>
        <w:t xml:space="preserve">, </w:t>
      </w:r>
      <w:r w:rsidR="00261063" w:rsidRPr="0015513B">
        <w:rPr>
          <w:rFonts w:asciiTheme="minorHAnsi" w:hAnsiTheme="minorHAnsi"/>
        </w:rPr>
        <w:t>T104</w:t>
      </w:r>
      <w:r w:rsidR="00C80369" w:rsidRPr="0015513B">
        <w:rPr>
          <w:rFonts w:asciiTheme="minorHAnsi" w:hAnsiTheme="minorHAnsi"/>
        </w:rPr>
        <w:t>, HMI</w:t>
      </w:r>
      <w:r w:rsidR="008A0490">
        <w:rPr>
          <w:rFonts w:asciiTheme="minorHAnsi" w:hAnsiTheme="minorHAnsi"/>
        </w:rPr>
        <w:t xml:space="preserve">, </w:t>
      </w:r>
      <w:r w:rsidR="00261063" w:rsidRPr="0015513B">
        <w:rPr>
          <w:rStyle w:val="StyleBold"/>
          <w:rFonts w:asciiTheme="minorHAnsi" w:hAnsiTheme="minorHAnsi"/>
          <w:b w:val="0"/>
          <w:bCs w:val="0"/>
        </w:rPr>
        <w:t>IEC61850 IEDs</w:t>
      </w:r>
      <w:r w:rsidR="00D451EA">
        <w:rPr>
          <w:rStyle w:val="StyleBold"/>
          <w:rFonts w:asciiTheme="minorHAnsi" w:hAnsiTheme="minorHAnsi"/>
          <w:b w:val="0"/>
          <w:bCs w:val="0"/>
        </w:rPr>
        <w:t>:</w:t>
      </w:r>
      <w:r w:rsidR="00261063" w:rsidRPr="0015513B">
        <w:rPr>
          <w:rStyle w:val="StyleBold"/>
          <w:rFonts w:asciiTheme="minorHAnsi" w:hAnsiTheme="minorHAnsi"/>
          <w:b w:val="0"/>
          <w:bCs w:val="0"/>
        </w:rPr>
        <w:t xml:space="preserve"> SEL</w:t>
      </w:r>
      <w:r w:rsidR="00F55E77">
        <w:rPr>
          <w:rStyle w:val="StyleBold"/>
          <w:rFonts w:asciiTheme="minorHAnsi" w:hAnsiTheme="minorHAnsi"/>
          <w:b w:val="0"/>
          <w:bCs w:val="0"/>
        </w:rPr>
        <w:t>,</w:t>
      </w:r>
      <w:r w:rsidR="00261063" w:rsidRPr="0015513B">
        <w:rPr>
          <w:rStyle w:val="StyleBold"/>
          <w:rFonts w:asciiTheme="minorHAnsi" w:hAnsiTheme="minorHAnsi"/>
          <w:b w:val="0"/>
          <w:bCs w:val="0"/>
        </w:rPr>
        <w:t xml:space="preserve"> ABB</w:t>
      </w:r>
      <w:r w:rsidR="00F55E77">
        <w:rPr>
          <w:rStyle w:val="StyleBold"/>
          <w:rFonts w:asciiTheme="minorHAnsi" w:hAnsiTheme="minorHAnsi"/>
          <w:b w:val="0"/>
          <w:bCs w:val="0"/>
        </w:rPr>
        <w:t xml:space="preserve">, </w:t>
      </w:r>
      <w:r w:rsidR="00F55E77" w:rsidRPr="0015513B">
        <w:rPr>
          <w:rStyle w:val="StyleBold"/>
          <w:rFonts w:asciiTheme="minorHAnsi" w:hAnsiTheme="minorHAnsi"/>
          <w:b w:val="0"/>
          <w:bCs w:val="0"/>
        </w:rPr>
        <w:t>Continuum</w:t>
      </w:r>
      <w:r w:rsidR="00F55E77">
        <w:rPr>
          <w:rStyle w:val="StyleBold"/>
          <w:rFonts w:asciiTheme="minorHAnsi" w:hAnsiTheme="minorHAnsi"/>
          <w:b w:val="0"/>
          <w:bCs w:val="0"/>
        </w:rPr>
        <w:t xml:space="preserve"> and</w:t>
      </w:r>
      <w:r w:rsidR="00F55E77" w:rsidRPr="0015513B">
        <w:rPr>
          <w:rStyle w:val="StyleBold"/>
          <w:rFonts w:asciiTheme="minorHAnsi" w:hAnsiTheme="minorHAnsi"/>
          <w:b w:val="0"/>
          <w:bCs w:val="0"/>
        </w:rPr>
        <w:t xml:space="preserve"> </w:t>
      </w:r>
      <w:proofErr w:type="spellStart"/>
      <w:r w:rsidR="00F55E77" w:rsidRPr="0015513B">
        <w:rPr>
          <w:rStyle w:val="StyleBold"/>
          <w:rFonts w:asciiTheme="minorHAnsi" w:hAnsiTheme="minorHAnsi"/>
          <w:b w:val="0"/>
          <w:bCs w:val="0"/>
        </w:rPr>
        <w:t>Modicon</w:t>
      </w:r>
      <w:proofErr w:type="spellEnd"/>
      <w:r w:rsidR="00F55E77">
        <w:rPr>
          <w:rStyle w:val="StyleBold"/>
          <w:rFonts w:asciiTheme="minorHAnsi" w:hAnsiTheme="minorHAnsi"/>
          <w:b w:val="0"/>
          <w:bCs w:val="0"/>
        </w:rPr>
        <w:t>.</w:t>
      </w:r>
    </w:p>
    <w:p w14:paraId="63E5AD74" w14:textId="6640F18E" w:rsidR="001D14E4" w:rsidRPr="005C6904" w:rsidRDefault="00261063" w:rsidP="008A0490">
      <w:pPr>
        <w:numPr>
          <w:ilvl w:val="2"/>
          <w:numId w:val="1"/>
        </w:numPr>
        <w:spacing w:after="0" w:line="240" w:lineRule="auto"/>
        <w:contextualSpacing/>
        <w:jc w:val="left"/>
        <w:rPr>
          <w:rFonts w:asciiTheme="minorHAnsi" w:hAnsiTheme="minorHAnsi"/>
          <w:b/>
          <w:bCs/>
        </w:rPr>
      </w:pPr>
      <w:r w:rsidRPr="0015513B">
        <w:rPr>
          <w:rFonts w:asciiTheme="minorHAnsi" w:hAnsiTheme="minorHAnsi"/>
        </w:rPr>
        <w:t>OT cybersecurity</w:t>
      </w:r>
      <w:r w:rsidR="008A0490">
        <w:rPr>
          <w:rFonts w:asciiTheme="minorHAnsi" w:hAnsiTheme="minorHAnsi"/>
        </w:rPr>
        <w:t>:</w:t>
      </w:r>
      <w:r w:rsidRPr="0015513B">
        <w:rPr>
          <w:rFonts w:asciiTheme="minorHAnsi" w:hAnsiTheme="minorHAnsi"/>
        </w:rPr>
        <w:t xml:space="preserve"> NERC-CIP and ISA99.</w:t>
      </w:r>
    </w:p>
    <w:p w14:paraId="647FC26E" w14:textId="77777777" w:rsidR="005C6904" w:rsidRPr="008A0490" w:rsidRDefault="005C6904" w:rsidP="005C6904">
      <w:pPr>
        <w:spacing w:after="0" w:line="240" w:lineRule="auto"/>
        <w:contextualSpacing/>
        <w:jc w:val="left"/>
        <w:rPr>
          <w:rFonts w:asciiTheme="minorHAnsi" w:hAnsiTheme="minorHAnsi"/>
          <w:b/>
          <w:bCs/>
        </w:rPr>
      </w:pPr>
    </w:p>
    <w:p w14:paraId="5E17D73B" w14:textId="77777777" w:rsidR="00F1161E" w:rsidRPr="0015513B" w:rsidRDefault="00261063" w:rsidP="009D4577">
      <w:pPr>
        <w:numPr>
          <w:ilvl w:val="1"/>
          <w:numId w:val="1"/>
        </w:numPr>
        <w:tabs>
          <w:tab w:val="right" w:pos="9360"/>
        </w:tabs>
        <w:spacing w:after="0" w:line="240" w:lineRule="auto"/>
        <w:contextualSpacing/>
        <w:jc w:val="left"/>
        <w:rPr>
          <w:rStyle w:val="StyleBoldItalic"/>
          <w:rFonts w:asciiTheme="minorHAnsi" w:hAnsiTheme="minorHAnsi"/>
          <w:i w:val="0"/>
          <w:iCs w:val="0"/>
        </w:rPr>
      </w:pPr>
      <w:r w:rsidRPr="0015513B">
        <w:rPr>
          <w:rStyle w:val="StyleBoldItalic"/>
          <w:rFonts w:asciiTheme="minorHAnsi" w:hAnsiTheme="minorHAnsi"/>
          <w:i w:val="0"/>
          <w:iCs w:val="0"/>
        </w:rPr>
        <w:t>Senior KNX/EIB Engineer</w:t>
      </w:r>
      <w:r w:rsidRPr="0015513B">
        <w:rPr>
          <w:rStyle w:val="StyleBoldItalic"/>
          <w:rFonts w:asciiTheme="minorHAnsi" w:hAnsiTheme="minorHAnsi"/>
          <w:i w:val="0"/>
          <w:iCs w:val="0"/>
        </w:rPr>
        <w:tab/>
        <w:t>Riyadh, Saudi Arabia, Jun 2012 – Mar 2014</w:t>
      </w:r>
    </w:p>
    <w:p w14:paraId="53A8E9DF" w14:textId="0A2DC0E7" w:rsidR="00F1161E" w:rsidRPr="0015513B" w:rsidRDefault="00261063" w:rsidP="002F703E">
      <w:pPr>
        <w:numPr>
          <w:ilvl w:val="2"/>
          <w:numId w:val="1"/>
        </w:numPr>
        <w:spacing w:after="0" w:line="240" w:lineRule="auto"/>
        <w:contextualSpacing/>
        <w:jc w:val="left"/>
        <w:rPr>
          <w:rFonts w:asciiTheme="minorHAnsi" w:hAnsiTheme="minorHAnsi"/>
        </w:rPr>
      </w:pPr>
      <w:r w:rsidRPr="0015513B">
        <w:rPr>
          <w:rFonts w:asciiTheme="minorHAnsi" w:hAnsiTheme="minorHAnsi"/>
        </w:rPr>
        <w:t>KNX BAS</w:t>
      </w:r>
      <w:r w:rsidR="002F703E">
        <w:rPr>
          <w:rFonts w:asciiTheme="minorHAnsi" w:hAnsiTheme="minorHAnsi"/>
        </w:rPr>
        <w:t xml:space="preserve">, </w:t>
      </w:r>
      <w:r w:rsidR="002F703E" w:rsidRPr="0015513B">
        <w:rPr>
          <w:rFonts w:asciiTheme="minorHAnsi" w:hAnsiTheme="minorHAnsi"/>
        </w:rPr>
        <w:t>EMS, FMS, BMS, HVAC</w:t>
      </w:r>
      <w:r w:rsidR="002F703E">
        <w:rPr>
          <w:rFonts w:asciiTheme="minorHAnsi" w:hAnsiTheme="minorHAnsi"/>
        </w:rPr>
        <w:t>,</w:t>
      </w:r>
      <w:r w:rsidR="002F703E" w:rsidRPr="0015513B">
        <w:rPr>
          <w:rFonts w:asciiTheme="minorHAnsi" w:hAnsiTheme="minorHAnsi"/>
        </w:rPr>
        <w:t xml:space="preserve"> DALI </w:t>
      </w:r>
      <w:r w:rsidR="002F703E">
        <w:rPr>
          <w:rFonts w:asciiTheme="minorHAnsi" w:hAnsiTheme="minorHAnsi"/>
        </w:rPr>
        <w:t xml:space="preserve">and </w:t>
      </w:r>
      <w:r w:rsidR="002F703E" w:rsidRPr="0015513B">
        <w:rPr>
          <w:rFonts w:asciiTheme="minorHAnsi" w:hAnsiTheme="minorHAnsi"/>
        </w:rPr>
        <w:t>KNX</w:t>
      </w:r>
    </w:p>
    <w:p w14:paraId="099BA5C4" w14:textId="3DDDCD3E" w:rsidR="001A2AF4" w:rsidRDefault="00261063" w:rsidP="002F703E">
      <w:pPr>
        <w:numPr>
          <w:ilvl w:val="2"/>
          <w:numId w:val="1"/>
        </w:numPr>
        <w:spacing w:after="0" w:line="240" w:lineRule="auto"/>
        <w:contextualSpacing/>
        <w:jc w:val="left"/>
        <w:rPr>
          <w:rFonts w:asciiTheme="minorHAnsi" w:hAnsiTheme="minorHAnsi"/>
        </w:rPr>
      </w:pPr>
      <w:r w:rsidRPr="0015513B">
        <w:rPr>
          <w:rFonts w:asciiTheme="minorHAnsi" w:hAnsiTheme="minorHAnsi"/>
        </w:rPr>
        <w:t xml:space="preserve">Rendered AutoCAD schematics for </w:t>
      </w:r>
      <w:r w:rsidR="00625807" w:rsidRPr="0015513B">
        <w:rPr>
          <w:rFonts w:asciiTheme="minorHAnsi" w:hAnsiTheme="minorHAnsi"/>
        </w:rPr>
        <w:t>risers</w:t>
      </w:r>
      <w:r w:rsidRPr="0015513B">
        <w:rPr>
          <w:rFonts w:asciiTheme="minorHAnsi" w:hAnsiTheme="minorHAnsi"/>
        </w:rPr>
        <w:t xml:space="preserve"> and shop drawings.</w:t>
      </w:r>
    </w:p>
    <w:p w14:paraId="0117871D" w14:textId="77777777" w:rsidR="00C30426" w:rsidRPr="002F703E" w:rsidRDefault="00C30426" w:rsidP="00C30426">
      <w:pPr>
        <w:spacing w:after="0" w:line="240" w:lineRule="auto"/>
        <w:contextualSpacing/>
        <w:jc w:val="left"/>
        <w:rPr>
          <w:rStyle w:val="StyleBold"/>
          <w:rFonts w:asciiTheme="minorHAnsi" w:hAnsiTheme="minorHAnsi"/>
          <w:b w:val="0"/>
          <w:bCs w:val="0"/>
        </w:rPr>
      </w:pPr>
    </w:p>
    <w:p w14:paraId="0CE3FC23" w14:textId="77777777" w:rsidR="00F1161E" w:rsidRPr="0015513B" w:rsidRDefault="00261063" w:rsidP="008530D5">
      <w:pPr>
        <w:numPr>
          <w:ilvl w:val="0"/>
          <w:numId w:val="1"/>
        </w:numPr>
        <w:spacing w:after="0" w:line="240" w:lineRule="auto"/>
        <w:contextualSpacing/>
        <w:jc w:val="left"/>
        <w:rPr>
          <w:rStyle w:val="StyleBold"/>
          <w:rFonts w:asciiTheme="minorHAnsi" w:hAnsiTheme="minorHAnsi"/>
          <w:i/>
          <w:iCs/>
        </w:rPr>
      </w:pPr>
      <w:r w:rsidRPr="0015513B">
        <w:rPr>
          <w:rStyle w:val="StyleBold"/>
          <w:rFonts w:asciiTheme="minorHAnsi" w:hAnsiTheme="minorHAnsi"/>
          <w:i/>
          <w:iCs/>
        </w:rPr>
        <w:t>TELECOMMUNICATIONS REGULATORY COMMISSION OF JORDAN (TRC)</w:t>
      </w:r>
    </w:p>
    <w:p w14:paraId="214C945F" w14:textId="77777777" w:rsidR="00F1161E" w:rsidRPr="0015513B" w:rsidRDefault="00261063" w:rsidP="009D4577">
      <w:pPr>
        <w:numPr>
          <w:ilvl w:val="1"/>
          <w:numId w:val="1"/>
        </w:numPr>
        <w:tabs>
          <w:tab w:val="right" w:pos="9360"/>
        </w:tabs>
        <w:spacing w:after="0" w:line="240" w:lineRule="auto"/>
        <w:contextualSpacing/>
        <w:jc w:val="left"/>
        <w:rPr>
          <w:rStyle w:val="StyleBoldItalic"/>
          <w:rFonts w:asciiTheme="minorHAnsi" w:hAnsiTheme="minorHAnsi"/>
          <w:i w:val="0"/>
          <w:iCs w:val="0"/>
        </w:rPr>
      </w:pPr>
      <w:r w:rsidRPr="0015513B">
        <w:rPr>
          <w:rStyle w:val="StyleBoldItalic"/>
          <w:rFonts w:asciiTheme="minorHAnsi" w:hAnsiTheme="minorHAnsi"/>
          <w:i w:val="0"/>
          <w:iCs w:val="0"/>
        </w:rPr>
        <w:t>Telecommunications Regulatory Officer</w:t>
      </w:r>
      <w:r w:rsidRPr="0015513B">
        <w:rPr>
          <w:rStyle w:val="StyleBoldItalic"/>
          <w:rFonts w:asciiTheme="minorHAnsi" w:hAnsiTheme="minorHAnsi"/>
          <w:i w:val="0"/>
          <w:iCs w:val="0"/>
        </w:rPr>
        <w:tab/>
        <w:t>Amman, Jordan, May 2011 – Aug 2012</w:t>
      </w:r>
    </w:p>
    <w:p w14:paraId="11073DFC" w14:textId="1452DABE" w:rsidR="00F1161E" w:rsidRDefault="00870FE0" w:rsidP="00BD0CDD">
      <w:pPr>
        <w:numPr>
          <w:ilvl w:val="2"/>
          <w:numId w:val="1"/>
        </w:numPr>
        <w:spacing w:after="0" w:line="240" w:lineRule="auto"/>
        <w:contextualSpacing/>
        <w:jc w:val="left"/>
        <w:rPr>
          <w:rFonts w:asciiTheme="minorHAnsi" w:hAnsiTheme="minorHAnsi"/>
        </w:rPr>
      </w:pPr>
      <w:r w:rsidRPr="00870FE0">
        <w:rPr>
          <w:rFonts w:asciiTheme="minorHAnsi" w:hAnsiTheme="minorHAnsi"/>
        </w:rPr>
        <w:t>G</w:t>
      </w:r>
      <w:r w:rsidR="009B7D3C" w:rsidRPr="00870FE0">
        <w:rPr>
          <w:rFonts w:asciiTheme="minorHAnsi" w:hAnsiTheme="minorHAnsi"/>
        </w:rPr>
        <w:t xml:space="preserve">overnmental </w:t>
      </w:r>
      <w:r w:rsidRPr="00870FE0">
        <w:rPr>
          <w:rFonts w:asciiTheme="minorHAnsi" w:hAnsiTheme="minorHAnsi"/>
        </w:rPr>
        <w:t xml:space="preserve">telecom regulation, </w:t>
      </w:r>
      <w:r>
        <w:rPr>
          <w:rFonts w:asciiTheme="minorHAnsi" w:hAnsiTheme="minorHAnsi"/>
        </w:rPr>
        <w:t>f</w:t>
      </w:r>
      <w:r w:rsidR="00261063" w:rsidRPr="00870FE0">
        <w:rPr>
          <w:rFonts w:asciiTheme="minorHAnsi" w:hAnsiTheme="minorHAnsi"/>
        </w:rPr>
        <w:t>ield inspections</w:t>
      </w:r>
      <w:r w:rsidRPr="00870FE0">
        <w:rPr>
          <w:rFonts w:asciiTheme="minorHAnsi" w:hAnsiTheme="minorHAnsi"/>
        </w:rPr>
        <w:t xml:space="preserve">, </w:t>
      </w:r>
      <w:r w:rsidR="00261063" w:rsidRPr="00870FE0">
        <w:rPr>
          <w:rFonts w:asciiTheme="minorHAnsi" w:hAnsiTheme="minorHAnsi"/>
        </w:rPr>
        <w:t xml:space="preserve">competition </w:t>
      </w:r>
      <w:r w:rsidR="00625807" w:rsidRPr="00870FE0">
        <w:rPr>
          <w:rFonts w:asciiTheme="minorHAnsi" w:hAnsiTheme="minorHAnsi"/>
        </w:rPr>
        <w:t>analysis</w:t>
      </w:r>
      <w:r w:rsidRPr="00870FE0">
        <w:rPr>
          <w:rFonts w:asciiTheme="minorHAnsi" w:hAnsiTheme="minorHAnsi"/>
        </w:rPr>
        <w:t xml:space="preserve">, </w:t>
      </w:r>
      <w:r w:rsidR="00261063" w:rsidRPr="00870FE0">
        <w:rPr>
          <w:rFonts w:asciiTheme="minorHAnsi" w:hAnsiTheme="minorHAnsi"/>
        </w:rPr>
        <w:t>E</w:t>
      </w:r>
      <w:r w:rsidR="000B1334">
        <w:rPr>
          <w:rFonts w:asciiTheme="minorHAnsi" w:hAnsiTheme="minorHAnsi"/>
        </w:rPr>
        <w:t xml:space="preserve">U regulatory </w:t>
      </w:r>
      <w:r w:rsidRPr="00870FE0">
        <w:rPr>
          <w:rFonts w:asciiTheme="minorHAnsi" w:hAnsiTheme="minorHAnsi"/>
        </w:rPr>
        <w:t>twinning.</w:t>
      </w:r>
    </w:p>
    <w:p w14:paraId="499E6A43" w14:textId="77777777" w:rsidR="005C6904" w:rsidRPr="00870FE0" w:rsidRDefault="005C6904" w:rsidP="005C6904">
      <w:pPr>
        <w:spacing w:after="0" w:line="240" w:lineRule="auto"/>
        <w:contextualSpacing/>
        <w:jc w:val="left"/>
        <w:rPr>
          <w:rFonts w:asciiTheme="minorHAnsi" w:hAnsiTheme="minorHAnsi"/>
        </w:rPr>
      </w:pPr>
    </w:p>
    <w:p w14:paraId="5DE1B693" w14:textId="77777777" w:rsidR="00F1161E" w:rsidRPr="0015513B" w:rsidRDefault="00261063" w:rsidP="009D4577">
      <w:pPr>
        <w:numPr>
          <w:ilvl w:val="1"/>
          <w:numId w:val="1"/>
        </w:numPr>
        <w:tabs>
          <w:tab w:val="right" w:pos="9360"/>
        </w:tabs>
        <w:spacing w:after="0" w:line="240" w:lineRule="auto"/>
        <w:contextualSpacing/>
        <w:jc w:val="left"/>
        <w:rPr>
          <w:rStyle w:val="StyleBoldItalic"/>
          <w:rFonts w:asciiTheme="minorHAnsi" w:hAnsiTheme="minorHAnsi"/>
          <w:i w:val="0"/>
          <w:iCs w:val="0"/>
        </w:rPr>
      </w:pPr>
      <w:r w:rsidRPr="0015513B">
        <w:rPr>
          <w:rStyle w:val="StyleBoldItalic"/>
          <w:rFonts w:asciiTheme="minorHAnsi" w:hAnsiTheme="minorHAnsi"/>
          <w:i w:val="0"/>
          <w:iCs w:val="0"/>
        </w:rPr>
        <w:t>Frequency Inspection and Monitoring Engineer</w:t>
      </w:r>
      <w:r w:rsidRPr="0015513B">
        <w:rPr>
          <w:rStyle w:val="StyleBoldItalic"/>
          <w:rFonts w:asciiTheme="minorHAnsi" w:hAnsiTheme="minorHAnsi"/>
          <w:i w:val="0"/>
          <w:iCs w:val="0"/>
        </w:rPr>
        <w:tab/>
        <w:t>Amman, Jordan, Jun 2010 – May 2011</w:t>
      </w:r>
    </w:p>
    <w:p w14:paraId="27DBA961" w14:textId="5FD3BD18" w:rsidR="002E1991" w:rsidRPr="00F55E77" w:rsidRDefault="00894790" w:rsidP="00F55E77">
      <w:pPr>
        <w:numPr>
          <w:ilvl w:val="2"/>
          <w:numId w:val="1"/>
        </w:numPr>
        <w:spacing w:after="0" w:line="240" w:lineRule="auto"/>
        <w:contextualSpacing/>
        <w:jc w:val="left"/>
        <w:rPr>
          <w:rFonts w:asciiTheme="minorHAnsi" w:hAnsiTheme="minorHAnsi"/>
          <w:b/>
          <w:bCs/>
          <w:lang w:val="en-US"/>
        </w:rPr>
      </w:pPr>
      <w:r w:rsidRPr="00894790">
        <w:rPr>
          <w:rFonts w:asciiTheme="minorHAnsi" w:hAnsiTheme="minorHAnsi"/>
        </w:rPr>
        <w:t>R</w:t>
      </w:r>
      <w:r w:rsidR="00261063" w:rsidRPr="00894790">
        <w:rPr>
          <w:rFonts w:asciiTheme="minorHAnsi" w:hAnsiTheme="minorHAnsi"/>
        </w:rPr>
        <w:t xml:space="preserve">adio </w:t>
      </w:r>
      <w:r w:rsidRPr="00894790">
        <w:rPr>
          <w:rFonts w:asciiTheme="minorHAnsi" w:hAnsiTheme="minorHAnsi"/>
        </w:rPr>
        <w:t>f</w:t>
      </w:r>
      <w:r w:rsidR="00261063" w:rsidRPr="00894790">
        <w:rPr>
          <w:rFonts w:asciiTheme="minorHAnsi" w:hAnsiTheme="minorHAnsi"/>
        </w:rPr>
        <w:t>requency utilization analysis</w:t>
      </w:r>
      <w:r>
        <w:rPr>
          <w:rFonts w:asciiTheme="minorHAnsi" w:hAnsiTheme="minorHAnsi"/>
        </w:rPr>
        <w:t xml:space="preserve"> and </w:t>
      </w:r>
      <w:r w:rsidR="00261063" w:rsidRPr="00894790">
        <w:rPr>
          <w:rFonts w:asciiTheme="minorHAnsi" w:hAnsiTheme="minorHAnsi"/>
        </w:rPr>
        <w:t>field radio-frequency test drives.</w:t>
      </w:r>
    </w:p>
    <w:p w14:paraId="09991043" w14:textId="77777777" w:rsidR="00EC741D" w:rsidRDefault="00EC741D">
      <w:pPr>
        <w:jc w:val="left"/>
        <w:rPr>
          <w:caps/>
          <w:spacing w:val="15"/>
        </w:rPr>
      </w:pPr>
      <w:r>
        <w:br w:type="page"/>
      </w:r>
    </w:p>
    <w:p w14:paraId="4788D82F" w14:textId="5EBCBC85" w:rsidR="00F1161E" w:rsidRPr="0015513B" w:rsidRDefault="00261063" w:rsidP="00D61E76">
      <w:pPr>
        <w:pStyle w:val="Heading1"/>
      </w:pPr>
      <w:r w:rsidRPr="0015513B">
        <w:lastRenderedPageBreak/>
        <w:t>Professional Development</w:t>
      </w:r>
    </w:p>
    <w:p w14:paraId="67DA6D05" w14:textId="77777777" w:rsidR="00F1161E" w:rsidRPr="0015513B" w:rsidRDefault="00261063" w:rsidP="009D4577">
      <w:pPr>
        <w:pStyle w:val="StyleBodyTextAfter0ptLinespacingsingle"/>
        <w:numPr>
          <w:ilvl w:val="0"/>
          <w:numId w:val="1"/>
        </w:numPr>
        <w:tabs>
          <w:tab w:val="right" w:pos="9360"/>
        </w:tabs>
        <w:spacing w:before="0" w:beforeAutospacing="0" w:after="0" w:afterAutospacing="0"/>
        <w:contextualSpacing/>
        <w:jc w:val="left"/>
        <w:rPr>
          <w:rFonts w:asciiTheme="minorHAnsi" w:hAnsiTheme="minorHAnsi"/>
        </w:rPr>
      </w:pPr>
      <w:r w:rsidRPr="0015513B">
        <w:rPr>
          <w:rFonts w:asciiTheme="minorHAnsi" w:hAnsiTheme="minorHAnsi"/>
          <w:b/>
          <w:bCs/>
        </w:rPr>
        <w:t>Certified KNX Partner (ID 42599),</w:t>
      </w:r>
      <w:r w:rsidRPr="0015513B">
        <w:rPr>
          <w:rFonts w:asciiTheme="minorHAnsi" w:hAnsiTheme="minorHAnsi"/>
        </w:rPr>
        <w:tab/>
        <w:t>KNX Organization, May 2013</w:t>
      </w:r>
    </w:p>
    <w:p w14:paraId="419552E0" w14:textId="77777777" w:rsidR="00F1161E" w:rsidRPr="0015513B" w:rsidRDefault="00261063" w:rsidP="009D4577">
      <w:pPr>
        <w:pStyle w:val="StyleBodyTextAfter0ptLinespacingsingle"/>
        <w:numPr>
          <w:ilvl w:val="0"/>
          <w:numId w:val="1"/>
        </w:numPr>
        <w:tabs>
          <w:tab w:val="right" w:pos="9360"/>
        </w:tabs>
        <w:spacing w:before="0" w:beforeAutospacing="0" w:after="0" w:afterAutospacing="0"/>
        <w:contextualSpacing/>
        <w:jc w:val="left"/>
        <w:rPr>
          <w:rFonts w:asciiTheme="minorHAnsi" w:hAnsiTheme="minorHAnsi"/>
        </w:rPr>
      </w:pPr>
      <w:r w:rsidRPr="0015513B">
        <w:rPr>
          <w:rFonts w:asciiTheme="minorHAnsi" w:hAnsiTheme="minorHAnsi"/>
          <w:b/>
          <w:bCs/>
        </w:rPr>
        <w:t>Certified LEED Green Associate, US Green Building Council,</w:t>
      </w:r>
      <w:r w:rsidRPr="0015513B">
        <w:rPr>
          <w:rFonts w:asciiTheme="minorHAnsi" w:hAnsiTheme="minorHAnsi"/>
        </w:rPr>
        <w:tab/>
        <w:t>Feb 2015 – Feb 2017</w:t>
      </w:r>
    </w:p>
    <w:p w14:paraId="18993118" w14:textId="77777777" w:rsidR="00F1161E" w:rsidRPr="0015513B" w:rsidRDefault="00261063" w:rsidP="009D4577">
      <w:pPr>
        <w:numPr>
          <w:ilvl w:val="1"/>
          <w:numId w:val="1"/>
        </w:numPr>
        <w:tabs>
          <w:tab w:val="right" w:pos="9360"/>
        </w:tabs>
        <w:spacing w:after="0" w:line="240" w:lineRule="auto"/>
        <w:contextualSpacing/>
        <w:jc w:val="left"/>
        <w:rPr>
          <w:rFonts w:asciiTheme="minorHAnsi" w:hAnsiTheme="minorHAnsi"/>
        </w:rPr>
      </w:pPr>
      <w:r w:rsidRPr="0015513B">
        <w:rPr>
          <w:rFonts w:asciiTheme="minorHAnsi" w:hAnsiTheme="minorHAnsi"/>
        </w:rPr>
        <w:t>LEED 201: Core Concepts &amp; Strategies,</w:t>
      </w:r>
      <w:r w:rsidRPr="0015513B">
        <w:rPr>
          <w:rFonts w:asciiTheme="minorHAnsi" w:hAnsiTheme="minorHAnsi"/>
        </w:rPr>
        <w:tab/>
        <w:t>US Green Building Council, 2013</w:t>
      </w:r>
    </w:p>
    <w:p w14:paraId="47FD37C4" w14:textId="77777777" w:rsidR="00F1161E" w:rsidRPr="0015513B" w:rsidRDefault="00261063" w:rsidP="009D4577">
      <w:pPr>
        <w:pStyle w:val="StyleBodyTextAfter0ptLinespacingsingle"/>
        <w:numPr>
          <w:ilvl w:val="0"/>
          <w:numId w:val="1"/>
        </w:numPr>
        <w:tabs>
          <w:tab w:val="right" w:pos="9360"/>
        </w:tabs>
        <w:spacing w:before="0" w:beforeAutospacing="0" w:after="0" w:afterAutospacing="0"/>
        <w:contextualSpacing/>
        <w:jc w:val="left"/>
        <w:rPr>
          <w:rFonts w:asciiTheme="minorHAnsi" w:hAnsiTheme="minorHAnsi"/>
        </w:rPr>
      </w:pPr>
      <w:r w:rsidRPr="0015513B">
        <w:rPr>
          <w:rFonts w:asciiTheme="minorHAnsi" w:hAnsiTheme="minorHAnsi"/>
          <w:b/>
          <w:bCs/>
        </w:rPr>
        <w:t>Certified in FIDIC Redbook</w:t>
      </w:r>
      <w:r w:rsidRPr="0015513B">
        <w:rPr>
          <w:rFonts w:asciiTheme="minorHAnsi" w:hAnsiTheme="minorHAnsi"/>
        </w:rPr>
        <w:tab/>
        <w:t>International Federation of Consulting Engineers, 2015</w:t>
      </w:r>
    </w:p>
    <w:p w14:paraId="58513012" w14:textId="77777777" w:rsidR="00F1161E" w:rsidRPr="0015513B" w:rsidRDefault="00261063" w:rsidP="009D4577">
      <w:pPr>
        <w:numPr>
          <w:ilvl w:val="0"/>
          <w:numId w:val="1"/>
        </w:numPr>
        <w:tabs>
          <w:tab w:val="right" w:pos="9360"/>
        </w:tabs>
        <w:spacing w:after="0" w:line="240" w:lineRule="auto"/>
        <w:contextualSpacing/>
        <w:jc w:val="left"/>
        <w:rPr>
          <w:rFonts w:asciiTheme="minorHAnsi" w:hAnsiTheme="minorHAnsi"/>
        </w:rPr>
      </w:pPr>
      <w:r w:rsidRPr="0015513B">
        <w:rPr>
          <w:rFonts w:asciiTheme="minorHAnsi" w:hAnsiTheme="minorHAnsi"/>
          <w:b/>
          <w:bCs/>
        </w:rPr>
        <w:t>WHMIS 2015, Easergy T300 Overview, ISA99 Cybersecurity, PACiS SAS, Basic Electrical Safety, M238 Industrial PLC, Andover BMS Boot Camp, NETxAutomation, Certified Energy Management Associate &amp; 2N IP Security,</w:t>
      </w:r>
      <w:r w:rsidRPr="0015513B">
        <w:rPr>
          <w:rFonts w:asciiTheme="minorHAnsi" w:hAnsiTheme="minorHAnsi"/>
        </w:rPr>
        <w:tab/>
        <w:t xml:space="preserve">Schneider-Electric, 2012 – 2017 </w:t>
      </w:r>
    </w:p>
    <w:p w14:paraId="3DAE0286" w14:textId="77777777" w:rsidR="00F1161E" w:rsidRPr="0015513B" w:rsidRDefault="00261063" w:rsidP="009D4577">
      <w:pPr>
        <w:numPr>
          <w:ilvl w:val="0"/>
          <w:numId w:val="1"/>
        </w:numPr>
        <w:tabs>
          <w:tab w:val="right" w:pos="9360"/>
        </w:tabs>
        <w:spacing w:after="0" w:line="240" w:lineRule="auto"/>
        <w:contextualSpacing/>
        <w:jc w:val="left"/>
        <w:rPr>
          <w:rFonts w:asciiTheme="minorHAnsi" w:hAnsiTheme="minorHAnsi"/>
        </w:rPr>
      </w:pPr>
      <w:r w:rsidRPr="0015513B">
        <w:rPr>
          <w:rFonts w:asciiTheme="minorHAnsi" w:hAnsiTheme="minorHAnsi"/>
          <w:b/>
          <w:bCs/>
        </w:rPr>
        <w:t>Member of Project Management Institute (PMI),</w:t>
      </w:r>
      <w:r w:rsidRPr="0015513B">
        <w:rPr>
          <w:rFonts w:asciiTheme="minorHAnsi" w:hAnsiTheme="minorHAnsi"/>
        </w:rPr>
        <w:tab/>
        <w:t xml:space="preserve">2013 – 2015 </w:t>
      </w:r>
    </w:p>
    <w:p w14:paraId="57A39C4E" w14:textId="77777777" w:rsidR="00F1161E" w:rsidRPr="0015513B" w:rsidRDefault="00261063" w:rsidP="009D4577">
      <w:pPr>
        <w:numPr>
          <w:ilvl w:val="1"/>
          <w:numId w:val="1"/>
        </w:numPr>
        <w:tabs>
          <w:tab w:val="right" w:pos="9360"/>
        </w:tabs>
        <w:spacing w:after="0" w:line="240" w:lineRule="auto"/>
        <w:contextualSpacing/>
        <w:jc w:val="left"/>
        <w:rPr>
          <w:rFonts w:asciiTheme="minorHAnsi" w:hAnsiTheme="minorHAnsi"/>
        </w:rPr>
      </w:pPr>
      <w:r w:rsidRPr="0015513B">
        <w:rPr>
          <w:rFonts w:asciiTheme="minorHAnsi" w:hAnsiTheme="minorHAnsi"/>
        </w:rPr>
        <w:t>PMP preparation (36 PDUs)</w:t>
      </w:r>
      <w:r w:rsidRPr="0015513B">
        <w:rPr>
          <w:rFonts w:asciiTheme="minorHAnsi" w:hAnsiTheme="minorHAnsi"/>
        </w:rPr>
        <w:tab/>
        <w:t>Saudi HRD Center, PMI-(REP), 2013</w:t>
      </w:r>
    </w:p>
    <w:p w14:paraId="3AB03D12" w14:textId="77777777" w:rsidR="00F1161E" w:rsidRPr="0015513B" w:rsidRDefault="00261063" w:rsidP="009D4577">
      <w:pPr>
        <w:numPr>
          <w:ilvl w:val="0"/>
          <w:numId w:val="1"/>
        </w:numPr>
        <w:tabs>
          <w:tab w:val="right" w:pos="9360"/>
        </w:tabs>
        <w:spacing w:after="0" w:line="240" w:lineRule="auto"/>
        <w:contextualSpacing/>
        <w:jc w:val="left"/>
        <w:rPr>
          <w:rFonts w:asciiTheme="minorHAnsi" w:hAnsiTheme="minorHAnsi"/>
        </w:rPr>
      </w:pPr>
      <w:r w:rsidRPr="0015513B">
        <w:rPr>
          <w:rFonts w:asciiTheme="minorHAnsi" w:hAnsiTheme="minorHAnsi"/>
          <w:b/>
          <w:bCs/>
        </w:rPr>
        <w:t>MCSE training course – Windows 2003 Server</w:t>
      </w:r>
      <w:r w:rsidRPr="0015513B">
        <w:rPr>
          <w:rFonts w:asciiTheme="minorHAnsi" w:hAnsiTheme="minorHAnsi"/>
        </w:rPr>
        <w:tab/>
        <w:t>Jordanian Engineers Association, 2007</w:t>
      </w:r>
    </w:p>
    <w:p w14:paraId="1623A220" w14:textId="0C69FDDA" w:rsidR="00F1161E" w:rsidRPr="0015513B" w:rsidRDefault="001372B4" w:rsidP="009D4577">
      <w:pPr>
        <w:numPr>
          <w:ilvl w:val="0"/>
          <w:numId w:val="1"/>
        </w:numPr>
        <w:tabs>
          <w:tab w:val="right" w:pos="9360"/>
        </w:tabs>
        <w:spacing w:after="0" w:line="240" w:lineRule="auto"/>
        <w:contextualSpacing/>
        <w:jc w:val="left"/>
        <w:rPr>
          <w:rFonts w:asciiTheme="minorHAnsi" w:hAnsiTheme="minorHAnsi"/>
        </w:rPr>
      </w:pPr>
      <w:r w:rsidRPr="0015513B">
        <w:rPr>
          <w:rFonts w:asciiTheme="minorHAnsi" w:hAnsiTheme="minorHAnsi"/>
          <w:b/>
          <w:bCs/>
        </w:rPr>
        <w:t>A+ Hardware Core</w:t>
      </w:r>
      <w:r>
        <w:rPr>
          <w:rFonts w:asciiTheme="minorHAnsi" w:hAnsiTheme="minorHAnsi"/>
          <w:b/>
          <w:bCs/>
        </w:rPr>
        <w:t xml:space="preserve">, </w:t>
      </w:r>
      <w:r w:rsidRPr="0015513B">
        <w:rPr>
          <w:rFonts w:asciiTheme="minorHAnsi" w:hAnsiTheme="minorHAnsi"/>
          <w:b/>
          <w:bCs/>
        </w:rPr>
        <w:t>Allen-Bradley PLC</w:t>
      </w:r>
      <w:r w:rsidR="00261063" w:rsidRPr="0015513B">
        <w:rPr>
          <w:rFonts w:asciiTheme="minorHAnsi" w:hAnsiTheme="minorHAnsi"/>
        </w:rPr>
        <w:tab/>
        <w:t>University of Jordan, 200</w:t>
      </w:r>
      <w:r>
        <w:rPr>
          <w:rFonts w:asciiTheme="minorHAnsi" w:hAnsiTheme="minorHAnsi"/>
        </w:rPr>
        <w:t>3 – 2005</w:t>
      </w:r>
    </w:p>
    <w:p w14:paraId="18754523" w14:textId="77777777" w:rsidR="00F1161E" w:rsidRPr="0015513B" w:rsidRDefault="00261063" w:rsidP="00D61E76">
      <w:pPr>
        <w:pStyle w:val="Heading1"/>
      </w:pPr>
      <w:r w:rsidRPr="0015513B">
        <w:t>Education</w:t>
      </w:r>
    </w:p>
    <w:p w14:paraId="1AD616A2" w14:textId="16DA1458" w:rsidR="002D409B" w:rsidRPr="0015513B" w:rsidRDefault="002D409B" w:rsidP="008530D5">
      <w:pPr>
        <w:pStyle w:val="StyleObjectiveBoldLeftBefore0ptAfter0ptLinespa"/>
        <w:numPr>
          <w:ilvl w:val="0"/>
          <w:numId w:val="1"/>
        </w:numPr>
        <w:spacing w:after="0" w:line="240" w:lineRule="auto"/>
        <w:contextualSpacing/>
        <w:rPr>
          <w:rFonts w:asciiTheme="minorHAnsi" w:hAnsiTheme="minorHAnsi"/>
          <w:i/>
          <w:iCs/>
        </w:rPr>
      </w:pPr>
      <w:r w:rsidRPr="0015513B">
        <w:rPr>
          <w:rFonts w:asciiTheme="minorHAnsi" w:hAnsiTheme="minorHAnsi"/>
          <w:i/>
          <w:iCs/>
        </w:rPr>
        <w:t>CONCORDIA UNIVERSITY</w:t>
      </w:r>
    </w:p>
    <w:p w14:paraId="2BCA3458" w14:textId="7B1A1C71" w:rsidR="002D409B" w:rsidRPr="0015513B" w:rsidRDefault="002D409B" w:rsidP="009D4577">
      <w:pPr>
        <w:numPr>
          <w:ilvl w:val="1"/>
          <w:numId w:val="1"/>
        </w:numPr>
        <w:tabs>
          <w:tab w:val="right" w:pos="9360"/>
        </w:tabs>
        <w:spacing w:after="0" w:line="240" w:lineRule="auto"/>
        <w:contextualSpacing/>
        <w:jc w:val="left"/>
        <w:rPr>
          <w:rStyle w:val="StyleBoldItalic"/>
          <w:rFonts w:asciiTheme="minorHAnsi" w:hAnsiTheme="minorHAnsi"/>
          <w:i w:val="0"/>
          <w:iCs w:val="0"/>
        </w:rPr>
      </w:pPr>
      <w:r w:rsidRPr="0015513B">
        <w:rPr>
          <w:rStyle w:val="StyleBoldItalic"/>
          <w:rFonts w:asciiTheme="minorHAnsi" w:hAnsiTheme="minorHAnsi"/>
          <w:i w:val="0"/>
          <w:iCs w:val="0"/>
        </w:rPr>
        <w:t>G</w:t>
      </w:r>
      <w:r w:rsidR="00422780">
        <w:rPr>
          <w:rStyle w:val="StyleBoldItalic"/>
          <w:rFonts w:asciiTheme="minorHAnsi" w:hAnsiTheme="minorHAnsi"/>
          <w:i w:val="0"/>
          <w:iCs w:val="0"/>
        </w:rPr>
        <w:t>r</w:t>
      </w:r>
      <w:r w:rsidRPr="0015513B">
        <w:rPr>
          <w:rStyle w:val="StyleBoldItalic"/>
          <w:rFonts w:asciiTheme="minorHAnsi" w:hAnsiTheme="minorHAnsi"/>
          <w:i w:val="0"/>
          <w:iCs w:val="0"/>
        </w:rPr>
        <w:t>Dip in Computer Science</w:t>
      </w:r>
      <w:r w:rsidRPr="0015513B">
        <w:rPr>
          <w:rStyle w:val="StyleBoldItalic"/>
          <w:rFonts w:asciiTheme="minorHAnsi" w:hAnsiTheme="minorHAnsi"/>
          <w:i w:val="0"/>
          <w:iCs w:val="0"/>
        </w:rPr>
        <w:tab/>
        <w:t xml:space="preserve">Montreal, QC, Sep 2018 – </w:t>
      </w:r>
      <w:r w:rsidR="00640CF9">
        <w:rPr>
          <w:rStyle w:val="StyleBoldItalic"/>
          <w:rFonts w:asciiTheme="minorHAnsi" w:hAnsiTheme="minorHAnsi"/>
          <w:i w:val="0"/>
          <w:iCs w:val="0"/>
        </w:rPr>
        <w:t>Sep 2019</w:t>
      </w:r>
    </w:p>
    <w:p w14:paraId="56D216E4" w14:textId="43412F3D" w:rsidR="008530D5" w:rsidRDefault="002D409B" w:rsidP="006D5FC8">
      <w:pPr>
        <w:numPr>
          <w:ilvl w:val="2"/>
          <w:numId w:val="3"/>
        </w:numPr>
        <w:spacing w:after="0" w:line="240" w:lineRule="auto"/>
        <w:contextualSpacing/>
        <w:jc w:val="left"/>
        <w:rPr>
          <w:rFonts w:asciiTheme="minorHAnsi" w:hAnsiTheme="minorHAnsi"/>
        </w:rPr>
      </w:pPr>
      <w:r w:rsidRPr="0015513B">
        <w:rPr>
          <w:rFonts w:asciiTheme="minorHAnsi" w:hAnsiTheme="minorHAnsi"/>
        </w:rPr>
        <w:t xml:space="preserve">Summer </w:t>
      </w:r>
      <w:r w:rsidR="001F5518">
        <w:rPr>
          <w:rFonts w:asciiTheme="minorHAnsi" w:hAnsiTheme="minorHAnsi"/>
        </w:rPr>
        <w:t xml:space="preserve">class of </w:t>
      </w:r>
      <w:r w:rsidRPr="0015513B">
        <w:rPr>
          <w:rFonts w:asciiTheme="minorHAnsi" w:hAnsiTheme="minorHAnsi"/>
        </w:rPr>
        <w:t>2019 semester.</w:t>
      </w:r>
    </w:p>
    <w:p w14:paraId="69ADAB6D" w14:textId="77777777" w:rsidR="006D5FC8" w:rsidRPr="006D5FC8" w:rsidRDefault="006D5FC8" w:rsidP="006D5FC8">
      <w:pPr>
        <w:spacing w:after="0" w:line="240" w:lineRule="auto"/>
        <w:contextualSpacing/>
        <w:jc w:val="left"/>
        <w:rPr>
          <w:rFonts w:asciiTheme="minorHAnsi" w:hAnsiTheme="minorHAnsi"/>
        </w:rPr>
      </w:pPr>
    </w:p>
    <w:p w14:paraId="14ABB89D" w14:textId="77777777" w:rsidR="002D409B" w:rsidRPr="0015513B" w:rsidRDefault="002D409B" w:rsidP="008530D5">
      <w:pPr>
        <w:pStyle w:val="StyleObjectiveBoldLeftBefore0ptAfter0ptLinespa"/>
        <w:numPr>
          <w:ilvl w:val="0"/>
          <w:numId w:val="1"/>
        </w:numPr>
        <w:spacing w:after="0" w:line="240" w:lineRule="auto"/>
        <w:contextualSpacing/>
        <w:rPr>
          <w:rFonts w:asciiTheme="minorHAnsi" w:hAnsiTheme="minorHAnsi"/>
          <w:i/>
          <w:iCs/>
        </w:rPr>
      </w:pPr>
      <w:r w:rsidRPr="0015513B">
        <w:rPr>
          <w:rFonts w:asciiTheme="minorHAnsi" w:hAnsiTheme="minorHAnsi"/>
          <w:i/>
          <w:iCs/>
        </w:rPr>
        <w:t>THE UNIVERSITY OF JORDAN</w:t>
      </w:r>
    </w:p>
    <w:p w14:paraId="5E9D340E" w14:textId="77777777" w:rsidR="00F1161E" w:rsidRPr="0015513B" w:rsidRDefault="00261063" w:rsidP="009D4577">
      <w:pPr>
        <w:numPr>
          <w:ilvl w:val="1"/>
          <w:numId w:val="1"/>
        </w:numPr>
        <w:tabs>
          <w:tab w:val="right" w:pos="9360"/>
        </w:tabs>
        <w:spacing w:after="0" w:line="240" w:lineRule="auto"/>
        <w:contextualSpacing/>
        <w:jc w:val="left"/>
        <w:rPr>
          <w:rStyle w:val="StyleBoldItalic"/>
          <w:rFonts w:asciiTheme="minorHAnsi" w:hAnsiTheme="minorHAnsi"/>
          <w:i w:val="0"/>
          <w:iCs w:val="0"/>
        </w:rPr>
      </w:pPr>
      <w:r w:rsidRPr="0015513B">
        <w:rPr>
          <w:rStyle w:val="StyleBoldItalic"/>
          <w:rFonts w:asciiTheme="minorHAnsi" w:hAnsiTheme="minorHAnsi"/>
          <w:i w:val="0"/>
          <w:iCs w:val="0"/>
        </w:rPr>
        <w:t>B.Sc. in Electrical Engineering</w:t>
      </w:r>
      <w:r w:rsidRPr="0015513B">
        <w:rPr>
          <w:rStyle w:val="StyleBoldItalic"/>
          <w:rFonts w:asciiTheme="minorHAnsi" w:hAnsiTheme="minorHAnsi"/>
          <w:i w:val="0"/>
          <w:iCs w:val="0"/>
        </w:rPr>
        <w:tab/>
        <w:t>Amman, Jordan, Jun 2003 – Aug 2007</w:t>
      </w:r>
    </w:p>
    <w:p w14:paraId="4FE2F0D9" w14:textId="646469EA" w:rsidR="00F1161E" w:rsidRPr="0015513B" w:rsidRDefault="00261063" w:rsidP="008530D5">
      <w:pPr>
        <w:numPr>
          <w:ilvl w:val="2"/>
          <w:numId w:val="3"/>
        </w:numPr>
        <w:spacing w:after="0" w:line="240" w:lineRule="auto"/>
        <w:contextualSpacing/>
        <w:jc w:val="left"/>
        <w:rPr>
          <w:rFonts w:asciiTheme="minorHAnsi" w:hAnsiTheme="minorHAnsi"/>
        </w:rPr>
      </w:pPr>
      <w:r w:rsidRPr="0015513B">
        <w:rPr>
          <w:rFonts w:asciiTheme="minorHAnsi" w:hAnsiTheme="minorHAnsi"/>
        </w:rPr>
        <w:t>Credentials authenticated &amp; evaluated by the</w:t>
      </w:r>
      <w:r w:rsidR="006C682F" w:rsidRPr="0015513B">
        <w:rPr>
          <w:rFonts w:asciiTheme="minorHAnsi" w:hAnsiTheme="minorHAnsi"/>
        </w:rPr>
        <w:t xml:space="preserve"> </w:t>
      </w:r>
      <w:r w:rsidR="00F2689C" w:rsidRPr="0015513B">
        <w:rPr>
          <w:rFonts w:asciiTheme="minorHAnsi" w:hAnsiTheme="minorHAnsi"/>
        </w:rPr>
        <w:t>World Education Services Canada</w:t>
      </w:r>
      <w:r w:rsidRPr="0015513B">
        <w:rPr>
          <w:rFonts w:asciiTheme="minorHAnsi" w:hAnsiTheme="minorHAnsi"/>
        </w:rPr>
        <w:t>.</w:t>
      </w:r>
    </w:p>
    <w:p w14:paraId="503EA706" w14:textId="77777777" w:rsidR="00F1161E" w:rsidRPr="0015513B" w:rsidRDefault="00261063" w:rsidP="008530D5">
      <w:pPr>
        <w:numPr>
          <w:ilvl w:val="2"/>
          <w:numId w:val="3"/>
        </w:numPr>
        <w:spacing w:after="0" w:line="240" w:lineRule="auto"/>
        <w:contextualSpacing/>
        <w:jc w:val="left"/>
        <w:rPr>
          <w:rStyle w:val="StyleBold"/>
          <w:rFonts w:asciiTheme="minorHAnsi" w:hAnsiTheme="minorHAnsi"/>
          <w:b w:val="0"/>
          <w:bCs w:val="0"/>
        </w:rPr>
      </w:pPr>
      <w:r w:rsidRPr="0015513B">
        <w:rPr>
          <w:rFonts w:asciiTheme="minorHAnsi" w:hAnsiTheme="minorHAnsi"/>
        </w:rPr>
        <w:t>Focus on control theory, computer applications &amp; telecom principles.</w:t>
      </w:r>
    </w:p>
    <w:p w14:paraId="0E9A6421" w14:textId="77777777" w:rsidR="00F1161E" w:rsidRPr="0015513B" w:rsidRDefault="00261063" w:rsidP="008530D5">
      <w:pPr>
        <w:pStyle w:val="Heading1"/>
      </w:pPr>
      <w:r w:rsidRPr="0015513B">
        <w:t>Memberships</w:t>
      </w:r>
    </w:p>
    <w:p w14:paraId="53FFFC63" w14:textId="77777777" w:rsidR="00F1161E" w:rsidRPr="0015513B" w:rsidRDefault="00261063" w:rsidP="009D4577">
      <w:pPr>
        <w:pStyle w:val="StyleBodyTextAfter0ptLinespacingsingle"/>
        <w:numPr>
          <w:ilvl w:val="0"/>
          <w:numId w:val="1"/>
        </w:numPr>
        <w:tabs>
          <w:tab w:val="right" w:pos="9360"/>
        </w:tabs>
        <w:spacing w:before="0" w:beforeAutospacing="0" w:after="0" w:afterAutospacing="0"/>
        <w:contextualSpacing/>
        <w:jc w:val="left"/>
        <w:rPr>
          <w:rFonts w:asciiTheme="minorHAnsi" w:hAnsiTheme="minorHAnsi"/>
        </w:rPr>
      </w:pPr>
      <w:r w:rsidRPr="0015513B">
        <w:rPr>
          <w:rFonts w:asciiTheme="minorHAnsi" w:hAnsiTheme="minorHAnsi"/>
        </w:rPr>
        <w:t xml:space="preserve">Member of </w:t>
      </w:r>
      <w:r w:rsidRPr="0015513B">
        <w:rPr>
          <w:rFonts w:asciiTheme="minorHAnsi" w:hAnsiTheme="minorHAnsi"/>
          <w:b/>
          <w:bCs/>
        </w:rPr>
        <w:t xml:space="preserve">Association of Professional Engineers &amp; Geoscientists of Saskatchewan, </w:t>
      </w:r>
      <w:r w:rsidRPr="0015513B">
        <w:rPr>
          <w:rFonts w:asciiTheme="minorHAnsi" w:hAnsiTheme="minorHAnsi"/>
        </w:rPr>
        <w:t>MIT,</w:t>
      </w:r>
      <w:r w:rsidRPr="0015513B">
        <w:rPr>
          <w:rFonts w:asciiTheme="minorHAnsi" w:hAnsiTheme="minorHAnsi"/>
        </w:rPr>
        <w:tab/>
        <w:t>2017</w:t>
      </w:r>
    </w:p>
    <w:p w14:paraId="1E8236DC" w14:textId="77777777" w:rsidR="00F1161E" w:rsidRPr="0015513B" w:rsidRDefault="00261063" w:rsidP="009D4577">
      <w:pPr>
        <w:pStyle w:val="StyleBodyTextAfter0ptLinespacingsingle"/>
        <w:numPr>
          <w:ilvl w:val="0"/>
          <w:numId w:val="1"/>
        </w:numPr>
        <w:tabs>
          <w:tab w:val="right" w:pos="9360"/>
        </w:tabs>
        <w:spacing w:before="0" w:beforeAutospacing="0" w:after="0" w:afterAutospacing="0"/>
        <w:contextualSpacing/>
        <w:jc w:val="left"/>
        <w:rPr>
          <w:rFonts w:asciiTheme="minorHAnsi" w:hAnsiTheme="minorHAnsi"/>
        </w:rPr>
      </w:pPr>
      <w:r w:rsidRPr="0015513B">
        <w:rPr>
          <w:rFonts w:asciiTheme="minorHAnsi" w:hAnsiTheme="minorHAnsi"/>
        </w:rPr>
        <w:t xml:space="preserve">Member of </w:t>
      </w:r>
      <w:r w:rsidRPr="0015513B">
        <w:rPr>
          <w:rFonts w:asciiTheme="minorHAnsi" w:hAnsiTheme="minorHAnsi"/>
          <w:b/>
          <w:bCs/>
        </w:rPr>
        <w:t>Saudi Engineers Council</w:t>
      </w:r>
      <w:r w:rsidRPr="0015513B">
        <w:rPr>
          <w:rFonts w:asciiTheme="minorHAnsi" w:hAnsiTheme="minorHAnsi"/>
        </w:rPr>
        <w:t>, associate engineer,</w:t>
      </w:r>
      <w:r w:rsidRPr="0015513B">
        <w:rPr>
          <w:rFonts w:asciiTheme="minorHAnsi" w:hAnsiTheme="minorHAnsi"/>
        </w:rPr>
        <w:tab/>
        <w:t>2012 – 2016</w:t>
      </w:r>
    </w:p>
    <w:p w14:paraId="047F680C" w14:textId="77777777" w:rsidR="00F1161E" w:rsidRPr="0015513B" w:rsidRDefault="00261063" w:rsidP="009D4577">
      <w:pPr>
        <w:pStyle w:val="StyleBodyTextAfter0ptLinespacingsingle"/>
        <w:numPr>
          <w:ilvl w:val="0"/>
          <w:numId w:val="1"/>
        </w:numPr>
        <w:tabs>
          <w:tab w:val="right" w:pos="9360"/>
        </w:tabs>
        <w:spacing w:before="0" w:beforeAutospacing="0" w:after="0" w:afterAutospacing="0"/>
        <w:contextualSpacing/>
        <w:jc w:val="left"/>
        <w:rPr>
          <w:rFonts w:asciiTheme="minorHAnsi" w:hAnsiTheme="minorHAnsi"/>
        </w:rPr>
      </w:pPr>
      <w:r w:rsidRPr="0015513B">
        <w:rPr>
          <w:rFonts w:asciiTheme="minorHAnsi" w:hAnsiTheme="minorHAnsi"/>
        </w:rPr>
        <w:t xml:space="preserve">Member of </w:t>
      </w:r>
      <w:r w:rsidRPr="0015513B">
        <w:rPr>
          <w:rFonts w:asciiTheme="minorHAnsi" w:hAnsiTheme="minorHAnsi"/>
          <w:b/>
          <w:bCs/>
        </w:rPr>
        <w:t>Jordanian Translators and Applied Linguistics Association</w:t>
      </w:r>
      <w:r w:rsidRPr="0015513B">
        <w:rPr>
          <w:rFonts w:asciiTheme="minorHAnsi" w:hAnsiTheme="minorHAnsi"/>
        </w:rPr>
        <w:t>,</w:t>
      </w:r>
      <w:r w:rsidRPr="0015513B">
        <w:rPr>
          <w:rFonts w:asciiTheme="minorHAnsi" w:hAnsiTheme="minorHAnsi"/>
        </w:rPr>
        <w:tab/>
        <w:t>2011</w:t>
      </w:r>
    </w:p>
    <w:p w14:paraId="26C74AD6" w14:textId="77777777" w:rsidR="00F1161E" w:rsidRPr="0015513B" w:rsidRDefault="00261063" w:rsidP="009D4577">
      <w:pPr>
        <w:pStyle w:val="StyleBodyTextAfter0ptLinespacingsingle"/>
        <w:numPr>
          <w:ilvl w:val="0"/>
          <w:numId w:val="1"/>
        </w:numPr>
        <w:tabs>
          <w:tab w:val="right" w:pos="9360"/>
        </w:tabs>
        <w:spacing w:before="0" w:beforeAutospacing="0" w:after="0" w:afterAutospacing="0"/>
        <w:contextualSpacing/>
        <w:jc w:val="left"/>
        <w:rPr>
          <w:rFonts w:asciiTheme="minorHAnsi" w:hAnsiTheme="minorHAnsi"/>
        </w:rPr>
      </w:pPr>
      <w:r w:rsidRPr="0015513B">
        <w:rPr>
          <w:rFonts w:asciiTheme="minorHAnsi" w:hAnsiTheme="minorHAnsi"/>
        </w:rPr>
        <w:t xml:space="preserve">Member of </w:t>
      </w:r>
      <w:r w:rsidRPr="0015513B">
        <w:rPr>
          <w:rFonts w:asciiTheme="minorHAnsi" w:hAnsiTheme="minorHAnsi"/>
          <w:b/>
          <w:bCs/>
        </w:rPr>
        <w:t>Jordanian Engineers Association</w:t>
      </w:r>
      <w:r w:rsidRPr="0015513B">
        <w:rPr>
          <w:rFonts w:asciiTheme="minorHAnsi" w:hAnsiTheme="minorHAnsi"/>
        </w:rPr>
        <w:t>, Electrical Engineering division,</w:t>
      </w:r>
      <w:r w:rsidRPr="0015513B">
        <w:rPr>
          <w:rFonts w:asciiTheme="minorHAnsi" w:hAnsiTheme="minorHAnsi"/>
        </w:rPr>
        <w:tab/>
        <w:t>2007</w:t>
      </w:r>
    </w:p>
    <w:p w14:paraId="6F82413A" w14:textId="77777777" w:rsidR="003F613E" w:rsidRPr="0015513B" w:rsidRDefault="003F613E" w:rsidP="009D4577">
      <w:pPr>
        <w:pStyle w:val="Heading1"/>
        <w:tabs>
          <w:tab w:val="right" w:pos="9360"/>
        </w:tabs>
        <w:sectPr w:rsidR="003F613E" w:rsidRPr="0015513B" w:rsidSect="00063AC4">
          <w:footerReference w:type="default" r:id="rId12"/>
          <w:type w:val="continuous"/>
          <w:pgSz w:w="12240" w:h="15840" w:code="1"/>
          <w:pgMar w:top="720" w:right="1440" w:bottom="720" w:left="1440" w:header="360" w:footer="720" w:gutter="0"/>
          <w:cols w:space="720"/>
          <w:docGrid w:linePitch="299"/>
        </w:sectPr>
      </w:pPr>
    </w:p>
    <w:p w14:paraId="468EA93E" w14:textId="2362F451" w:rsidR="00F1161E" w:rsidRPr="0015513B" w:rsidRDefault="00EC1F1E" w:rsidP="001F19F6">
      <w:pPr>
        <w:pStyle w:val="Heading1"/>
        <w:spacing w:before="240" w:beforeAutospacing="0"/>
      </w:pPr>
      <w:r>
        <w:t>IT Skills</w:t>
      </w:r>
    </w:p>
    <w:tbl>
      <w:tblPr>
        <w:tblStyle w:val="TableGrid"/>
        <w:tblW w:w="5000" w:type="pct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4"/>
        <w:gridCol w:w="1126"/>
        <w:gridCol w:w="1144"/>
        <w:gridCol w:w="1126"/>
      </w:tblGrid>
      <w:tr w:rsidR="00CC4028" w:rsidRPr="0015513B" w14:paraId="657B7838" w14:textId="77777777" w:rsidTr="0034316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82A01" w14:textId="422B8DD5" w:rsidR="00CC4028" w:rsidRPr="0015513B" w:rsidRDefault="00CC4028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Java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77002820" w14:textId="762FFA47" w:rsidR="00CC4028" w:rsidRPr="0015513B" w:rsidRDefault="00CC4028" w:rsidP="00694057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</w:pPr>
            <w:r w:rsidRPr="0015513B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5C104392" w14:textId="77777777" w:rsidR="00CC4028" w:rsidRPr="0015513B" w:rsidRDefault="00CC4028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Python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FD10D3" w14:textId="0A77A360" w:rsidR="00CC4028" w:rsidRPr="0015513B" w:rsidRDefault="00CC4028" w:rsidP="00694057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</w:pPr>
            <w:r w:rsidRPr="0015513B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★★★</w:t>
            </w:r>
            <w:r w:rsidR="005620BF" w:rsidRPr="0015513B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★</w:t>
            </w:r>
            <w:r w:rsidRPr="0015513B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☆</w:t>
            </w:r>
          </w:p>
        </w:tc>
      </w:tr>
      <w:tr w:rsidR="00CC4028" w:rsidRPr="0015513B" w14:paraId="708594C9" w14:textId="77777777" w:rsidTr="0034316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4E8B4" w14:textId="2FD8407B" w:rsidR="00CC4028" w:rsidRPr="0015513B" w:rsidRDefault="00CC4028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VB</w:t>
            </w:r>
            <w:r w:rsidR="00127C57">
              <w:rPr>
                <w:rFonts w:asciiTheme="minorHAnsi" w:hAnsiTheme="minorHAnsi"/>
              </w:rPr>
              <w:t>/A/S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D0003DA" w14:textId="77777777" w:rsidR="00CC4028" w:rsidRPr="0015513B" w:rsidRDefault="00CC4028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4A0A075" w14:textId="6FF54416" w:rsidR="00CC4028" w:rsidRPr="0015513B" w:rsidRDefault="00CC4028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C/C++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388651" w14:textId="10A0365A" w:rsidR="00CC4028" w:rsidRPr="0015513B" w:rsidRDefault="00CC4028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★★★</w:t>
            </w:r>
            <w:r w:rsidR="00647FFC" w:rsidRPr="0015513B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★</w:t>
            </w:r>
            <w:r w:rsidRPr="0015513B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☆</w:t>
            </w:r>
          </w:p>
        </w:tc>
      </w:tr>
      <w:tr w:rsidR="00DD74A9" w:rsidRPr="0015513B" w14:paraId="078601CF" w14:textId="77777777" w:rsidTr="0034316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09603" w14:textId="77777777" w:rsidR="00DD74A9" w:rsidRPr="0015513B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LISP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2677BEF1" w14:textId="5BF8650C" w:rsidR="00DD74A9" w:rsidRPr="0015513B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5AE4F2D3" w14:textId="77777777" w:rsidR="00DD74A9" w:rsidRPr="0015513B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44693D" w14:textId="77777777" w:rsidR="00DD74A9" w:rsidRPr="0015513B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★★★☆☆</w:t>
            </w:r>
          </w:p>
        </w:tc>
      </w:tr>
      <w:tr w:rsidR="009A5A1C" w:rsidRPr="0015513B" w14:paraId="2D177A0E" w14:textId="77777777" w:rsidTr="0034316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5A902" w14:textId="77777777" w:rsidR="009A5A1C" w:rsidRPr="0015513B" w:rsidRDefault="009A5A1C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SQL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2B1AA23" w14:textId="335B75B2" w:rsidR="009A5A1C" w:rsidRPr="0015513B" w:rsidRDefault="009A5A1C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★★</w:t>
            </w:r>
            <w:r w:rsidRPr="0015513B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★</w:t>
            </w:r>
            <w:r w:rsidRPr="0015513B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4D8D6A9" w14:textId="77777777" w:rsidR="009A5A1C" w:rsidRPr="0015513B" w:rsidRDefault="009A5A1C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Assembly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AFD1FC" w14:textId="77777777" w:rsidR="009A5A1C" w:rsidRPr="0015513B" w:rsidRDefault="009A5A1C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★★★★★</w:t>
            </w:r>
          </w:p>
        </w:tc>
      </w:tr>
      <w:tr w:rsidR="00DD74A9" w:rsidRPr="0015513B" w14:paraId="30F9C10E" w14:textId="77777777" w:rsidTr="0034316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8937C" w14:textId="23AF9ADA" w:rsidR="00DD74A9" w:rsidRPr="0015513B" w:rsidRDefault="009A5A1C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Linux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0CAE9C32" w14:textId="52E09AD4" w:rsidR="00DD74A9" w:rsidRPr="0015513B" w:rsidRDefault="009A5A1C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21AADAB9" w14:textId="0917E6DC" w:rsidR="00DD74A9" w:rsidRPr="0015513B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59ECC" w14:textId="0880F5ED" w:rsidR="00DD74A9" w:rsidRPr="0015513B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</w:tr>
    </w:tbl>
    <w:p w14:paraId="57AB3F14" w14:textId="0261E144" w:rsidR="003A494B" w:rsidRDefault="003A494B" w:rsidP="00955CF1">
      <w:pPr>
        <w:pStyle w:val="Heading1"/>
      </w:pPr>
      <w:r>
        <w:t>Industrial Coding Tools</w:t>
      </w:r>
    </w:p>
    <w:tbl>
      <w:tblPr>
        <w:tblStyle w:val="TableGrid"/>
        <w:tblW w:w="5000" w:type="pct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82"/>
        <w:gridCol w:w="1146"/>
        <w:gridCol w:w="946"/>
        <w:gridCol w:w="1146"/>
      </w:tblGrid>
      <w:tr w:rsidR="003A494B" w:rsidRPr="0015513B" w14:paraId="17080BF6" w14:textId="77777777" w:rsidTr="00C15B4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8366E" w14:textId="6E928135" w:rsidR="003A494B" w:rsidRPr="0015513B" w:rsidRDefault="003A494B" w:rsidP="00C15B46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FBD0E9E" w14:textId="0BB3BAC4" w:rsidR="003A494B" w:rsidRPr="0015513B" w:rsidRDefault="003A494B" w:rsidP="00C15B46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</w:pPr>
            <w:r w:rsidRPr="0015513B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72E6AB8C" w14:textId="6B412A15" w:rsidR="003A494B" w:rsidRPr="0015513B" w:rsidRDefault="003A494B" w:rsidP="00C15B46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Docker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500622" w14:textId="6C89D76C" w:rsidR="003A494B" w:rsidRPr="0015513B" w:rsidRDefault="003A494B" w:rsidP="00C15B46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</w:pPr>
            <w:r w:rsidRPr="0015513B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★★★☆☆</w:t>
            </w:r>
          </w:p>
        </w:tc>
      </w:tr>
      <w:tr w:rsidR="003A494B" w:rsidRPr="0015513B" w14:paraId="1DF92DB5" w14:textId="77777777" w:rsidTr="00C15B4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FAC64" w14:textId="346D37BC" w:rsidR="003A494B" w:rsidRPr="0015513B" w:rsidRDefault="003A494B" w:rsidP="00C15B46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K8S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64551DF" w14:textId="5CC68BCD" w:rsidR="003A494B" w:rsidRPr="0015513B" w:rsidRDefault="003A494B" w:rsidP="00C15B46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★☆☆☆☆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7C628DCF" w14:textId="0788F12B" w:rsidR="003A494B" w:rsidRPr="0015513B" w:rsidRDefault="003A494B" w:rsidP="00C15B46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Jenkins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72812" w14:textId="380F29B2" w:rsidR="003A494B" w:rsidRPr="0015513B" w:rsidRDefault="003A494B" w:rsidP="00C15B46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★★☆☆☆</w:t>
            </w:r>
          </w:p>
        </w:tc>
      </w:tr>
      <w:tr w:rsidR="003A494B" w:rsidRPr="0015513B" w14:paraId="20811C6D" w14:textId="77777777" w:rsidTr="00C15B4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5B3345" w14:textId="5AA9550C" w:rsidR="003A494B" w:rsidRPr="0015513B" w:rsidRDefault="007121F3" w:rsidP="00C15B46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TestRail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74CAD8F2" w14:textId="36C4A2B0" w:rsidR="003A494B" w:rsidRPr="0015513B" w:rsidRDefault="003A494B" w:rsidP="00C15B46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★</w:t>
            </w:r>
            <w:r w:rsidR="007121F3" w:rsidRPr="0015513B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★☆☆</w:t>
            </w:r>
            <w:r w:rsidRPr="0015513B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24F1B7EC" w14:textId="77777777" w:rsidR="003A494B" w:rsidRPr="0015513B" w:rsidRDefault="003A494B" w:rsidP="00C15B46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9A3E3" w14:textId="77777777" w:rsidR="003A494B" w:rsidRPr="0015513B" w:rsidRDefault="003A494B" w:rsidP="00C15B46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★★★☆☆</w:t>
            </w:r>
          </w:p>
        </w:tc>
      </w:tr>
      <w:tr w:rsidR="00B82079" w:rsidRPr="0015513B" w14:paraId="110EBC80" w14:textId="77777777" w:rsidTr="00C15B4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5719D" w14:textId="44072CDB" w:rsidR="00B82079" w:rsidRDefault="00B82079" w:rsidP="00C15B46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DataDog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33B4664F" w14:textId="35231225" w:rsidR="00B82079" w:rsidRPr="0015513B" w:rsidRDefault="00B82079" w:rsidP="00C15B46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</w:pPr>
            <w:r w:rsidRPr="0015513B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2AC5A91C" w14:textId="77777777" w:rsidR="00B82079" w:rsidRPr="0015513B" w:rsidRDefault="00B82079" w:rsidP="00C15B46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56ACA" w14:textId="77777777" w:rsidR="00B82079" w:rsidRPr="0015513B" w:rsidRDefault="00B82079" w:rsidP="00C15B46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</w:pPr>
          </w:p>
        </w:tc>
      </w:tr>
    </w:tbl>
    <w:p w14:paraId="02193A42" w14:textId="613A3024" w:rsidR="00955CF1" w:rsidRPr="0015513B" w:rsidRDefault="00955CF1" w:rsidP="00622756">
      <w:pPr>
        <w:pStyle w:val="Heading1"/>
      </w:pPr>
      <w:r w:rsidRPr="0015513B">
        <w:t>Languages</w:t>
      </w:r>
    </w:p>
    <w:tbl>
      <w:tblPr>
        <w:tblStyle w:val="TableGrid"/>
        <w:tblW w:w="5006" w:type="pct"/>
        <w:jc w:val="center"/>
        <w:tblLook w:val="04A0" w:firstRow="1" w:lastRow="0" w:firstColumn="1" w:lastColumn="0" w:noHBand="0" w:noVBand="1"/>
      </w:tblPr>
      <w:tblGrid>
        <w:gridCol w:w="970"/>
        <w:gridCol w:w="1203"/>
        <w:gridCol w:w="949"/>
        <w:gridCol w:w="1203"/>
      </w:tblGrid>
      <w:tr w:rsidR="00EB02F1" w:rsidRPr="0015513B" w14:paraId="6F66054D" w14:textId="77777777" w:rsidTr="00EB02F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DCA209" w14:textId="77777777" w:rsidR="00EB02F1" w:rsidRPr="0015513B" w:rsidRDefault="00EB02F1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Arabic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6A9F17" w14:textId="3BB9116F" w:rsidR="00EB02F1" w:rsidRPr="0015513B" w:rsidRDefault="00EC602E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M</w:t>
            </w:r>
            <w:r w:rsidR="00EB02F1" w:rsidRPr="00EB02F1">
              <w:rPr>
                <w:rFonts w:asciiTheme="minorHAnsi" w:hAnsiTheme="minorHAnsi"/>
              </w:rPr>
              <w:t>other tongu</w:t>
            </w:r>
            <w:r w:rsidR="00EB02F1">
              <w:rPr>
                <w:rFonts w:asciiTheme="minorHAnsi" w:hAnsiTheme="minorHAnsi"/>
              </w:rPr>
              <w:t>e</w:t>
            </w:r>
          </w:p>
        </w:tc>
      </w:tr>
      <w:tr w:rsidR="00EB02F1" w:rsidRPr="0015513B" w14:paraId="22D8AED8" w14:textId="77777777" w:rsidTr="00EB02F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584B9F" w14:textId="6F156031" w:rsidR="00EB02F1" w:rsidRPr="0015513B" w:rsidRDefault="00EB02F1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6F5A022D" w14:textId="742EE21D" w:rsidR="00EB02F1" w:rsidRPr="0015513B" w:rsidRDefault="00EB02F1" w:rsidP="00694057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</w:pPr>
            <w:r w:rsidRPr="0015513B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★★★★★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B127C72" w14:textId="62C3F44D" w:rsidR="00EB02F1" w:rsidRPr="0015513B" w:rsidRDefault="00EB02F1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French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3D043F" w14:textId="2B500481" w:rsidR="00EB02F1" w:rsidRPr="0015513B" w:rsidRDefault="00EB02F1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★★☆☆☆</w:t>
            </w:r>
          </w:p>
        </w:tc>
      </w:tr>
    </w:tbl>
    <w:p w14:paraId="02BFD8C2" w14:textId="77777777" w:rsidR="0009627D" w:rsidRPr="0015513B" w:rsidRDefault="0009627D" w:rsidP="0009627D">
      <w:pPr>
        <w:pStyle w:val="Heading1"/>
      </w:pPr>
      <w:r w:rsidRPr="0015513B">
        <w:t>Engineering Skills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337"/>
        <w:gridCol w:w="932"/>
        <w:gridCol w:w="1119"/>
        <w:gridCol w:w="932"/>
      </w:tblGrid>
      <w:tr w:rsidR="0009627D" w:rsidRPr="0015513B" w14:paraId="35133CEE" w14:textId="77777777" w:rsidTr="00C15B46">
        <w:trPr>
          <w:jc w:val="center"/>
        </w:trPr>
        <w:tc>
          <w:tcPr>
            <w:tcW w:w="0" w:type="auto"/>
            <w:vAlign w:val="center"/>
          </w:tcPr>
          <w:p w14:paraId="14EB4DEA" w14:textId="77777777" w:rsidR="0009627D" w:rsidRPr="0015513B" w:rsidRDefault="0009627D" w:rsidP="00C15B46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SCADA/DCS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218CFC5" w14:textId="77777777" w:rsidR="0009627D" w:rsidRPr="0015513B" w:rsidRDefault="0009627D" w:rsidP="00C15B46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</w:pPr>
            <w:r w:rsidRPr="0015513B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★★★★★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CE7872B" w14:textId="77777777" w:rsidR="0009627D" w:rsidRPr="0015513B" w:rsidRDefault="0009627D" w:rsidP="00C15B46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AutoCAD</w:t>
            </w:r>
          </w:p>
        </w:tc>
        <w:tc>
          <w:tcPr>
            <w:tcW w:w="0" w:type="auto"/>
            <w:vAlign w:val="center"/>
          </w:tcPr>
          <w:p w14:paraId="493944DA" w14:textId="77777777" w:rsidR="0009627D" w:rsidRPr="0015513B" w:rsidRDefault="0009627D" w:rsidP="00C15B46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</w:pPr>
            <w:r w:rsidRPr="0015513B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★★★★★</w:t>
            </w:r>
          </w:p>
        </w:tc>
      </w:tr>
      <w:tr w:rsidR="0009627D" w:rsidRPr="0015513B" w14:paraId="5FEDF58B" w14:textId="77777777" w:rsidTr="00C15B46">
        <w:trPr>
          <w:jc w:val="center"/>
        </w:trPr>
        <w:tc>
          <w:tcPr>
            <w:tcW w:w="0" w:type="auto"/>
            <w:vAlign w:val="center"/>
          </w:tcPr>
          <w:p w14:paraId="3E155938" w14:textId="77777777" w:rsidR="0009627D" w:rsidRPr="0015513B" w:rsidRDefault="0009627D" w:rsidP="00C15B46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SCL/IEC61850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40C7C41" w14:textId="77777777" w:rsidR="0009627D" w:rsidRPr="0015513B" w:rsidRDefault="0009627D" w:rsidP="00C15B46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★★★★☆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7E07AB51" w14:textId="77777777" w:rsidR="0009627D" w:rsidRPr="0015513B" w:rsidRDefault="0009627D" w:rsidP="00C15B46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SFC/FBD</w:t>
            </w:r>
          </w:p>
        </w:tc>
        <w:tc>
          <w:tcPr>
            <w:tcW w:w="0" w:type="auto"/>
            <w:vAlign w:val="center"/>
          </w:tcPr>
          <w:p w14:paraId="07443D3D" w14:textId="77777777" w:rsidR="0009627D" w:rsidRPr="0015513B" w:rsidRDefault="0009627D" w:rsidP="00C15B46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★★★★★</w:t>
            </w:r>
          </w:p>
        </w:tc>
      </w:tr>
      <w:tr w:rsidR="0009627D" w:rsidRPr="0015513B" w14:paraId="6BD591C0" w14:textId="77777777" w:rsidTr="00C15B46">
        <w:trPr>
          <w:jc w:val="center"/>
        </w:trPr>
        <w:tc>
          <w:tcPr>
            <w:tcW w:w="0" w:type="auto"/>
            <w:vAlign w:val="center"/>
          </w:tcPr>
          <w:p w14:paraId="46F1D207" w14:textId="77777777" w:rsidR="0009627D" w:rsidRPr="0015513B" w:rsidRDefault="0009627D" w:rsidP="00C15B46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PACiS/EcoSUI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6132C09" w14:textId="77777777" w:rsidR="0009627D" w:rsidRPr="0015513B" w:rsidRDefault="0009627D" w:rsidP="00C15B46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★★★★★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88D38C6" w14:textId="77777777" w:rsidR="0009627D" w:rsidRPr="0034316B" w:rsidRDefault="0009627D" w:rsidP="00C15B46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34316B">
              <w:rPr>
                <w:rFonts w:asciiTheme="minorHAnsi" w:hAnsiTheme="minorHAnsi"/>
                <w:sz w:val="20"/>
                <w:szCs w:val="18"/>
              </w:rPr>
              <w:t>Ladder Logic</w:t>
            </w:r>
          </w:p>
        </w:tc>
        <w:tc>
          <w:tcPr>
            <w:tcW w:w="0" w:type="auto"/>
            <w:vAlign w:val="center"/>
          </w:tcPr>
          <w:p w14:paraId="0CC7E62A" w14:textId="77777777" w:rsidR="0009627D" w:rsidRPr="0015513B" w:rsidRDefault="0009627D" w:rsidP="00C15B46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★★★★★</w:t>
            </w:r>
          </w:p>
        </w:tc>
      </w:tr>
      <w:tr w:rsidR="0009627D" w:rsidRPr="0015513B" w14:paraId="4D878BE0" w14:textId="77777777" w:rsidTr="0009627D">
        <w:trPr>
          <w:jc w:val="center"/>
        </w:trPr>
        <w:tc>
          <w:tcPr>
            <w:tcW w:w="0" w:type="auto"/>
            <w:vAlign w:val="center"/>
          </w:tcPr>
          <w:p w14:paraId="7B45714D" w14:textId="77777777" w:rsidR="0009627D" w:rsidRPr="0015513B" w:rsidRDefault="0009627D" w:rsidP="00C15B46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PowerSCADA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2188F3C" w14:textId="77777777" w:rsidR="0009627D" w:rsidRPr="0015513B" w:rsidRDefault="0009627D" w:rsidP="00C15B46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</w:pPr>
            <w:r w:rsidRPr="0015513B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★★★☆☆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733BB8CD" w14:textId="77777777" w:rsidR="0009627D" w:rsidRPr="0015513B" w:rsidRDefault="0009627D" w:rsidP="00C15B46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PLC</w:t>
            </w:r>
          </w:p>
        </w:tc>
        <w:tc>
          <w:tcPr>
            <w:tcW w:w="0" w:type="auto"/>
            <w:vAlign w:val="center"/>
          </w:tcPr>
          <w:p w14:paraId="552D7FAA" w14:textId="77777777" w:rsidR="0009627D" w:rsidRPr="0015513B" w:rsidRDefault="0009627D" w:rsidP="00C15B46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★★★☆☆</w:t>
            </w:r>
          </w:p>
        </w:tc>
      </w:tr>
    </w:tbl>
    <w:p w14:paraId="4644B624" w14:textId="501FA350" w:rsidR="003F07F5" w:rsidRPr="0015513B" w:rsidRDefault="00B26898" w:rsidP="008E202D">
      <w:pPr>
        <w:pStyle w:val="Heading1"/>
        <w:spacing w:before="240" w:beforeAutospacing="0"/>
      </w:pPr>
      <w:r w:rsidRPr="0015513B">
        <w:t xml:space="preserve">Personal </w:t>
      </w:r>
      <w:r w:rsidR="009147B0" w:rsidRPr="0015513B">
        <w:t>Characteristic</w:t>
      </w:r>
      <w:r w:rsidR="009F4AAC">
        <w:t>s</w:t>
      </w:r>
    </w:p>
    <w:p w14:paraId="42750B32" w14:textId="4FC68C51" w:rsidR="00B26898" w:rsidRPr="0015513B" w:rsidRDefault="009147B0" w:rsidP="00B26898">
      <w:pPr>
        <w:pStyle w:val="BodyText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</w:rPr>
      </w:pPr>
      <w:r w:rsidRPr="0015513B">
        <w:rPr>
          <w:rFonts w:asciiTheme="minorHAnsi" w:hAnsiTheme="minorHAnsi" w:cstheme="minorHAnsi"/>
        </w:rPr>
        <w:t>Good t</w:t>
      </w:r>
      <w:r w:rsidR="00E515E7" w:rsidRPr="0015513B">
        <w:rPr>
          <w:rFonts w:asciiTheme="minorHAnsi" w:hAnsiTheme="minorHAnsi" w:cstheme="minorHAnsi"/>
        </w:rPr>
        <w:t>e</w:t>
      </w:r>
      <w:r w:rsidR="00B26898" w:rsidRPr="0015513B">
        <w:rPr>
          <w:rFonts w:asciiTheme="minorHAnsi" w:hAnsiTheme="minorHAnsi" w:cstheme="minorHAnsi"/>
        </w:rPr>
        <w:t>a</w:t>
      </w:r>
      <w:r w:rsidR="00E515E7" w:rsidRPr="0015513B">
        <w:rPr>
          <w:rFonts w:asciiTheme="minorHAnsi" w:hAnsiTheme="minorHAnsi" w:cstheme="minorHAnsi"/>
        </w:rPr>
        <w:t>m</w:t>
      </w:r>
      <w:r w:rsidR="00B26898" w:rsidRPr="0015513B">
        <w:rPr>
          <w:rFonts w:asciiTheme="minorHAnsi" w:hAnsiTheme="minorHAnsi" w:cstheme="minorHAnsi"/>
        </w:rPr>
        <w:t xml:space="preserve"> player</w:t>
      </w:r>
      <w:r w:rsidRPr="0015513B">
        <w:rPr>
          <w:rFonts w:asciiTheme="minorHAnsi" w:hAnsiTheme="minorHAnsi" w:cstheme="minorHAnsi"/>
        </w:rPr>
        <w:t>.</w:t>
      </w:r>
    </w:p>
    <w:p w14:paraId="327D05A7" w14:textId="6AF4E372" w:rsidR="00B26898" w:rsidRPr="0015513B" w:rsidRDefault="009147B0" w:rsidP="00B26898">
      <w:pPr>
        <w:pStyle w:val="BodyText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</w:rPr>
      </w:pPr>
      <w:r w:rsidRPr="0015513B">
        <w:rPr>
          <w:rFonts w:asciiTheme="minorHAnsi" w:hAnsiTheme="minorHAnsi" w:cstheme="minorHAnsi"/>
        </w:rPr>
        <w:t>Innate l</w:t>
      </w:r>
      <w:r w:rsidR="00B26898" w:rsidRPr="0015513B">
        <w:rPr>
          <w:rFonts w:asciiTheme="minorHAnsi" w:hAnsiTheme="minorHAnsi" w:cstheme="minorHAnsi"/>
        </w:rPr>
        <w:t>eadership skills</w:t>
      </w:r>
      <w:r w:rsidRPr="0015513B">
        <w:rPr>
          <w:rFonts w:asciiTheme="minorHAnsi" w:hAnsiTheme="minorHAnsi" w:cstheme="minorHAnsi"/>
        </w:rPr>
        <w:t>.</w:t>
      </w:r>
    </w:p>
    <w:p w14:paraId="2D21E9E0" w14:textId="604A7B70" w:rsidR="00B42A21" w:rsidRPr="0015513B" w:rsidRDefault="00B26898" w:rsidP="00B42A21">
      <w:pPr>
        <w:pStyle w:val="BodyText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</w:rPr>
      </w:pPr>
      <w:r w:rsidRPr="0015513B">
        <w:rPr>
          <w:rFonts w:asciiTheme="minorHAnsi" w:hAnsiTheme="minorHAnsi" w:cstheme="minorHAnsi"/>
        </w:rPr>
        <w:t>Can work under pressure</w:t>
      </w:r>
      <w:r w:rsidR="00B42A21" w:rsidRPr="0015513B">
        <w:rPr>
          <w:rFonts w:asciiTheme="minorHAnsi" w:hAnsiTheme="minorHAnsi" w:cstheme="minorHAnsi"/>
        </w:rPr>
        <w:t>.</w:t>
      </w:r>
    </w:p>
    <w:p w14:paraId="246E5161" w14:textId="15451FB3" w:rsidR="00724D7C" w:rsidRPr="0015513B" w:rsidRDefault="00724D7C" w:rsidP="00B42A21">
      <w:pPr>
        <w:pStyle w:val="BodyText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</w:rPr>
      </w:pPr>
      <w:r w:rsidRPr="0015513B">
        <w:rPr>
          <w:rFonts w:asciiTheme="minorHAnsi" w:hAnsiTheme="minorHAnsi" w:cstheme="minorHAnsi"/>
        </w:rPr>
        <w:t>Result</w:t>
      </w:r>
      <w:r w:rsidR="003831EA">
        <w:rPr>
          <w:rFonts w:asciiTheme="minorHAnsi" w:hAnsiTheme="minorHAnsi" w:cstheme="minorHAnsi"/>
        </w:rPr>
        <w:t>-</w:t>
      </w:r>
      <w:r w:rsidRPr="0015513B">
        <w:rPr>
          <w:rFonts w:asciiTheme="minorHAnsi" w:hAnsiTheme="minorHAnsi" w:cstheme="minorHAnsi"/>
        </w:rPr>
        <w:t xml:space="preserve"> and detail-oriented.</w:t>
      </w:r>
    </w:p>
    <w:p w14:paraId="6CAC4DF1" w14:textId="104DA5DA" w:rsidR="00EC741D" w:rsidRDefault="00724D7C" w:rsidP="0009627D">
      <w:pPr>
        <w:pStyle w:val="BodyText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</w:rPr>
      </w:pPr>
      <w:r w:rsidRPr="0015513B">
        <w:rPr>
          <w:rFonts w:asciiTheme="minorHAnsi" w:hAnsiTheme="minorHAnsi" w:cstheme="minorHAnsi"/>
        </w:rPr>
        <w:t>Advanced negotiation skills.</w:t>
      </w:r>
    </w:p>
    <w:p w14:paraId="12638727" w14:textId="760144E3" w:rsidR="00CD146A" w:rsidRPr="00142C30" w:rsidRDefault="006645E8" w:rsidP="00142C30">
      <w:pPr>
        <w:pStyle w:val="BodyText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Advanced technical writing skills.</w:t>
      </w:r>
    </w:p>
    <w:sectPr w:rsidR="00CD146A" w:rsidRPr="00142C30" w:rsidSect="003F613E">
      <w:type w:val="continuous"/>
      <w:pgSz w:w="12240" w:h="15840" w:code="1"/>
      <w:pgMar w:top="1440" w:right="1440" w:bottom="1440" w:left="1440" w:header="36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BD3EC" w14:textId="77777777" w:rsidR="006E47C0" w:rsidRDefault="006E47C0">
      <w:pPr>
        <w:spacing w:after="0" w:line="240" w:lineRule="auto"/>
      </w:pPr>
      <w:r>
        <w:separator/>
      </w:r>
    </w:p>
  </w:endnote>
  <w:endnote w:type="continuationSeparator" w:id="0">
    <w:p w14:paraId="7B6C3EDE" w14:textId="77777777" w:rsidR="006E47C0" w:rsidRDefault="006E4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E90B4" w14:textId="77777777" w:rsidR="00F1161E" w:rsidRDefault="00261063">
    <w:pPr>
      <w:pStyle w:val="BodyText"/>
      <w:pBdr>
        <w:top w:val="single" w:sz="4" w:space="1" w:color="auto"/>
      </w:pBdr>
      <w:spacing w:after="0" w:line="240" w:lineRule="auto"/>
      <w:jc w:val="right"/>
    </w:pPr>
    <w:r>
      <w:t xml:space="preserve">Page: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fldSimple w:instr=" NUMPAGES   \* MERGEFORMAT ">
      <w: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E58BB" w14:textId="77777777" w:rsidR="006E47C0" w:rsidRDefault="006E47C0">
      <w:pPr>
        <w:spacing w:after="0" w:line="240" w:lineRule="auto"/>
      </w:pPr>
      <w:r>
        <w:separator/>
      </w:r>
    </w:p>
  </w:footnote>
  <w:footnote w:type="continuationSeparator" w:id="0">
    <w:p w14:paraId="09B2E344" w14:textId="77777777" w:rsidR="006E47C0" w:rsidRDefault="006E47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2D60"/>
    <w:multiLevelType w:val="hybridMultilevel"/>
    <w:tmpl w:val="07AEDEB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78698F"/>
    <w:multiLevelType w:val="multilevel"/>
    <w:tmpl w:val="00CCF3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bCs w:val="0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b w:val="0"/>
        <w:bCs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3B3FCD"/>
    <w:multiLevelType w:val="hybridMultilevel"/>
    <w:tmpl w:val="B5AAE3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2B2278"/>
    <w:multiLevelType w:val="multilevel"/>
    <w:tmpl w:val="302B22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6F6FEE"/>
    <w:multiLevelType w:val="hybridMultilevel"/>
    <w:tmpl w:val="8460E01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5720FD"/>
    <w:multiLevelType w:val="multilevel"/>
    <w:tmpl w:val="ED9C3D3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 w:val="0"/>
        <w:iCs w:val="0"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doNotDisplayPageBoundaries/>
  <w:proofState w:spelling="clean" w:grammar="clean"/>
  <w:attachedTemplate r:id="rId1"/>
  <w:stylePaneFormatFilter w:val="3F28" w:allStyles="0" w:customStyles="0" w:latentStyles="0" w:stylesInUse="1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187"/>
  <w:displayHorizont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ResumeStyle" w:val="2"/>
  </w:docVars>
  <w:rsids>
    <w:rsidRoot w:val="002D2BE9"/>
    <w:rsid w:val="00000DF2"/>
    <w:rsid w:val="00001101"/>
    <w:rsid w:val="00001BEA"/>
    <w:rsid w:val="00001C2C"/>
    <w:rsid w:val="0000203C"/>
    <w:rsid w:val="00002547"/>
    <w:rsid w:val="00002DE7"/>
    <w:rsid w:val="00005AC7"/>
    <w:rsid w:val="00011870"/>
    <w:rsid w:val="00011C4E"/>
    <w:rsid w:val="00011DA7"/>
    <w:rsid w:val="00012E0D"/>
    <w:rsid w:val="000147B1"/>
    <w:rsid w:val="00014A58"/>
    <w:rsid w:val="00015F93"/>
    <w:rsid w:val="000200E9"/>
    <w:rsid w:val="00020C2E"/>
    <w:rsid w:val="00021487"/>
    <w:rsid w:val="00021518"/>
    <w:rsid w:val="000221F4"/>
    <w:rsid w:val="00025C9D"/>
    <w:rsid w:val="000272FF"/>
    <w:rsid w:val="00030732"/>
    <w:rsid w:val="000307F1"/>
    <w:rsid w:val="00033404"/>
    <w:rsid w:val="00036210"/>
    <w:rsid w:val="00036DF2"/>
    <w:rsid w:val="00037038"/>
    <w:rsid w:val="00037B29"/>
    <w:rsid w:val="000407EF"/>
    <w:rsid w:val="00041DA1"/>
    <w:rsid w:val="00042AC2"/>
    <w:rsid w:val="000430D0"/>
    <w:rsid w:val="00045A82"/>
    <w:rsid w:val="00045B19"/>
    <w:rsid w:val="00045CBC"/>
    <w:rsid w:val="000468A3"/>
    <w:rsid w:val="000473B3"/>
    <w:rsid w:val="00047A29"/>
    <w:rsid w:val="000516D5"/>
    <w:rsid w:val="000518E8"/>
    <w:rsid w:val="00052251"/>
    <w:rsid w:val="0005547E"/>
    <w:rsid w:val="00055A35"/>
    <w:rsid w:val="00055B2F"/>
    <w:rsid w:val="00057770"/>
    <w:rsid w:val="0006168B"/>
    <w:rsid w:val="00062462"/>
    <w:rsid w:val="0006343B"/>
    <w:rsid w:val="00063AC4"/>
    <w:rsid w:val="00063C94"/>
    <w:rsid w:val="000640C2"/>
    <w:rsid w:val="00065384"/>
    <w:rsid w:val="00065E1C"/>
    <w:rsid w:val="00066A71"/>
    <w:rsid w:val="00070C92"/>
    <w:rsid w:val="000717B4"/>
    <w:rsid w:val="000717C3"/>
    <w:rsid w:val="00075991"/>
    <w:rsid w:val="000762EA"/>
    <w:rsid w:val="00080AB6"/>
    <w:rsid w:val="000819EB"/>
    <w:rsid w:val="00081E27"/>
    <w:rsid w:val="00082132"/>
    <w:rsid w:val="00084695"/>
    <w:rsid w:val="00084C88"/>
    <w:rsid w:val="00085349"/>
    <w:rsid w:val="000854D3"/>
    <w:rsid w:val="00085A4C"/>
    <w:rsid w:val="00085F14"/>
    <w:rsid w:val="000873BF"/>
    <w:rsid w:val="000904C0"/>
    <w:rsid w:val="00090F9E"/>
    <w:rsid w:val="000912DE"/>
    <w:rsid w:val="00093222"/>
    <w:rsid w:val="00093716"/>
    <w:rsid w:val="00094322"/>
    <w:rsid w:val="000947E2"/>
    <w:rsid w:val="000955D2"/>
    <w:rsid w:val="0009627D"/>
    <w:rsid w:val="000A04B7"/>
    <w:rsid w:val="000A19B3"/>
    <w:rsid w:val="000A366F"/>
    <w:rsid w:val="000A3B4E"/>
    <w:rsid w:val="000A3F35"/>
    <w:rsid w:val="000A6781"/>
    <w:rsid w:val="000A6AD5"/>
    <w:rsid w:val="000A6C9D"/>
    <w:rsid w:val="000A7C36"/>
    <w:rsid w:val="000B090E"/>
    <w:rsid w:val="000B0EA0"/>
    <w:rsid w:val="000B1334"/>
    <w:rsid w:val="000B1AB0"/>
    <w:rsid w:val="000B2582"/>
    <w:rsid w:val="000B30AF"/>
    <w:rsid w:val="000B350B"/>
    <w:rsid w:val="000B4A9C"/>
    <w:rsid w:val="000B4BE0"/>
    <w:rsid w:val="000B5006"/>
    <w:rsid w:val="000B5574"/>
    <w:rsid w:val="000B74E6"/>
    <w:rsid w:val="000B7A27"/>
    <w:rsid w:val="000B7F2E"/>
    <w:rsid w:val="000C043D"/>
    <w:rsid w:val="000C1352"/>
    <w:rsid w:val="000C41C2"/>
    <w:rsid w:val="000C447A"/>
    <w:rsid w:val="000C49B0"/>
    <w:rsid w:val="000C4D9D"/>
    <w:rsid w:val="000C6485"/>
    <w:rsid w:val="000C6968"/>
    <w:rsid w:val="000C6E8D"/>
    <w:rsid w:val="000D05CB"/>
    <w:rsid w:val="000D1B19"/>
    <w:rsid w:val="000D28F6"/>
    <w:rsid w:val="000D2E53"/>
    <w:rsid w:val="000D2EE9"/>
    <w:rsid w:val="000D3147"/>
    <w:rsid w:val="000D3D26"/>
    <w:rsid w:val="000D5F0F"/>
    <w:rsid w:val="000D6C1A"/>
    <w:rsid w:val="000D75C7"/>
    <w:rsid w:val="000E0416"/>
    <w:rsid w:val="000E066F"/>
    <w:rsid w:val="000E1B76"/>
    <w:rsid w:val="000E26AA"/>
    <w:rsid w:val="000E27E4"/>
    <w:rsid w:val="000E2BEB"/>
    <w:rsid w:val="000E3286"/>
    <w:rsid w:val="000E4138"/>
    <w:rsid w:val="000E5AD9"/>
    <w:rsid w:val="000F2CB6"/>
    <w:rsid w:val="000F3679"/>
    <w:rsid w:val="000F3690"/>
    <w:rsid w:val="000F4A4B"/>
    <w:rsid w:val="000F4BBE"/>
    <w:rsid w:val="000F4FE3"/>
    <w:rsid w:val="000F5140"/>
    <w:rsid w:val="000F671C"/>
    <w:rsid w:val="000F774F"/>
    <w:rsid w:val="000F7FF1"/>
    <w:rsid w:val="0010097F"/>
    <w:rsid w:val="00100A1E"/>
    <w:rsid w:val="00100F31"/>
    <w:rsid w:val="001036F1"/>
    <w:rsid w:val="00104E22"/>
    <w:rsid w:val="00105455"/>
    <w:rsid w:val="00106CDA"/>
    <w:rsid w:val="00113472"/>
    <w:rsid w:val="00113A23"/>
    <w:rsid w:val="00114DBC"/>
    <w:rsid w:val="001170A4"/>
    <w:rsid w:val="001213F8"/>
    <w:rsid w:val="0012226E"/>
    <w:rsid w:val="00122EE9"/>
    <w:rsid w:val="0012331E"/>
    <w:rsid w:val="00123B63"/>
    <w:rsid w:val="001249C5"/>
    <w:rsid w:val="00124B12"/>
    <w:rsid w:val="00124C51"/>
    <w:rsid w:val="00125516"/>
    <w:rsid w:val="00125558"/>
    <w:rsid w:val="0012568C"/>
    <w:rsid w:val="001262D5"/>
    <w:rsid w:val="00126C87"/>
    <w:rsid w:val="00127C57"/>
    <w:rsid w:val="001332C6"/>
    <w:rsid w:val="00133A05"/>
    <w:rsid w:val="00133AA7"/>
    <w:rsid w:val="00134366"/>
    <w:rsid w:val="00134EFB"/>
    <w:rsid w:val="00136D57"/>
    <w:rsid w:val="00137197"/>
    <w:rsid w:val="001372B4"/>
    <w:rsid w:val="001404D5"/>
    <w:rsid w:val="00141023"/>
    <w:rsid w:val="00141A5C"/>
    <w:rsid w:val="0014266D"/>
    <w:rsid w:val="00142C30"/>
    <w:rsid w:val="001437F5"/>
    <w:rsid w:val="00143FE5"/>
    <w:rsid w:val="0014468B"/>
    <w:rsid w:val="0014505F"/>
    <w:rsid w:val="00145F27"/>
    <w:rsid w:val="0014793F"/>
    <w:rsid w:val="00147BD4"/>
    <w:rsid w:val="00150A61"/>
    <w:rsid w:val="00151889"/>
    <w:rsid w:val="0015261E"/>
    <w:rsid w:val="00152EC4"/>
    <w:rsid w:val="00154754"/>
    <w:rsid w:val="00154791"/>
    <w:rsid w:val="0015513B"/>
    <w:rsid w:val="00155843"/>
    <w:rsid w:val="00157BA8"/>
    <w:rsid w:val="001603A7"/>
    <w:rsid w:val="00161064"/>
    <w:rsid w:val="001630C6"/>
    <w:rsid w:val="0016396D"/>
    <w:rsid w:val="00163B21"/>
    <w:rsid w:val="00164674"/>
    <w:rsid w:val="00164FDD"/>
    <w:rsid w:val="00167105"/>
    <w:rsid w:val="00167F0E"/>
    <w:rsid w:val="00171551"/>
    <w:rsid w:val="00171861"/>
    <w:rsid w:val="00172891"/>
    <w:rsid w:val="001761B7"/>
    <w:rsid w:val="00177FE2"/>
    <w:rsid w:val="00180A68"/>
    <w:rsid w:val="00180BA8"/>
    <w:rsid w:val="00180CAF"/>
    <w:rsid w:val="00180DD0"/>
    <w:rsid w:val="001835D4"/>
    <w:rsid w:val="00184431"/>
    <w:rsid w:val="00185330"/>
    <w:rsid w:val="001866A5"/>
    <w:rsid w:val="0018671F"/>
    <w:rsid w:val="00186A0D"/>
    <w:rsid w:val="00187B30"/>
    <w:rsid w:val="00187D4A"/>
    <w:rsid w:val="00190F80"/>
    <w:rsid w:val="00191E6B"/>
    <w:rsid w:val="001935F9"/>
    <w:rsid w:val="00194416"/>
    <w:rsid w:val="00194989"/>
    <w:rsid w:val="00194DD2"/>
    <w:rsid w:val="00195F4D"/>
    <w:rsid w:val="0019617E"/>
    <w:rsid w:val="00196827"/>
    <w:rsid w:val="0019713B"/>
    <w:rsid w:val="00197274"/>
    <w:rsid w:val="001973CA"/>
    <w:rsid w:val="00197649"/>
    <w:rsid w:val="001A1800"/>
    <w:rsid w:val="001A2AF4"/>
    <w:rsid w:val="001A4D3E"/>
    <w:rsid w:val="001A5134"/>
    <w:rsid w:val="001A5308"/>
    <w:rsid w:val="001A5AD7"/>
    <w:rsid w:val="001A5B69"/>
    <w:rsid w:val="001A772B"/>
    <w:rsid w:val="001B0EBE"/>
    <w:rsid w:val="001B1A1A"/>
    <w:rsid w:val="001B2192"/>
    <w:rsid w:val="001B23F4"/>
    <w:rsid w:val="001B2551"/>
    <w:rsid w:val="001B328D"/>
    <w:rsid w:val="001B3675"/>
    <w:rsid w:val="001B3F49"/>
    <w:rsid w:val="001B4602"/>
    <w:rsid w:val="001B4C0F"/>
    <w:rsid w:val="001B5FF9"/>
    <w:rsid w:val="001B6705"/>
    <w:rsid w:val="001B7BB8"/>
    <w:rsid w:val="001C0434"/>
    <w:rsid w:val="001C17FF"/>
    <w:rsid w:val="001C187E"/>
    <w:rsid w:val="001C1D16"/>
    <w:rsid w:val="001C2A4C"/>
    <w:rsid w:val="001C42D6"/>
    <w:rsid w:val="001C485B"/>
    <w:rsid w:val="001C6937"/>
    <w:rsid w:val="001C693C"/>
    <w:rsid w:val="001C747B"/>
    <w:rsid w:val="001D003C"/>
    <w:rsid w:val="001D113C"/>
    <w:rsid w:val="001D14E4"/>
    <w:rsid w:val="001D32E8"/>
    <w:rsid w:val="001D34E4"/>
    <w:rsid w:val="001D4E1B"/>
    <w:rsid w:val="001D75AF"/>
    <w:rsid w:val="001E0AC3"/>
    <w:rsid w:val="001E2969"/>
    <w:rsid w:val="001E31EE"/>
    <w:rsid w:val="001E32DC"/>
    <w:rsid w:val="001E34E7"/>
    <w:rsid w:val="001E3AB5"/>
    <w:rsid w:val="001E69E3"/>
    <w:rsid w:val="001E7443"/>
    <w:rsid w:val="001F07C9"/>
    <w:rsid w:val="001F11BA"/>
    <w:rsid w:val="001F123C"/>
    <w:rsid w:val="001F19F6"/>
    <w:rsid w:val="001F2BB3"/>
    <w:rsid w:val="001F2F99"/>
    <w:rsid w:val="001F3A34"/>
    <w:rsid w:val="001F5518"/>
    <w:rsid w:val="001F64C6"/>
    <w:rsid w:val="001F65B9"/>
    <w:rsid w:val="001F65C2"/>
    <w:rsid w:val="001F6D27"/>
    <w:rsid w:val="00200DBA"/>
    <w:rsid w:val="002017DD"/>
    <w:rsid w:val="00202AEA"/>
    <w:rsid w:val="00202FEF"/>
    <w:rsid w:val="0020312D"/>
    <w:rsid w:val="00203FE5"/>
    <w:rsid w:val="002042D8"/>
    <w:rsid w:val="00204BBD"/>
    <w:rsid w:val="002058F3"/>
    <w:rsid w:val="00205AB4"/>
    <w:rsid w:val="002103A0"/>
    <w:rsid w:val="002104D0"/>
    <w:rsid w:val="00210F56"/>
    <w:rsid w:val="00210FCD"/>
    <w:rsid w:val="0021105D"/>
    <w:rsid w:val="00212120"/>
    <w:rsid w:val="00213C28"/>
    <w:rsid w:val="00215502"/>
    <w:rsid w:val="002161FB"/>
    <w:rsid w:val="002179ED"/>
    <w:rsid w:val="00217B3A"/>
    <w:rsid w:val="00220ABB"/>
    <w:rsid w:val="00220B37"/>
    <w:rsid w:val="0022253F"/>
    <w:rsid w:val="00222754"/>
    <w:rsid w:val="002234CE"/>
    <w:rsid w:val="002240A9"/>
    <w:rsid w:val="002249E2"/>
    <w:rsid w:val="002260A8"/>
    <w:rsid w:val="002260F4"/>
    <w:rsid w:val="00227EAE"/>
    <w:rsid w:val="00230F53"/>
    <w:rsid w:val="00231BCB"/>
    <w:rsid w:val="002324E9"/>
    <w:rsid w:val="0023281B"/>
    <w:rsid w:val="00233480"/>
    <w:rsid w:val="00233F48"/>
    <w:rsid w:val="00237104"/>
    <w:rsid w:val="002405E0"/>
    <w:rsid w:val="002406D9"/>
    <w:rsid w:val="00240847"/>
    <w:rsid w:val="00241C49"/>
    <w:rsid w:val="00245638"/>
    <w:rsid w:val="002456BE"/>
    <w:rsid w:val="00245998"/>
    <w:rsid w:val="00245E23"/>
    <w:rsid w:val="002470D5"/>
    <w:rsid w:val="0025089A"/>
    <w:rsid w:val="00250CC2"/>
    <w:rsid w:val="00251223"/>
    <w:rsid w:val="00251913"/>
    <w:rsid w:val="00251EA1"/>
    <w:rsid w:val="002527F7"/>
    <w:rsid w:val="00252EDB"/>
    <w:rsid w:val="00254079"/>
    <w:rsid w:val="00254328"/>
    <w:rsid w:val="00254421"/>
    <w:rsid w:val="00255A5C"/>
    <w:rsid w:val="00255B6C"/>
    <w:rsid w:val="00256598"/>
    <w:rsid w:val="00256C0E"/>
    <w:rsid w:val="0025786E"/>
    <w:rsid w:val="00261063"/>
    <w:rsid w:val="002621E9"/>
    <w:rsid w:val="00265BB6"/>
    <w:rsid w:val="002665A4"/>
    <w:rsid w:val="00266778"/>
    <w:rsid w:val="002713FC"/>
    <w:rsid w:val="0027175C"/>
    <w:rsid w:val="00273021"/>
    <w:rsid w:val="002736BA"/>
    <w:rsid w:val="00274834"/>
    <w:rsid w:val="0027600B"/>
    <w:rsid w:val="0027709D"/>
    <w:rsid w:val="0027734A"/>
    <w:rsid w:val="00277540"/>
    <w:rsid w:val="002810D0"/>
    <w:rsid w:val="00281E80"/>
    <w:rsid w:val="00282E36"/>
    <w:rsid w:val="00283098"/>
    <w:rsid w:val="0028351D"/>
    <w:rsid w:val="00283817"/>
    <w:rsid w:val="0028448B"/>
    <w:rsid w:val="00284ADE"/>
    <w:rsid w:val="002860F4"/>
    <w:rsid w:val="00286E94"/>
    <w:rsid w:val="002906F3"/>
    <w:rsid w:val="00290816"/>
    <w:rsid w:val="0029241F"/>
    <w:rsid w:val="00293698"/>
    <w:rsid w:val="002936D1"/>
    <w:rsid w:val="00293BF5"/>
    <w:rsid w:val="00294CEB"/>
    <w:rsid w:val="00295691"/>
    <w:rsid w:val="00295743"/>
    <w:rsid w:val="00296380"/>
    <w:rsid w:val="00296AE2"/>
    <w:rsid w:val="00297995"/>
    <w:rsid w:val="002A29BF"/>
    <w:rsid w:val="002A312A"/>
    <w:rsid w:val="002A35EB"/>
    <w:rsid w:val="002A485D"/>
    <w:rsid w:val="002A4B29"/>
    <w:rsid w:val="002A58A6"/>
    <w:rsid w:val="002A62E9"/>
    <w:rsid w:val="002A7A7D"/>
    <w:rsid w:val="002A7FF9"/>
    <w:rsid w:val="002B0882"/>
    <w:rsid w:val="002B346E"/>
    <w:rsid w:val="002B347A"/>
    <w:rsid w:val="002B48FC"/>
    <w:rsid w:val="002B4D8E"/>
    <w:rsid w:val="002B501D"/>
    <w:rsid w:val="002B569E"/>
    <w:rsid w:val="002B592E"/>
    <w:rsid w:val="002B6B5F"/>
    <w:rsid w:val="002B6C53"/>
    <w:rsid w:val="002B7A3A"/>
    <w:rsid w:val="002B7D76"/>
    <w:rsid w:val="002C02C9"/>
    <w:rsid w:val="002C08B3"/>
    <w:rsid w:val="002C44A0"/>
    <w:rsid w:val="002C4C79"/>
    <w:rsid w:val="002C531D"/>
    <w:rsid w:val="002C68F5"/>
    <w:rsid w:val="002C779C"/>
    <w:rsid w:val="002C7D4C"/>
    <w:rsid w:val="002D03CE"/>
    <w:rsid w:val="002D1E40"/>
    <w:rsid w:val="002D21A3"/>
    <w:rsid w:val="002D2BE9"/>
    <w:rsid w:val="002D2FAC"/>
    <w:rsid w:val="002D361E"/>
    <w:rsid w:val="002D409B"/>
    <w:rsid w:val="002D445C"/>
    <w:rsid w:val="002D4C8C"/>
    <w:rsid w:val="002D5F5A"/>
    <w:rsid w:val="002D66AA"/>
    <w:rsid w:val="002D718C"/>
    <w:rsid w:val="002E0286"/>
    <w:rsid w:val="002E1662"/>
    <w:rsid w:val="002E1991"/>
    <w:rsid w:val="002E35A0"/>
    <w:rsid w:val="002E3679"/>
    <w:rsid w:val="002E45D6"/>
    <w:rsid w:val="002E4763"/>
    <w:rsid w:val="002E5169"/>
    <w:rsid w:val="002E6B88"/>
    <w:rsid w:val="002E7336"/>
    <w:rsid w:val="002E73AD"/>
    <w:rsid w:val="002F0466"/>
    <w:rsid w:val="002F158E"/>
    <w:rsid w:val="002F28BF"/>
    <w:rsid w:val="002F32B8"/>
    <w:rsid w:val="002F49FA"/>
    <w:rsid w:val="002F53FA"/>
    <w:rsid w:val="002F703E"/>
    <w:rsid w:val="002F7556"/>
    <w:rsid w:val="002F7677"/>
    <w:rsid w:val="00302F2E"/>
    <w:rsid w:val="00303574"/>
    <w:rsid w:val="00303F4E"/>
    <w:rsid w:val="00304D27"/>
    <w:rsid w:val="00304DC8"/>
    <w:rsid w:val="00305412"/>
    <w:rsid w:val="0030547D"/>
    <w:rsid w:val="00305B02"/>
    <w:rsid w:val="003072F9"/>
    <w:rsid w:val="00311897"/>
    <w:rsid w:val="00312B16"/>
    <w:rsid w:val="0031316E"/>
    <w:rsid w:val="003139C1"/>
    <w:rsid w:val="00314E72"/>
    <w:rsid w:val="003153CB"/>
    <w:rsid w:val="003159FD"/>
    <w:rsid w:val="003176C0"/>
    <w:rsid w:val="00320A53"/>
    <w:rsid w:val="00321003"/>
    <w:rsid w:val="0032171D"/>
    <w:rsid w:val="00321792"/>
    <w:rsid w:val="003221E4"/>
    <w:rsid w:val="00322623"/>
    <w:rsid w:val="00323479"/>
    <w:rsid w:val="003237DE"/>
    <w:rsid w:val="00323A66"/>
    <w:rsid w:val="00323F3B"/>
    <w:rsid w:val="00324DB2"/>
    <w:rsid w:val="00325E06"/>
    <w:rsid w:val="00326060"/>
    <w:rsid w:val="003264B7"/>
    <w:rsid w:val="00326DBA"/>
    <w:rsid w:val="00327396"/>
    <w:rsid w:val="00327C75"/>
    <w:rsid w:val="00331A02"/>
    <w:rsid w:val="003338AD"/>
    <w:rsid w:val="00335257"/>
    <w:rsid w:val="003361B8"/>
    <w:rsid w:val="003415F6"/>
    <w:rsid w:val="0034316B"/>
    <w:rsid w:val="003441FA"/>
    <w:rsid w:val="003444B5"/>
    <w:rsid w:val="0034460C"/>
    <w:rsid w:val="00344F8E"/>
    <w:rsid w:val="003460A9"/>
    <w:rsid w:val="00346148"/>
    <w:rsid w:val="00347378"/>
    <w:rsid w:val="00347CB4"/>
    <w:rsid w:val="0035099D"/>
    <w:rsid w:val="003522AC"/>
    <w:rsid w:val="00352539"/>
    <w:rsid w:val="003535FC"/>
    <w:rsid w:val="00354464"/>
    <w:rsid w:val="00354D91"/>
    <w:rsid w:val="0035569D"/>
    <w:rsid w:val="00356754"/>
    <w:rsid w:val="00356DDF"/>
    <w:rsid w:val="003571D5"/>
    <w:rsid w:val="0035739B"/>
    <w:rsid w:val="00357AF3"/>
    <w:rsid w:val="00360673"/>
    <w:rsid w:val="0036135B"/>
    <w:rsid w:val="0036206D"/>
    <w:rsid w:val="003624A3"/>
    <w:rsid w:val="0036330D"/>
    <w:rsid w:val="00363921"/>
    <w:rsid w:val="00365CAA"/>
    <w:rsid w:val="00367211"/>
    <w:rsid w:val="0036764A"/>
    <w:rsid w:val="003702D5"/>
    <w:rsid w:val="00371F4D"/>
    <w:rsid w:val="00372320"/>
    <w:rsid w:val="00372E46"/>
    <w:rsid w:val="003738E4"/>
    <w:rsid w:val="00374012"/>
    <w:rsid w:val="00375490"/>
    <w:rsid w:val="00375D79"/>
    <w:rsid w:val="0037632F"/>
    <w:rsid w:val="0037664B"/>
    <w:rsid w:val="003810D4"/>
    <w:rsid w:val="003812C1"/>
    <w:rsid w:val="003813E0"/>
    <w:rsid w:val="003827AF"/>
    <w:rsid w:val="003831EA"/>
    <w:rsid w:val="00384C5B"/>
    <w:rsid w:val="00386988"/>
    <w:rsid w:val="003869EC"/>
    <w:rsid w:val="003874B3"/>
    <w:rsid w:val="00390256"/>
    <w:rsid w:val="0039112D"/>
    <w:rsid w:val="003912F1"/>
    <w:rsid w:val="00391695"/>
    <w:rsid w:val="00391D4D"/>
    <w:rsid w:val="0039348F"/>
    <w:rsid w:val="00393EB1"/>
    <w:rsid w:val="00394CE1"/>
    <w:rsid w:val="0039666B"/>
    <w:rsid w:val="00397254"/>
    <w:rsid w:val="0039798D"/>
    <w:rsid w:val="003A0EEE"/>
    <w:rsid w:val="003A1D13"/>
    <w:rsid w:val="003A1DC1"/>
    <w:rsid w:val="003A2498"/>
    <w:rsid w:val="003A32B1"/>
    <w:rsid w:val="003A362E"/>
    <w:rsid w:val="003A3D4F"/>
    <w:rsid w:val="003A464C"/>
    <w:rsid w:val="003A494B"/>
    <w:rsid w:val="003A6899"/>
    <w:rsid w:val="003A79C7"/>
    <w:rsid w:val="003B0786"/>
    <w:rsid w:val="003B0B40"/>
    <w:rsid w:val="003B118E"/>
    <w:rsid w:val="003B2865"/>
    <w:rsid w:val="003B367E"/>
    <w:rsid w:val="003B3AC9"/>
    <w:rsid w:val="003B424B"/>
    <w:rsid w:val="003B4F99"/>
    <w:rsid w:val="003B54E3"/>
    <w:rsid w:val="003B593C"/>
    <w:rsid w:val="003B5AE3"/>
    <w:rsid w:val="003B6502"/>
    <w:rsid w:val="003B6C26"/>
    <w:rsid w:val="003B6E1E"/>
    <w:rsid w:val="003B7596"/>
    <w:rsid w:val="003B78BD"/>
    <w:rsid w:val="003C1847"/>
    <w:rsid w:val="003C1D3E"/>
    <w:rsid w:val="003C229F"/>
    <w:rsid w:val="003C2930"/>
    <w:rsid w:val="003C3CD1"/>
    <w:rsid w:val="003C422A"/>
    <w:rsid w:val="003C46AC"/>
    <w:rsid w:val="003C4943"/>
    <w:rsid w:val="003C5EBF"/>
    <w:rsid w:val="003C76C7"/>
    <w:rsid w:val="003C7C37"/>
    <w:rsid w:val="003D18A7"/>
    <w:rsid w:val="003D220B"/>
    <w:rsid w:val="003D2AC4"/>
    <w:rsid w:val="003D3EB1"/>
    <w:rsid w:val="003D4A8E"/>
    <w:rsid w:val="003D565A"/>
    <w:rsid w:val="003D6A93"/>
    <w:rsid w:val="003D71D3"/>
    <w:rsid w:val="003E0C55"/>
    <w:rsid w:val="003E1E58"/>
    <w:rsid w:val="003E218A"/>
    <w:rsid w:val="003E3973"/>
    <w:rsid w:val="003E42AF"/>
    <w:rsid w:val="003E5758"/>
    <w:rsid w:val="003E6CD4"/>
    <w:rsid w:val="003E77E5"/>
    <w:rsid w:val="003E78E7"/>
    <w:rsid w:val="003E7A97"/>
    <w:rsid w:val="003E7F8F"/>
    <w:rsid w:val="003F07F5"/>
    <w:rsid w:val="003F12A7"/>
    <w:rsid w:val="003F1F33"/>
    <w:rsid w:val="003F3A35"/>
    <w:rsid w:val="003F3ED6"/>
    <w:rsid w:val="003F4E1A"/>
    <w:rsid w:val="003F5E1D"/>
    <w:rsid w:val="003F613E"/>
    <w:rsid w:val="00400423"/>
    <w:rsid w:val="00400E4B"/>
    <w:rsid w:val="00401C7E"/>
    <w:rsid w:val="00401D95"/>
    <w:rsid w:val="00402478"/>
    <w:rsid w:val="00402A34"/>
    <w:rsid w:val="00403CB3"/>
    <w:rsid w:val="00405F1F"/>
    <w:rsid w:val="00406C7D"/>
    <w:rsid w:val="00406FB3"/>
    <w:rsid w:val="00407337"/>
    <w:rsid w:val="00407773"/>
    <w:rsid w:val="0041156D"/>
    <w:rsid w:val="004115C1"/>
    <w:rsid w:val="004120F3"/>
    <w:rsid w:val="0041239E"/>
    <w:rsid w:val="0041312A"/>
    <w:rsid w:val="00415088"/>
    <w:rsid w:val="0041537C"/>
    <w:rsid w:val="004171B5"/>
    <w:rsid w:val="004173D1"/>
    <w:rsid w:val="00417C31"/>
    <w:rsid w:val="004203C2"/>
    <w:rsid w:val="004203E6"/>
    <w:rsid w:val="004204F9"/>
    <w:rsid w:val="00420CC2"/>
    <w:rsid w:val="00422780"/>
    <w:rsid w:val="00422DC0"/>
    <w:rsid w:val="00423201"/>
    <w:rsid w:val="00423E27"/>
    <w:rsid w:val="004246AF"/>
    <w:rsid w:val="0042472E"/>
    <w:rsid w:val="00425A27"/>
    <w:rsid w:val="004260A4"/>
    <w:rsid w:val="0042719A"/>
    <w:rsid w:val="00430024"/>
    <w:rsid w:val="0043010A"/>
    <w:rsid w:val="004301FC"/>
    <w:rsid w:val="0043113D"/>
    <w:rsid w:val="004322EE"/>
    <w:rsid w:val="004331B4"/>
    <w:rsid w:val="0043771B"/>
    <w:rsid w:val="00437918"/>
    <w:rsid w:val="004416F7"/>
    <w:rsid w:val="004428FE"/>
    <w:rsid w:val="00442996"/>
    <w:rsid w:val="00443DF9"/>
    <w:rsid w:val="00444B5C"/>
    <w:rsid w:val="00444BC9"/>
    <w:rsid w:val="00445183"/>
    <w:rsid w:val="00445874"/>
    <w:rsid w:val="00446136"/>
    <w:rsid w:val="00447D0F"/>
    <w:rsid w:val="00450B72"/>
    <w:rsid w:val="00450C52"/>
    <w:rsid w:val="00451EB5"/>
    <w:rsid w:val="00451F1A"/>
    <w:rsid w:val="00452179"/>
    <w:rsid w:val="0045275F"/>
    <w:rsid w:val="00452CDC"/>
    <w:rsid w:val="004549E3"/>
    <w:rsid w:val="0045717F"/>
    <w:rsid w:val="00457F04"/>
    <w:rsid w:val="0046101F"/>
    <w:rsid w:val="004614B1"/>
    <w:rsid w:val="00461B8A"/>
    <w:rsid w:val="00462C5E"/>
    <w:rsid w:val="0046335A"/>
    <w:rsid w:val="0046350D"/>
    <w:rsid w:val="00464EB8"/>
    <w:rsid w:val="004651C3"/>
    <w:rsid w:val="0047116A"/>
    <w:rsid w:val="00471DE7"/>
    <w:rsid w:val="00472497"/>
    <w:rsid w:val="00472A60"/>
    <w:rsid w:val="00472B20"/>
    <w:rsid w:val="0047344A"/>
    <w:rsid w:val="00474BE4"/>
    <w:rsid w:val="00475653"/>
    <w:rsid w:val="004773D0"/>
    <w:rsid w:val="0047751F"/>
    <w:rsid w:val="0048177E"/>
    <w:rsid w:val="004820A1"/>
    <w:rsid w:val="00482AD0"/>
    <w:rsid w:val="0048393D"/>
    <w:rsid w:val="00483BF3"/>
    <w:rsid w:val="004844B2"/>
    <w:rsid w:val="0048477B"/>
    <w:rsid w:val="0048499A"/>
    <w:rsid w:val="004861E2"/>
    <w:rsid w:val="004863E9"/>
    <w:rsid w:val="00486626"/>
    <w:rsid w:val="00486A25"/>
    <w:rsid w:val="004906B2"/>
    <w:rsid w:val="00490AC1"/>
    <w:rsid w:val="00492AD7"/>
    <w:rsid w:val="00492ED9"/>
    <w:rsid w:val="00493E66"/>
    <w:rsid w:val="00493FA5"/>
    <w:rsid w:val="00494332"/>
    <w:rsid w:val="004947C4"/>
    <w:rsid w:val="00495B52"/>
    <w:rsid w:val="00495C8B"/>
    <w:rsid w:val="00496D85"/>
    <w:rsid w:val="00497BA6"/>
    <w:rsid w:val="00497CF4"/>
    <w:rsid w:val="004A234F"/>
    <w:rsid w:val="004A28FA"/>
    <w:rsid w:val="004A31C8"/>
    <w:rsid w:val="004A41C5"/>
    <w:rsid w:val="004A671E"/>
    <w:rsid w:val="004B13EC"/>
    <w:rsid w:val="004B1609"/>
    <w:rsid w:val="004B25D7"/>
    <w:rsid w:val="004B31B7"/>
    <w:rsid w:val="004B4343"/>
    <w:rsid w:val="004B449F"/>
    <w:rsid w:val="004B5E88"/>
    <w:rsid w:val="004B6260"/>
    <w:rsid w:val="004B64E8"/>
    <w:rsid w:val="004B6C95"/>
    <w:rsid w:val="004B6EBF"/>
    <w:rsid w:val="004B79A3"/>
    <w:rsid w:val="004C0905"/>
    <w:rsid w:val="004C0B89"/>
    <w:rsid w:val="004C1A0F"/>
    <w:rsid w:val="004C2E17"/>
    <w:rsid w:val="004C3346"/>
    <w:rsid w:val="004C3D4B"/>
    <w:rsid w:val="004C42FE"/>
    <w:rsid w:val="004C47E9"/>
    <w:rsid w:val="004C4A44"/>
    <w:rsid w:val="004C5B63"/>
    <w:rsid w:val="004C62A2"/>
    <w:rsid w:val="004C631F"/>
    <w:rsid w:val="004C7D22"/>
    <w:rsid w:val="004D00E3"/>
    <w:rsid w:val="004D1FD5"/>
    <w:rsid w:val="004D2103"/>
    <w:rsid w:val="004D29C4"/>
    <w:rsid w:val="004D39F5"/>
    <w:rsid w:val="004D3A70"/>
    <w:rsid w:val="004D3C4A"/>
    <w:rsid w:val="004D3FE9"/>
    <w:rsid w:val="004D5387"/>
    <w:rsid w:val="004D5519"/>
    <w:rsid w:val="004D5C40"/>
    <w:rsid w:val="004D6CA4"/>
    <w:rsid w:val="004D6EC2"/>
    <w:rsid w:val="004E1422"/>
    <w:rsid w:val="004E1A99"/>
    <w:rsid w:val="004E389E"/>
    <w:rsid w:val="004E3904"/>
    <w:rsid w:val="004E6CCA"/>
    <w:rsid w:val="004E716D"/>
    <w:rsid w:val="004F0769"/>
    <w:rsid w:val="004F28A7"/>
    <w:rsid w:val="004F2DD2"/>
    <w:rsid w:val="004F3F99"/>
    <w:rsid w:val="004F4BED"/>
    <w:rsid w:val="004F635B"/>
    <w:rsid w:val="004F749E"/>
    <w:rsid w:val="004F7D9A"/>
    <w:rsid w:val="00500441"/>
    <w:rsid w:val="005012FE"/>
    <w:rsid w:val="00501F13"/>
    <w:rsid w:val="005020A1"/>
    <w:rsid w:val="005022A4"/>
    <w:rsid w:val="00502DBF"/>
    <w:rsid w:val="005044C6"/>
    <w:rsid w:val="00505EB1"/>
    <w:rsid w:val="00506F41"/>
    <w:rsid w:val="00507730"/>
    <w:rsid w:val="00510072"/>
    <w:rsid w:val="0051135A"/>
    <w:rsid w:val="00511798"/>
    <w:rsid w:val="005122D7"/>
    <w:rsid w:val="0051315C"/>
    <w:rsid w:val="00513319"/>
    <w:rsid w:val="0051364C"/>
    <w:rsid w:val="005155C6"/>
    <w:rsid w:val="005155CB"/>
    <w:rsid w:val="0051567F"/>
    <w:rsid w:val="005165CD"/>
    <w:rsid w:val="00516895"/>
    <w:rsid w:val="005177EF"/>
    <w:rsid w:val="00520A86"/>
    <w:rsid w:val="005210BC"/>
    <w:rsid w:val="0052273A"/>
    <w:rsid w:val="00523881"/>
    <w:rsid w:val="0052410F"/>
    <w:rsid w:val="00525635"/>
    <w:rsid w:val="00525809"/>
    <w:rsid w:val="0052603F"/>
    <w:rsid w:val="00526D66"/>
    <w:rsid w:val="00526F57"/>
    <w:rsid w:val="0053234D"/>
    <w:rsid w:val="0053283A"/>
    <w:rsid w:val="00533275"/>
    <w:rsid w:val="005338CD"/>
    <w:rsid w:val="00533C50"/>
    <w:rsid w:val="00534F00"/>
    <w:rsid w:val="0053554C"/>
    <w:rsid w:val="00536B4B"/>
    <w:rsid w:val="00536BDE"/>
    <w:rsid w:val="00537312"/>
    <w:rsid w:val="005400B2"/>
    <w:rsid w:val="005407DB"/>
    <w:rsid w:val="005415E9"/>
    <w:rsid w:val="00541DD5"/>
    <w:rsid w:val="00542D85"/>
    <w:rsid w:val="00543311"/>
    <w:rsid w:val="00544A22"/>
    <w:rsid w:val="00544DB2"/>
    <w:rsid w:val="00547091"/>
    <w:rsid w:val="00547EA8"/>
    <w:rsid w:val="00551068"/>
    <w:rsid w:val="00552ED5"/>
    <w:rsid w:val="00552F53"/>
    <w:rsid w:val="0055347F"/>
    <w:rsid w:val="00553959"/>
    <w:rsid w:val="00554E5E"/>
    <w:rsid w:val="005550F0"/>
    <w:rsid w:val="00560144"/>
    <w:rsid w:val="00560C9E"/>
    <w:rsid w:val="005613CE"/>
    <w:rsid w:val="005620BF"/>
    <w:rsid w:val="00562B8D"/>
    <w:rsid w:val="00562E01"/>
    <w:rsid w:val="00563EC4"/>
    <w:rsid w:val="00564CAE"/>
    <w:rsid w:val="00565230"/>
    <w:rsid w:val="005676A2"/>
    <w:rsid w:val="005677D1"/>
    <w:rsid w:val="005712D7"/>
    <w:rsid w:val="0057182D"/>
    <w:rsid w:val="00571B10"/>
    <w:rsid w:val="00572356"/>
    <w:rsid w:val="00573338"/>
    <w:rsid w:val="00573384"/>
    <w:rsid w:val="00576B77"/>
    <w:rsid w:val="00576FEE"/>
    <w:rsid w:val="00577C2B"/>
    <w:rsid w:val="00577D0D"/>
    <w:rsid w:val="005801B4"/>
    <w:rsid w:val="00580DBE"/>
    <w:rsid w:val="00580EFE"/>
    <w:rsid w:val="00581316"/>
    <w:rsid w:val="00582138"/>
    <w:rsid w:val="0058310A"/>
    <w:rsid w:val="00583652"/>
    <w:rsid w:val="00585829"/>
    <w:rsid w:val="00585BA0"/>
    <w:rsid w:val="005900C3"/>
    <w:rsid w:val="00590A01"/>
    <w:rsid w:val="00591B53"/>
    <w:rsid w:val="00592E27"/>
    <w:rsid w:val="00593BC6"/>
    <w:rsid w:val="005941F5"/>
    <w:rsid w:val="0059478D"/>
    <w:rsid w:val="005954EF"/>
    <w:rsid w:val="00596B3E"/>
    <w:rsid w:val="0059748B"/>
    <w:rsid w:val="00597CFC"/>
    <w:rsid w:val="00597DBB"/>
    <w:rsid w:val="005A12DA"/>
    <w:rsid w:val="005A1C5B"/>
    <w:rsid w:val="005A382E"/>
    <w:rsid w:val="005A3D76"/>
    <w:rsid w:val="005A48BB"/>
    <w:rsid w:val="005A5379"/>
    <w:rsid w:val="005A5CD9"/>
    <w:rsid w:val="005A60B9"/>
    <w:rsid w:val="005A6138"/>
    <w:rsid w:val="005A6A1F"/>
    <w:rsid w:val="005A6D78"/>
    <w:rsid w:val="005A70B3"/>
    <w:rsid w:val="005A733F"/>
    <w:rsid w:val="005A7D76"/>
    <w:rsid w:val="005B1862"/>
    <w:rsid w:val="005B1BEF"/>
    <w:rsid w:val="005B1C1B"/>
    <w:rsid w:val="005B1D46"/>
    <w:rsid w:val="005B1D69"/>
    <w:rsid w:val="005B2085"/>
    <w:rsid w:val="005B2806"/>
    <w:rsid w:val="005B2F85"/>
    <w:rsid w:val="005B44A7"/>
    <w:rsid w:val="005B44E6"/>
    <w:rsid w:val="005B4A3B"/>
    <w:rsid w:val="005B4D06"/>
    <w:rsid w:val="005B6238"/>
    <w:rsid w:val="005C2046"/>
    <w:rsid w:val="005C2876"/>
    <w:rsid w:val="005C4D9F"/>
    <w:rsid w:val="005C6904"/>
    <w:rsid w:val="005C793C"/>
    <w:rsid w:val="005C7CDC"/>
    <w:rsid w:val="005D0F83"/>
    <w:rsid w:val="005D1A06"/>
    <w:rsid w:val="005D22E6"/>
    <w:rsid w:val="005D3BBE"/>
    <w:rsid w:val="005D62A6"/>
    <w:rsid w:val="005D7043"/>
    <w:rsid w:val="005D75ED"/>
    <w:rsid w:val="005D77C0"/>
    <w:rsid w:val="005E0BEE"/>
    <w:rsid w:val="005E108A"/>
    <w:rsid w:val="005E1332"/>
    <w:rsid w:val="005E1513"/>
    <w:rsid w:val="005E2CE9"/>
    <w:rsid w:val="005E4093"/>
    <w:rsid w:val="005E4541"/>
    <w:rsid w:val="005E5A26"/>
    <w:rsid w:val="005E6114"/>
    <w:rsid w:val="005E62D7"/>
    <w:rsid w:val="005E647B"/>
    <w:rsid w:val="005F0666"/>
    <w:rsid w:val="005F206C"/>
    <w:rsid w:val="005F544A"/>
    <w:rsid w:val="005F5847"/>
    <w:rsid w:val="005F7206"/>
    <w:rsid w:val="006009A4"/>
    <w:rsid w:val="00600EFF"/>
    <w:rsid w:val="006012EF"/>
    <w:rsid w:val="0060269C"/>
    <w:rsid w:val="006039F4"/>
    <w:rsid w:val="00603D47"/>
    <w:rsid w:val="00603D65"/>
    <w:rsid w:val="00604328"/>
    <w:rsid w:val="00604ED5"/>
    <w:rsid w:val="0060695C"/>
    <w:rsid w:val="0061035F"/>
    <w:rsid w:val="0061054B"/>
    <w:rsid w:val="00611630"/>
    <w:rsid w:val="00611D2B"/>
    <w:rsid w:val="006158CB"/>
    <w:rsid w:val="00617D87"/>
    <w:rsid w:val="006207DC"/>
    <w:rsid w:val="00620D04"/>
    <w:rsid w:val="0062107A"/>
    <w:rsid w:val="006217A5"/>
    <w:rsid w:val="00621A51"/>
    <w:rsid w:val="00622756"/>
    <w:rsid w:val="00624824"/>
    <w:rsid w:val="00625807"/>
    <w:rsid w:val="00625940"/>
    <w:rsid w:val="00625C53"/>
    <w:rsid w:val="006265EB"/>
    <w:rsid w:val="00626C82"/>
    <w:rsid w:val="0063360C"/>
    <w:rsid w:val="006338D2"/>
    <w:rsid w:val="006339FA"/>
    <w:rsid w:val="006342B7"/>
    <w:rsid w:val="00635ED1"/>
    <w:rsid w:val="00636624"/>
    <w:rsid w:val="00637019"/>
    <w:rsid w:val="00637942"/>
    <w:rsid w:val="00637E82"/>
    <w:rsid w:val="00640CF9"/>
    <w:rsid w:val="006412CD"/>
    <w:rsid w:val="00646217"/>
    <w:rsid w:val="006464E4"/>
    <w:rsid w:val="00647FFC"/>
    <w:rsid w:val="00650A6E"/>
    <w:rsid w:val="00652305"/>
    <w:rsid w:val="00652A28"/>
    <w:rsid w:val="0065329C"/>
    <w:rsid w:val="00653E5F"/>
    <w:rsid w:val="00654160"/>
    <w:rsid w:val="00655084"/>
    <w:rsid w:val="0065601B"/>
    <w:rsid w:val="00657F07"/>
    <w:rsid w:val="00660696"/>
    <w:rsid w:val="00660DC4"/>
    <w:rsid w:val="006615E8"/>
    <w:rsid w:val="00661F91"/>
    <w:rsid w:val="0066228E"/>
    <w:rsid w:val="0066240E"/>
    <w:rsid w:val="00663433"/>
    <w:rsid w:val="00663A03"/>
    <w:rsid w:val="006641D5"/>
    <w:rsid w:val="00664300"/>
    <w:rsid w:val="006644BC"/>
    <w:rsid w:val="006645E8"/>
    <w:rsid w:val="00664B8D"/>
    <w:rsid w:val="006653FF"/>
    <w:rsid w:val="006667E5"/>
    <w:rsid w:val="006677C7"/>
    <w:rsid w:val="00670AF3"/>
    <w:rsid w:val="006718AE"/>
    <w:rsid w:val="0067466D"/>
    <w:rsid w:val="0067503A"/>
    <w:rsid w:val="00676795"/>
    <w:rsid w:val="00676FB2"/>
    <w:rsid w:val="00677FC4"/>
    <w:rsid w:val="00680E1A"/>
    <w:rsid w:val="006811E8"/>
    <w:rsid w:val="0068140D"/>
    <w:rsid w:val="00684643"/>
    <w:rsid w:val="0068486B"/>
    <w:rsid w:val="00685356"/>
    <w:rsid w:val="0068541D"/>
    <w:rsid w:val="00686392"/>
    <w:rsid w:val="00686B15"/>
    <w:rsid w:val="00686D9B"/>
    <w:rsid w:val="006901AE"/>
    <w:rsid w:val="00691781"/>
    <w:rsid w:val="00693E37"/>
    <w:rsid w:val="00694057"/>
    <w:rsid w:val="006951DE"/>
    <w:rsid w:val="0069537C"/>
    <w:rsid w:val="0069582F"/>
    <w:rsid w:val="00695A7E"/>
    <w:rsid w:val="0069688B"/>
    <w:rsid w:val="006968C7"/>
    <w:rsid w:val="00697113"/>
    <w:rsid w:val="006A0127"/>
    <w:rsid w:val="006A0EDB"/>
    <w:rsid w:val="006A13AB"/>
    <w:rsid w:val="006A1493"/>
    <w:rsid w:val="006A16CD"/>
    <w:rsid w:val="006A249A"/>
    <w:rsid w:val="006A2CE7"/>
    <w:rsid w:val="006A3111"/>
    <w:rsid w:val="006A410B"/>
    <w:rsid w:val="006A5C6E"/>
    <w:rsid w:val="006A6A90"/>
    <w:rsid w:val="006B01FD"/>
    <w:rsid w:val="006B0B7F"/>
    <w:rsid w:val="006B0FF0"/>
    <w:rsid w:val="006B12D9"/>
    <w:rsid w:val="006B1870"/>
    <w:rsid w:val="006B1C3D"/>
    <w:rsid w:val="006B2EC9"/>
    <w:rsid w:val="006B3343"/>
    <w:rsid w:val="006B343B"/>
    <w:rsid w:val="006B3DBA"/>
    <w:rsid w:val="006B4E67"/>
    <w:rsid w:val="006B6E92"/>
    <w:rsid w:val="006B7F7D"/>
    <w:rsid w:val="006C0FAD"/>
    <w:rsid w:val="006C35FC"/>
    <w:rsid w:val="006C4BFB"/>
    <w:rsid w:val="006C548F"/>
    <w:rsid w:val="006C56F0"/>
    <w:rsid w:val="006C5B65"/>
    <w:rsid w:val="006C61A9"/>
    <w:rsid w:val="006C682F"/>
    <w:rsid w:val="006C6B52"/>
    <w:rsid w:val="006C754E"/>
    <w:rsid w:val="006D0750"/>
    <w:rsid w:val="006D0E1A"/>
    <w:rsid w:val="006D29A2"/>
    <w:rsid w:val="006D2B66"/>
    <w:rsid w:val="006D3A9D"/>
    <w:rsid w:val="006D4F9E"/>
    <w:rsid w:val="006D5674"/>
    <w:rsid w:val="006D5B31"/>
    <w:rsid w:val="006D5FC8"/>
    <w:rsid w:val="006D689A"/>
    <w:rsid w:val="006D6C95"/>
    <w:rsid w:val="006D6CF9"/>
    <w:rsid w:val="006E0A1A"/>
    <w:rsid w:val="006E12FC"/>
    <w:rsid w:val="006E27D9"/>
    <w:rsid w:val="006E3EC5"/>
    <w:rsid w:val="006E4370"/>
    <w:rsid w:val="006E4492"/>
    <w:rsid w:val="006E4539"/>
    <w:rsid w:val="006E479D"/>
    <w:rsid w:val="006E47C0"/>
    <w:rsid w:val="006E48F7"/>
    <w:rsid w:val="006E526A"/>
    <w:rsid w:val="006E5B71"/>
    <w:rsid w:val="006E5FAE"/>
    <w:rsid w:val="006E6853"/>
    <w:rsid w:val="006F00B1"/>
    <w:rsid w:val="006F0B9D"/>
    <w:rsid w:val="006F145F"/>
    <w:rsid w:val="006F1B17"/>
    <w:rsid w:val="006F2309"/>
    <w:rsid w:val="006F2DDD"/>
    <w:rsid w:val="006F3593"/>
    <w:rsid w:val="006F4898"/>
    <w:rsid w:val="006F4F9C"/>
    <w:rsid w:val="006F4FC5"/>
    <w:rsid w:val="006F5311"/>
    <w:rsid w:val="00701012"/>
    <w:rsid w:val="0070154D"/>
    <w:rsid w:val="00705CD1"/>
    <w:rsid w:val="007071DD"/>
    <w:rsid w:val="00707821"/>
    <w:rsid w:val="007102E4"/>
    <w:rsid w:val="00710DFF"/>
    <w:rsid w:val="00711B1C"/>
    <w:rsid w:val="007121F3"/>
    <w:rsid w:val="00712F7C"/>
    <w:rsid w:val="00715E38"/>
    <w:rsid w:val="00717829"/>
    <w:rsid w:val="00720A1A"/>
    <w:rsid w:val="00721D12"/>
    <w:rsid w:val="00722FA4"/>
    <w:rsid w:val="00723F6D"/>
    <w:rsid w:val="00724D7C"/>
    <w:rsid w:val="00727F42"/>
    <w:rsid w:val="0073102A"/>
    <w:rsid w:val="00731C1D"/>
    <w:rsid w:val="0073246B"/>
    <w:rsid w:val="007328BC"/>
    <w:rsid w:val="00734697"/>
    <w:rsid w:val="0073469D"/>
    <w:rsid w:val="00734B2E"/>
    <w:rsid w:val="00734C11"/>
    <w:rsid w:val="00737BB8"/>
    <w:rsid w:val="00740365"/>
    <w:rsid w:val="00740C4E"/>
    <w:rsid w:val="00742BB2"/>
    <w:rsid w:val="00742F3B"/>
    <w:rsid w:val="0074312E"/>
    <w:rsid w:val="00746797"/>
    <w:rsid w:val="00750820"/>
    <w:rsid w:val="007512D0"/>
    <w:rsid w:val="00751901"/>
    <w:rsid w:val="00752D5D"/>
    <w:rsid w:val="00754A76"/>
    <w:rsid w:val="00754AA9"/>
    <w:rsid w:val="00755B79"/>
    <w:rsid w:val="0076154F"/>
    <w:rsid w:val="00761624"/>
    <w:rsid w:val="007617B9"/>
    <w:rsid w:val="0076198F"/>
    <w:rsid w:val="007626B7"/>
    <w:rsid w:val="007639FB"/>
    <w:rsid w:val="007641BA"/>
    <w:rsid w:val="0076644C"/>
    <w:rsid w:val="0076657F"/>
    <w:rsid w:val="00770FF9"/>
    <w:rsid w:val="00771139"/>
    <w:rsid w:val="007715AF"/>
    <w:rsid w:val="00772323"/>
    <w:rsid w:val="0077244C"/>
    <w:rsid w:val="00776043"/>
    <w:rsid w:val="00777160"/>
    <w:rsid w:val="0078294F"/>
    <w:rsid w:val="00783349"/>
    <w:rsid w:val="0078369A"/>
    <w:rsid w:val="007846B9"/>
    <w:rsid w:val="0078535D"/>
    <w:rsid w:val="00785C72"/>
    <w:rsid w:val="00786FE1"/>
    <w:rsid w:val="0078770F"/>
    <w:rsid w:val="00787B40"/>
    <w:rsid w:val="00787B99"/>
    <w:rsid w:val="00787D4D"/>
    <w:rsid w:val="00791537"/>
    <w:rsid w:val="007919D1"/>
    <w:rsid w:val="00791CD4"/>
    <w:rsid w:val="0079344D"/>
    <w:rsid w:val="00793BD4"/>
    <w:rsid w:val="007944B4"/>
    <w:rsid w:val="00794664"/>
    <w:rsid w:val="007948E6"/>
    <w:rsid w:val="0079577C"/>
    <w:rsid w:val="00796426"/>
    <w:rsid w:val="007A0CDD"/>
    <w:rsid w:val="007A2121"/>
    <w:rsid w:val="007A34A6"/>
    <w:rsid w:val="007A3CFA"/>
    <w:rsid w:val="007A40C5"/>
    <w:rsid w:val="007A413C"/>
    <w:rsid w:val="007A4503"/>
    <w:rsid w:val="007A4628"/>
    <w:rsid w:val="007A66A3"/>
    <w:rsid w:val="007A70FD"/>
    <w:rsid w:val="007A7495"/>
    <w:rsid w:val="007A7B48"/>
    <w:rsid w:val="007A7D8F"/>
    <w:rsid w:val="007B1267"/>
    <w:rsid w:val="007B2567"/>
    <w:rsid w:val="007B2829"/>
    <w:rsid w:val="007B2D89"/>
    <w:rsid w:val="007B3057"/>
    <w:rsid w:val="007B3778"/>
    <w:rsid w:val="007B7872"/>
    <w:rsid w:val="007B7DD0"/>
    <w:rsid w:val="007C2B19"/>
    <w:rsid w:val="007C2C2E"/>
    <w:rsid w:val="007C2EED"/>
    <w:rsid w:val="007C544F"/>
    <w:rsid w:val="007D10CF"/>
    <w:rsid w:val="007D142B"/>
    <w:rsid w:val="007D1743"/>
    <w:rsid w:val="007D3ABA"/>
    <w:rsid w:val="007D3B93"/>
    <w:rsid w:val="007D4453"/>
    <w:rsid w:val="007D4569"/>
    <w:rsid w:val="007D574F"/>
    <w:rsid w:val="007D5D98"/>
    <w:rsid w:val="007D7A67"/>
    <w:rsid w:val="007E176B"/>
    <w:rsid w:val="007E1BED"/>
    <w:rsid w:val="007E1C4C"/>
    <w:rsid w:val="007E24E0"/>
    <w:rsid w:val="007E37B4"/>
    <w:rsid w:val="007E3D30"/>
    <w:rsid w:val="007E4750"/>
    <w:rsid w:val="007E4E94"/>
    <w:rsid w:val="007E5A8A"/>
    <w:rsid w:val="007E7018"/>
    <w:rsid w:val="007E7080"/>
    <w:rsid w:val="007F1841"/>
    <w:rsid w:val="007F1965"/>
    <w:rsid w:val="007F1A57"/>
    <w:rsid w:val="007F2CA1"/>
    <w:rsid w:val="007F3082"/>
    <w:rsid w:val="007F33AC"/>
    <w:rsid w:val="007F4ADC"/>
    <w:rsid w:val="007F5572"/>
    <w:rsid w:val="007F6737"/>
    <w:rsid w:val="0080089C"/>
    <w:rsid w:val="008012A7"/>
    <w:rsid w:val="00803988"/>
    <w:rsid w:val="00804442"/>
    <w:rsid w:val="008044F8"/>
    <w:rsid w:val="00806181"/>
    <w:rsid w:val="008072D3"/>
    <w:rsid w:val="00807F06"/>
    <w:rsid w:val="00810BDB"/>
    <w:rsid w:val="00812BF1"/>
    <w:rsid w:val="00812FC8"/>
    <w:rsid w:val="008141CF"/>
    <w:rsid w:val="0081644F"/>
    <w:rsid w:val="008170B8"/>
    <w:rsid w:val="00817C13"/>
    <w:rsid w:val="008215D0"/>
    <w:rsid w:val="00821910"/>
    <w:rsid w:val="00821972"/>
    <w:rsid w:val="00821D6C"/>
    <w:rsid w:val="0082278B"/>
    <w:rsid w:val="00822C75"/>
    <w:rsid w:val="00822E0D"/>
    <w:rsid w:val="00823870"/>
    <w:rsid w:val="00823B48"/>
    <w:rsid w:val="008241A8"/>
    <w:rsid w:val="00824266"/>
    <w:rsid w:val="0082760C"/>
    <w:rsid w:val="0083002C"/>
    <w:rsid w:val="00830CA4"/>
    <w:rsid w:val="00830CD2"/>
    <w:rsid w:val="0083288A"/>
    <w:rsid w:val="00834B8E"/>
    <w:rsid w:val="008364D3"/>
    <w:rsid w:val="00836D43"/>
    <w:rsid w:val="008373FD"/>
    <w:rsid w:val="00846782"/>
    <w:rsid w:val="00846BE0"/>
    <w:rsid w:val="00846C33"/>
    <w:rsid w:val="00847B09"/>
    <w:rsid w:val="0085035F"/>
    <w:rsid w:val="008505DC"/>
    <w:rsid w:val="00850E1C"/>
    <w:rsid w:val="008514A1"/>
    <w:rsid w:val="00852EBB"/>
    <w:rsid w:val="00852F65"/>
    <w:rsid w:val="008530D5"/>
    <w:rsid w:val="00856450"/>
    <w:rsid w:val="008571D5"/>
    <w:rsid w:val="00857517"/>
    <w:rsid w:val="008577AA"/>
    <w:rsid w:val="00861436"/>
    <w:rsid w:val="008615B1"/>
    <w:rsid w:val="008625BA"/>
    <w:rsid w:val="00862974"/>
    <w:rsid w:val="0086382A"/>
    <w:rsid w:val="008644F9"/>
    <w:rsid w:val="0086487A"/>
    <w:rsid w:val="00864C0A"/>
    <w:rsid w:val="00865072"/>
    <w:rsid w:val="008659E2"/>
    <w:rsid w:val="0086771A"/>
    <w:rsid w:val="00867A2A"/>
    <w:rsid w:val="00870B56"/>
    <w:rsid w:val="00870DBD"/>
    <w:rsid w:val="00870FE0"/>
    <w:rsid w:val="00871A78"/>
    <w:rsid w:val="00873594"/>
    <w:rsid w:val="00873ECE"/>
    <w:rsid w:val="00875768"/>
    <w:rsid w:val="008758B9"/>
    <w:rsid w:val="0087594D"/>
    <w:rsid w:val="008760C7"/>
    <w:rsid w:val="008773C2"/>
    <w:rsid w:val="00877C24"/>
    <w:rsid w:val="008805AD"/>
    <w:rsid w:val="008806B3"/>
    <w:rsid w:val="0088077C"/>
    <w:rsid w:val="00881155"/>
    <w:rsid w:val="008815FE"/>
    <w:rsid w:val="008821E8"/>
    <w:rsid w:val="008849BD"/>
    <w:rsid w:val="00884A67"/>
    <w:rsid w:val="0088579C"/>
    <w:rsid w:val="00886DC4"/>
    <w:rsid w:val="00886E00"/>
    <w:rsid w:val="00887AE4"/>
    <w:rsid w:val="008919D0"/>
    <w:rsid w:val="0089267D"/>
    <w:rsid w:val="00892756"/>
    <w:rsid w:val="00892A30"/>
    <w:rsid w:val="00894790"/>
    <w:rsid w:val="008964F7"/>
    <w:rsid w:val="008A02E8"/>
    <w:rsid w:val="008A0490"/>
    <w:rsid w:val="008A28B3"/>
    <w:rsid w:val="008A2D72"/>
    <w:rsid w:val="008A441B"/>
    <w:rsid w:val="008A59FE"/>
    <w:rsid w:val="008A7FB7"/>
    <w:rsid w:val="008B0020"/>
    <w:rsid w:val="008B0F4A"/>
    <w:rsid w:val="008B330D"/>
    <w:rsid w:val="008B3DB7"/>
    <w:rsid w:val="008B4200"/>
    <w:rsid w:val="008B4626"/>
    <w:rsid w:val="008B5619"/>
    <w:rsid w:val="008B5CDD"/>
    <w:rsid w:val="008B7A49"/>
    <w:rsid w:val="008C0686"/>
    <w:rsid w:val="008C0D41"/>
    <w:rsid w:val="008C109A"/>
    <w:rsid w:val="008C2168"/>
    <w:rsid w:val="008C27DB"/>
    <w:rsid w:val="008C3038"/>
    <w:rsid w:val="008C3717"/>
    <w:rsid w:val="008C4400"/>
    <w:rsid w:val="008C4E97"/>
    <w:rsid w:val="008C5489"/>
    <w:rsid w:val="008C601E"/>
    <w:rsid w:val="008C6751"/>
    <w:rsid w:val="008D08C5"/>
    <w:rsid w:val="008D3944"/>
    <w:rsid w:val="008D3979"/>
    <w:rsid w:val="008D50CA"/>
    <w:rsid w:val="008D5267"/>
    <w:rsid w:val="008D5A41"/>
    <w:rsid w:val="008D5CA8"/>
    <w:rsid w:val="008D5E5D"/>
    <w:rsid w:val="008D5F21"/>
    <w:rsid w:val="008D6CA7"/>
    <w:rsid w:val="008D7B9E"/>
    <w:rsid w:val="008E0B42"/>
    <w:rsid w:val="008E202D"/>
    <w:rsid w:val="008E2C22"/>
    <w:rsid w:val="008E382A"/>
    <w:rsid w:val="008E5E72"/>
    <w:rsid w:val="008E68AC"/>
    <w:rsid w:val="008E745D"/>
    <w:rsid w:val="008F1105"/>
    <w:rsid w:val="008F2403"/>
    <w:rsid w:val="008F2FBB"/>
    <w:rsid w:val="008F3051"/>
    <w:rsid w:val="008F44FE"/>
    <w:rsid w:val="008F4841"/>
    <w:rsid w:val="008F5D64"/>
    <w:rsid w:val="008F644D"/>
    <w:rsid w:val="008F6AA5"/>
    <w:rsid w:val="008F766C"/>
    <w:rsid w:val="00900505"/>
    <w:rsid w:val="00900646"/>
    <w:rsid w:val="00902819"/>
    <w:rsid w:val="00903C14"/>
    <w:rsid w:val="00905238"/>
    <w:rsid w:val="0090733C"/>
    <w:rsid w:val="00907630"/>
    <w:rsid w:val="00911942"/>
    <w:rsid w:val="00912703"/>
    <w:rsid w:val="00913B38"/>
    <w:rsid w:val="009147B0"/>
    <w:rsid w:val="009174D2"/>
    <w:rsid w:val="00917D10"/>
    <w:rsid w:val="00920D50"/>
    <w:rsid w:val="009210CD"/>
    <w:rsid w:val="00923A15"/>
    <w:rsid w:val="00923B4E"/>
    <w:rsid w:val="009241AF"/>
    <w:rsid w:val="00924FFC"/>
    <w:rsid w:val="009262CB"/>
    <w:rsid w:val="009268D6"/>
    <w:rsid w:val="00926D8A"/>
    <w:rsid w:val="00927A8F"/>
    <w:rsid w:val="00930ED1"/>
    <w:rsid w:val="0093133A"/>
    <w:rsid w:val="0093178B"/>
    <w:rsid w:val="00931CA7"/>
    <w:rsid w:val="00932445"/>
    <w:rsid w:val="00934585"/>
    <w:rsid w:val="00934624"/>
    <w:rsid w:val="00935101"/>
    <w:rsid w:val="00935A39"/>
    <w:rsid w:val="00937F88"/>
    <w:rsid w:val="00940734"/>
    <w:rsid w:val="00940E7C"/>
    <w:rsid w:val="00941ADD"/>
    <w:rsid w:val="0094226E"/>
    <w:rsid w:val="00942ED7"/>
    <w:rsid w:val="009433F8"/>
    <w:rsid w:val="0094423E"/>
    <w:rsid w:val="009450D0"/>
    <w:rsid w:val="009474C0"/>
    <w:rsid w:val="00947CF5"/>
    <w:rsid w:val="009507F0"/>
    <w:rsid w:val="00950826"/>
    <w:rsid w:val="00951BEA"/>
    <w:rsid w:val="00953BDC"/>
    <w:rsid w:val="00953CFA"/>
    <w:rsid w:val="009549C0"/>
    <w:rsid w:val="00955CF1"/>
    <w:rsid w:val="009565C6"/>
    <w:rsid w:val="00960DDF"/>
    <w:rsid w:val="00962CA4"/>
    <w:rsid w:val="0096365D"/>
    <w:rsid w:val="00963849"/>
    <w:rsid w:val="00965828"/>
    <w:rsid w:val="0096603F"/>
    <w:rsid w:val="00966B87"/>
    <w:rsid w:val="009672C1"/>
    <w:rsid w:val="00967E6F"/>
    <w:rsid w:val="00970129"/>
    <w:rsid w:val="0097031A"/>
    <w:rsid w:val="009705EE"/>
    <w:rsid w:val="00970E60"/>
    <w:rsid w:val="00971BE0"/>
    <w:rsid w:val="0097279B"/>
    <w:rsid w:val="00972CB7"/>
    <w:rsid w:val="009735AB"/>
    <w:rsid w:val="00973B87"/>
    <w:rsid w:val="00973CBB"/>
    <w:rsid w:val="0097548F"/>
    <w:rsid w:val="00977642"/>
    <w:rsid w:val="00977E76"/>
    <w:rsid w:val="009825F5"/>
    <w:rsid w:val="00984C19"/>
    <w:rsid w:val="009867C2"/>
    <w:rsid w:val="0098773A"/>
    <w:rsid w:val="00990B7D"/>
    <w:rsid w:val="009919FE"/>
    <w:rsid w:val="00991CF1"/>
    <w:rsid w:val="00994106"/>
    <w:rsid w:val="00995011"/>
    <w:rsid w:val="00996190"/>
    <w:rsid w:val="00997567"/>
    <w:rsid w:val="00997FF2"/>
    <w:rsid w:val="009A00F7"/>
    <w:rsid w:val="009A094F"/>
    <w:rsid w:val="009A126D"/>
    <w:rsid w:val="009A2484"/>
    <w:rsid w:val="009A46E1"/>
    <w:rsid w:val="009A5A1C"/>
    <w:rsid w:val="009A610E"/>
    <w:rsid w:val="009A641B"/>
    <w:rsid w:val="009A7A50"/>
    <w:rsid w:val="009A7D37"/>
    <w:rsid w:val="009B01CA"/>
    <w:rsid w:val="009B0F74"/>
    <w:rsid w:val="009B147B"/>
    <w:rsid w:val="009B1796"/>
    <w:rsid w:val="009B1E42"/>
    <w:rsid w:val="009B46B5"/>
    <w:rsid w:val="009B4AFF"/>
    <w:rsid w:val="009B7661"/>
    <w:rsid w:val="009B7D3C"/>
    <w:rsid w:val="009C0FEC"/>
    <w:rsid w:val="009C1384"/>
    <w:rsid w:val="009C1B91"/>
    <w:rsid w:val="009C31BF"/>
    <w:rsid w:val="009C3F58"/>
    <w:rsid w:val="009C41BA"/>
    <w:rsid w:val="009C5500"/>
    <w:rsid w:val="009C7A85"/>
    <w:rsid w:val="009D1232"/>
    <w:rsid w:val="009D3224"/>
    <w:rsid w:val="009D344C"/>
    <w:rsid w:val="009D4577"/>
    <w:rsid w:val="009D4E83"/>
    <w:rsid w:val="009D518A"/>
    <w:rsid w:val="009D5939"/>
    <w:rsid w:val="009D5948"/>
    <w:rsid w:val="009D6079"/>
    <w:rsid w:val="009D7042"/>
    <w:rsid w:val="009D73E5"/>
    <w:rsid w:val="009E07A0"/>
    <w:rsid w:val="009E0B24"/>
    <w:rsid w:val="009E0EAF"/>
    <w:rsid w:val="009E10C1"/>
    <w:rsid w:val="009E2238"/>
    <w:rsid w:val="009E4F12"/>
    <w:rsid w:val="009E5134"/>
    <w:rsid w:val="009E76C1"/>
    <w:rsid w:val="009E7943"/>
    <w:rsid w:val="009F0925"/>
    <w:rsid w:val="009F18B3"/>
    <w:rsid w:val="009F2803"/>
    <w:rsid w:val="009F2B59"/>
    <w:rsid w:val="009F2FCE"/>
    <w:rsid w:val="009F4AAC"/>
    <w:rsid w:val="009F6051"/>
    <w:rsid w:val="00A02276"/>
    <w:rsid w:val="00A03C2C"/>
    <w:rsid w:val="00A05B7D"/>
    <w:rsid w:val="00A06603"/>
    <w:rsid w:val="00A071A2"/>
    <w:rsid w:val="00A10C28"/>
    <w:rsid w:val="00A132F7"/>
    <w:rsid w:val="00A13836"/>
    <w:rsid w:val="00A14522"/>
    <w:rsid w:val="00A161E9"/>
    <w:rsid w:val="00A20F90"/>
    <w:rsid w:val="00A218BF"/>
    <w:rsid w:val="00A2352B"/>
    <w:rsid w:val="00A23CEE"/>
    <w:rsid w:val="00A24A01"/>
    <w:rsid w:val="00A24A1E"/>
    <w:rsid w:val="00A24F4F"/>
    <w:rsid w:val="00A25296"/>
    <w:rsid w:val="00A25D0F"/>
    <w:rsid w:val="00A26A86"/>
    <w:rsid w:val="00A26F9B"/>
    <w:rsid w:val="00A26FC0"/>
    <w:rsid w:val="00A30992"/>
    <w:rsid w:val="00A30AD6"/>
    <w:rsid w:val="00A3235F"/>
    <w:rsid w:val="00A32682"/>
    <w:rsid w:val="00A337E4"/>
    <w:rsid w:val="00A33894"/>
    <w:rsid w:val="00A340B9"/>
    <w:rsid w:val="00A354CD"/>
    <w:rsid w:val="00A35B15"/>
    <w:rsid w:val="00A3673B"/>
    <w:rsid w:val="00A369D5"/>
    <w:rsid w:val="00A36C4F"/>
    <w:rsid w:val="00A37E54"/>
    <w:rsid w:val="00A42B93"/>
    <w:rsid w:val="00A42CEC"/>
    <w:rsid w:val="00A439C5"/>
    <w:rsid w:val="00A43A00"/>
    <w:rsid w:val="00A43DC6"/>
    <w:rsid w:val="00A508FE"/>
    <w:rsid w:val="00A50F6E"/>
    <w:rsid w:val="00A527CD"/>
    <w:rsid w:val="00A52875"/>
    <w:rsid w:val="00A52A52"/>
    <w:rsid w:val="00A53127"/>
    <w:rsid w:val="00A53A65"/>
    <w:rsid w:val="00A5425E"/>
    <w:rsid w:val="00A568EA"/>
    <w:rsid w:val="00A56AF6"/>
    <w:rsid w:val="00A56F10"/>
    <w:rsid w:val="00A57C2B"/>
    <w:rsid w:val="00A6027D"/>
    <w:rsid w:val="00A61267"/>
    <w:rsid w:val="00A62274"/>
    <w:rsid w:val="00A63289"/>
    <w:rsid w:val="00A645B7"/>
    <w:rsid w:val="00A6667E"/>
    <w:rsid w:val="00A66C7F"/>
    <w:rsid w:val="00A717D8"/>
    <w:rsid w:val="00A726DA"/>
    <w:rsid w:val="00A72870"/>
    <w:rsid w:val="00A7325E"/>
    <w:rsid w:val="00A73615"/>
    <w:rsid w:val="00A742B0"/>
    <w:rsid w:val="00A746DD"/>
    <w:rsid w:val="00A74B89"/>
    <w:rsid w:val="00A75EC8"/>
    <w:rsid w:val="00A77599"/>
    <w:rsid w:val="00A80CD7"/>
    <w:rsid w:val="00A8124E"/>
    <w:rsid w:val="00A81A5A"/>
    <w:rsid w:val="00A822E7"/>
    <w:rsid w:val="00A83096"/>
    <w:rsid w:val="00A84066"/>
    <w:rsid w:val="00A84333"/>
    <w:rsid w:val="00A85702"/>
    <w:rsid w:val="00A85712"/>
    <w:rsid w:val="00A86779"/>
    <w:rsid w:val="00A86BCF"/>
    <w:rsid w:val="00A86E71"/>
    <w:rsid w:val="00A872BC"/>
    <w:rsid w:val="00A90A2B"/>
    <w:rsid w:val="00A90BE7"/>
    <w:rsid w:val="00A91D9D"/>
    <w:rsid w:val="00A9287F"/>
    <w:rsid w:val="00A92BA9"/>
    <w:rsid w:val="00A92FFF"/>
    <w:rsid w:val="00A9336C"/>
    <w:rsid w:val="00A939B8"/>
    <w:rsid w:val="00A9612D"/>
    <w:rsid w:val="00A96E1F"/>
    <w:rsid w:val="00A970BD"/>
    <w:rsid w:val="00A97E77"/>
    <w:rsid w:val="00AA00D1"/>
    <w:rsid w:val="00AA192C"/>
    <w:rsid w:val="00AA1B65"/>
    <w:rsid w:val="00AA21F2"/>
    <w:rsid w:val="00AA3B71"/>
    <w:rsid w:val="00AA5905"/>
    <w:rsid w:val="00AA7CF6"/>
    <w:rsid w:val="00AB07D0"/>
    <w:rsid w:val="00AB22BC"/>
    <w:rsid w:val="00AB2711"/>
    <w:rsid w:val="00AB2DE6"/>
    <w:rsid w:val="00AB3B0E"/>
    <w:rsid w:val="00AB43EF"/>
    <w:rsid w:val="00AB4755"/>
    <w:rsid w:val="00AB5434"/>
    <w:rsid w:val="00AB696A"/>
    <w:rsid w:val="00AB704A"/>
    <w:rsid w:val="00AB78C8"/>
    <w:rsid w:val="00AC1461"/>
    <w:rsid w:val="00AC1548"/>
    <w:rsid w:val="00AC1AA1"/>
    <w:rsid w:val="00AC1B69"/>
    <w:rsid w:val="00AC30FE"/>
    <w:rsid w:val="00AC379D"/>
    <w:rsid w:val="00AC54EF"/>
    <w:rsid w:val="00AC54F2"/>
    <w:rsid w:val="00AC5558"/>
    <w:rsid w:val="00AC59FE"/>
    <w:rsid w:val="00AC5C12"/>
    <w:rsid w:val="00AC7C28"/>
    <w:rsid w:val="00AD0D05"/>
    <w:rsid w:val="00AD0D20"/>
    <w:rsid w:val="00AD0D3F"/>
    <w:rsid w:val="00AD0FD1"/>
    <w:rsid w:val="00AD16C1"/>
    <w:rsid w:val="00AD1F96"/>
    <w:rsid w:val="00AD376D"/>
    <w:rsid w:val="00AD4F51"/>
    <w:rsid w:val="00AD6B03"/>
    <w:rsid w:val="00AD6FFE"/>
    <w:rsid w:val="00AD782D"/>
    <w:rsid w:val="00AE0FA7"/>
    <w:rsid w:val="00AE173B"/>
    <w:rsid w:val="00AE21A2"/>
    <w:rsid w:val="00AE3A3A"/>
    <w:rsid w:val="00AE3E34"/>
    <w:rsid w:val="00AE48BB"/>
    <w:rsid w:val="00AE54D9"/>
    <w:rsid w:val="00AE5AB1"/>
    <w:rsid w:val="00AF08F7"/>
    <w:rsid w:val="00AF0E42"/>
    <w:rsid w:val="00AF1046"/>
    <w:rsid w:val="00AF45BB"/>
    <w:rsid w:val="00AF4A91"/>
    <w:rsid w:val="00AF50E3"/>
    <w:rsid w:val="00AF510A"/>
    <w:rsid w:val="00AF7C62"/>
    <w:rsid w:val="00B00685"/>
    <w:rsid w:val="00B010F8"/>
    <w:rsid w:val="00B011A2"/>
    <w:rsid w:val="00B022C2"/>
    <w:rsid w:val="00B0241C"/>
    <w:rsid w:val="00B024CE"/>
    <w:rsid w:val="00B027BC"/>
    <w:rsid w:val="00B035B1"/>
    <w:rsid w:val="00B03708"/>
    <w:rsid w:val="00B04A3C"/>
    <w:rsid w:val="00B04C45"/>
    <w:rsid w:val="00B05255"/>
    <w:rsid w:val="00B052BA"/>
    <w:rsid w:val="00B06304"/>
    <w:rsid w:val="00B06AF0"/>
    <w:rsid w:val="00B06ED7"/>
    <w:rsid w:val="00B07E21"/>
    <w:rsid w:val="00B10DEB"/>
    <w:rsid w:val="00B10E6C"/>
    <w:rsid w:val="00B10EF4"/>
    <w:rsid w:val="00B14534"/>
    <w:rsid w:val="00B1461C"/>
    <w:rsid w:val="00B20ECE"/>
    <w:rsid w:val="00B21FB8"/>
    <w:rsid w:val="00B23455"/>
    <w:rsid w:val="00B26898"/>
    <w:rsid w:val="00B301C9"/>
    <w:rsid w:val="00B30AB0"/>
    <w:rsid w:val="00B31848"/>
    <w:rsid w:val="00B31A6F"/>
    <w:rsid w:val="00B32050"/>
    <w:rsid w:val="00B323A8"/>
    <w:rsid w:val="00B3276C"/>
    <w:rsid w:val="00B34951"/>
    <w:rsid w:val="00B34BE8"/>
    <w:rsid w:val="00B351AA"/>
    <w:rsid w:val="00B35C33"/>
    <w:rsid w:val="00B35CF2"/>
    <w:rsid w:val="00B35D50"/>
    <w:rsid w:val="00B35FDF"/>
    <w:rsid w:val="00B37BBC"/>
    <w:rsid w:val="00B400A5"/>
    <w:rsid w:val="00B40814"/>
    <w:rsid w:val="00B40936"/>
    <w:rsid w:val="00B411AF"/>
    <w:rsid w:val="00B41439"/>
    <w:rsid w:val="00B41722"/>
    <w:rsid w:val="00B41F07"/>
    <w:rsid w:val="00B42A21"/>
    <w:rsid w:val="00B46FF0"/>
    <w:rsid w:val="00B4715E"/>
    <w:rsid w:val="00B47E93"/>
    <w:rsid w:val="00B51381"/>
    <w:rsid w:val="00B5237B"/>
    <w:rsid w:val="00B52BDD"/>
    <w:rsid w:val="00B54A37"/>
    <w:rsid w:val="00B553C5"/>
    <w:rsid w:val="00B557E4"/>
    <w:rsid w:val="00B55990"/>
    <w:rsid w:val="00B569BB"/>
    <w:rsid w:val="00B572C8"/>
    <w:rsid w:val="00B617FF"/>
    <w:rsid w:val="00B623F4"/>
    <w:rsid w:val="00B63BB5"/>
    <w:rsid w:val="00B64320"/>
    <w:rsid w:val="00B65221"/>
    <w:rsid w:val="00B65B30"/>
    <w:rsid w:val="00B660A7"/>
    <w:rsid w:val="00B66424"/>
    <w:rsid w:val="00B7125F"/>
    <w:rsid w:val="00B754BA"/>
    <w:rsid w:val="00B7557E"/>
    <w:rsid w:val="00B756AB"/>
    <w:rsid w:val="00B7579F"/>
    <w:rsid w:val="00B759D5"/>
    <w:rsid w:val="00B75D94"/>
    <w:rsid w:val="00B77306"/>
    <w:rsid w:val="00B776CE"/>
    <w:rsid w:val="00B81805"/>
    <w:rsid w:val="00B81C82"/>
    <w:rsid w:val="00B82079"/>
    <w:rsid w:val="00B82107"/>
    <w:rsid w:val="00B840FF"/>
    <w:rsid w:val="00B848FF"/>
    <w:rsid w:val="00B84B7E"/>
    <w:rsid w:val="00B84D8C"/>
    <w:rsid w:val="00B856C4"/>
    <w:rsid w:val="00B86B55"/>
    <w:rsid w:val="00B87DDB"/>
    <w:rsid w:val="00B901B8"/>
    <w:rsid w:val="00B90445"/>
    <w:rsid w:val="00B90939"/>
    <w:rsid w:val="00B9219D"/>
    <w:rsid w:val="00B9321B"/>
    <w:rsid w:val="00B93F21"/>
    <w:rsid w:val="00B94672"/>
    <w:rsid w:val="00B956E2"/>
    <w:rsid w:val="00B97D81"/>
    <w:rsid w:val="00BA0D74"/>
    <w:rsid w:val="00BA17DE"/>
    <w:rsid w:val="00BA1FEB"/>
    <w:rsid w:val="00BA261C"/>
    <w:rsid w:val="00BA3D78"/>
    <w:rsid w:val="00BA6AF9"/>
    <w:rsid w:val="00BA783F"/>
    <w:rsid w:val="00BA7F2C"/>
    <w:rsid w:val="00BA7F9D"/>
    <w:rsid w:val="00BB0910"/>
    <w:rsid w:val="00BB0CDF"/>
    <w:rsid w:val="00BB17CF"/>
    <w:rsid w:val="00BB2C63"/>
    <w:rsid w:val="00BB3A8F"/>
    <w:rsid w:val="00BB5724"/>
    <w:rsid w:val="00BB645D"/>
    <w:rsid w:val="00BB64E6"/>
    <w:rsid w:val="00BB6C30"/>
    <w:rsid w:val="00BB70BD"/>
    <w:rsid w:val="00BC0AB7"/>
    <w:rsid w:val="00BC0C9D"/>
    <w:rsid w:val="00BC1E09"/>
    <w:rsid w:val="00BC3110"/>
    <w:rsid w:val="00BC4207"/>
    <w:rsid w:val="00BC4353"/>
    <w:rsid w:val="00BC5374"/>
    <w:rsid w:val="00BC5EC2"/>
    <w:rsid w:val="00BC69B1"/>
    <w:rsid w:val="00BC6F04"/>
    <w:rsid w:val="00BD048C"/>
    <w:rsid w:val="00BD05CC"/>
    <w:rsid w:val="00BD0F6E"/>
    <w:rsid w:val="00BD283D"/>
    <w:rsid w:val="00BD2A6F"/>
    <w:rsid w:val="00BD55E3"/>
    <w:rsid w:val="00BD563B"/>
    <w:rsid w:val="00BD5C69"/>
    <w:rsid w:val="00BD71A5"/>
    <w:rsid w:val="00BE01CC"/>
    <w:rsid w:val="00BE05B2"/>
    <w:rsid w:val="00BE079A"/>
    <w:rsid w:val="00BE0850"/>
    <w:rsid w:val="00BE0CC3"/>
    <w:rsid w:val="00BE19D8"/>
    <w:rsid w:val="00BE246E"/>
    <w:rsid w:val="00BE5153"/>
    <w:rsid w:val="00BE7C1C"/>
    <w:rsid w:val="00BF195F"/>
    <w:rsid w:val="00BF2B33"/>
    <w:rsid w:val="00BF49B3"/>
    <w:rsid w:val="00BF4D22"/>
    <w:rsid w:val="00BF5C54"/>
    <w:rsid w:val="00BF6F96"/>
    <w:rsid w:val="00BF74B0"/>
    <w:rsid w:val="00C01760"/>
    <w:rsid w:val="00C034F5"/>
    <w:rsid w:val="00C03533"/>
    <w:rsid w:val="00C035EA"/>
    <w:rsid w:val="00C04032"/>
    <w:rsid w:val="00C06DFF"/>
    <w:rsid w:val="00C12EF9"/>
    <w:rsid w:val="00C12F2E"/>
    <w:rsid w:val="00C15941"/>
    <w:rsid w:val="00C15BBB"/>
    <w:rsid w:val="00C16A27"/>
    <w:rsid w:val="00C16A2F"/>
    <w:rsid w:val="00C20DB9"/>
    <w:rsid w:val="00C21446"/>
    <w:rsid w:val="00C227B3"/>
    <w:rsid w:val="00C256F0"/>
    <w:rsid w:val="00C25B6D"/>
    <w:rsid w:val="00C266E1"/>
    <w:rsid w:val="00C27C9C"/>
    <w:rsid w:val="00C27F33"/>
    <w:rsid w:val="00C30117"/>
    <w:rsid w:val="00C30426"/>
    <w:rsid w:val="00C30623"/>
    <w:rsid w:val="00C30F03"/>
    <w:rsid w:val="00C31F67"/>
    <w:rsid w:val="00C32034"/>
    <w:rsid w:val="00C32C97"/>
    <w:rsid w:val="00C34651"/>
    <w:rsid w:val="00C35033"/>
    <w:rsid w:val="00C35266"/>
    <w:rsid w:val="00C36B69"/>
    <w:rsid w:val="00C374B4"/>
    <w:rsid w:val="00C405D1"/>
    <w:rsid w:val="00C40DB8"/>
    <w:rsid w:val="00C40F27"/>
    <w:rsid w:val="00C4220D"/>
    <w:rsid w:val="00C424CA"/>
    <w:rsid w:val="00C428ED"/>
    <w:rsid w:val="00C42B73"/>
    <w:rsid w:val="00C4666A"/>
    <w:rsid w:val="00C4724E"/>
    <w:rsid w:val="00C47C9E"/>
    <w:rsid w:val="00C47EB5"/>
    <w:rsid w:val="00C5079F"/>
    <w:rsid w:val="00C50E53"/>
    <w:rsid w:val="00C521F3"/>
    <w:rsid w:val="00C53B7E"/>
    <w:rsid w:val="00C568B9"/>
    <w:rsid w:val="00C56DCF"/>
    <w:rsid w:val="00C6160F"/>
    <w:rsid w:val="00C61F0B"/>
    <w:rsid w:val="00C626B7"/>
    <w:rsid w:val="00C635AA"/>
    <w:rsid w:val="00C6383C"/>
    <w:rsid w:val="00C63E61"/>
    <w:rsid w:val="00C64FBB"/>
    <w:rsid w:val="00C66E5A"/>
    <w:rsid w:val="00C70264"/>
    <w:rsid w:val="00C71019"/>
    <w:rsid w:val="00C73C1B"/>
    <w:rsid w:val="00C74164"/>
    <w:rsid w:val="00C74DC2"/>
    <w:rsid w:val="00C74F36"/>
    <w:rsid w:val="00C75A1C"/>
    <w:rsid w:val="00C75ACE"/>
    <w:rsid w:val="00C76082"/>
    <w:rsid w:val="00C768A1"/>
    <w:rsid w:val="00C802D8"/>
    <w:rsid w:val="00C80369"/>
    <w:rsid w:val="00C80B28"/>
    <w:rsid w:val="00C81547"/>
    <w:rsid w:val="00C820FE"/>
    <w:rsid w:val="00C82712"/>
    <w:rsid w:val="00C82C57"/>
    <w:rsid w:val="00C82D70"/>
    <w:rsid w:val="00C83654"/>
    <w:rsid w:val="00C84590"/>
    <w:rsid w:val="00C850D2"/>
    <w:rsid w:val="00C854A0"/>
    <w:rsid w:val="00C85A01"/>
    <w:rsid w:val="00C85CD5"/>
    <w:rsid w:val="00C86CDB"/>
    <w:rsid w:val="00C86CE6"/>
    <w:rsid w:val="00C87A28"/>
    <w:rsid w:val="00C907B0"/>
    <w:rsid w:val="00C91482"/>
    <w:rsid w:val="00C917DA"/>
    <w:rsid w:val="00C91B60"/>
    <w:rsid w:val="00C920CC"/>
    <w:rsid w:val="00C923B2"/>
    <w:rsid w:val="00C92AF5"/>
    <w:rsid w:val="00C9474B"/>
    <w:rsid w:val="00C94ED3"/>
    <w:rsid w:val="00C95034"/>
    <w:rsid w:val="00C96075"/>
    <w:rsid w:val="00C97027"/>
    <w:rsid w:val="00C9708F"/>
    <w:rsid w:val="00CA0D90"/>
    <w:rsid w:val="00CA4705"/>
    <w:rsid w:val="00CA68FE"/>
    <w:rsid w:val="00CB2300"/>
    <w:rsid w:val="00CB2B3A"/>
    <w:rsid w:val="00CB3491"/>
    <w:rsid w:val="00CB3689"/>
    <w:rsid w:val="00CB3D1D"/>
    <w:rsid w:val="00CB4443"/>
    <w:rsid w:val="00CB4553"/>
    <w:rsid w:val="00CB46D6"/>
    <w:rsid w:val="00CB4DAA"/>
    <w:rsid w:val="00CB535D"/>
    <w:rsid w:val="00CB5CBE"/>
    <w:rsid w:val="00CB6240"/>
    <w:rsid w:val="00CB740D"/>
    <w:rsid w:val="00CB75AE"/>
    <w:rsid w:val="00CB762F"/>
    <w:rsid w:val="00CC0293"/>
    <w:rsid w:val="00CC0BEC"/>
    <w:rsid w:val="00CC1BEE"/>
    <w:rsid w:val="00CC217A"/>
    <w:rsid w:val="00CC2430"/>
    <w:rsid w:val="00CC3304"/>
    <w:rsid w:val="00CC4028"/>
    <w:rsid w:val="00CC5DB7"/>
    <w:rsid w:val="00CC6A0D"/>
    <w:rsid w:val="00CC7DAF"/>
    <w:rsid w:val="00CC7FA9"/>
    <w:rsid w:val="00CD0D6E"/>
    <w:rsid w:val="00CD0F3D"/>
    <w:rsid w:val="00CD142B"/>
    <w:rsid w:val="00CD146A"/>
    <w:rsid w:val="00CD25DF"/>
    <w:rsid w:val="00CD2947"/>
    <w:rsid w:val="00CD32A4"/>
    <w:rsid w:val="00CD54D2"/>
    <w:rsid w:val="00CD5970"/>
    <w:rsid w:val="00CD5EAF"/>
    <w:rsid w:val="00CD6038"/>
    <w:rsid w:val="00CE0B23"/>
    <w:rsid w:val="00CE0C16"/>
    <w:rsid w:val="00CE10D9"/>
    <w:rsid w:val="00CE2D6D"/>
    <w:rsid w:val="00CE47B1"/>
    <w:rsid w:val="00CE4805"/>
    <w:rsid w:val="00CE4EAE"/>
    <w:rsid w:val="00CE7060"/>
    <w:rsid w:val="00CE70FD"/>
    <w:rsid w:val="00CE76E5"/>
    <w:rsid w:val="00CF01AF"/>
    <w:rsid w:val="00CF05E6"/>
    <w:rsid w:val="00CF185D"/>
    <w:rsid w:val="00CF2000"/>
    <w:rsid w:val="00CF3D3C"/>
    <w:rsid w:val="00CF456A"/>
    <w:rsid w:val="00CF49E5"/>
    <w:rsid w:val="00CF5135"/>
    <w:rsid w:val="00CF5561"/>
    <w:rsid w:val="00CF6F3F"/>
    <w:rsid w:val="00CF77C6"/>
    <w:rsid w:val="00D0075F"/>
    <w:rsid w:val="00D0162E"/>
    <w:rsid w:val="00D02520"/>
    <w:rsid w:val="00D0276F"/>
    <w:rsid w:val="00D032F1"/>
    <w:rsid w:val="00D03330"/>
    <w:rsid w:val="00D05250"/>
    <w:rsid w:val="00D05491"/>
    <w:rsid w:val="00D05A45"/>
    <w:rsid w:val="00D05BE6"/>
    <w:rsid w:val="00D05F43"/>
    <w:rsid w:val="00D11A44"/>
    <w:rsid w:val="00D140D1"/>
    <w:rsid w:val="00D144DD"/>
    <w:rsid w:val="00D15AB0"/>
    <w:rsid w:val="00D15C1B"/>
    <w:rsid w:val="00D15E35"/>
    <w:rsid w:val="00D17106"/>
    <w:rsid w:val="00D21A8F"/>
    <w:rsid w:val="00D21E41"/>
    <w:rsid w:val="00D21FEC"/>
    <w:rsid w:val="00D22BE8"/>
    <w:rsid w:val="00D22DD7"/>
    <w:rsid w:val="00D23F06"/>
    <w:rsid w:val="00D24853"/>
    <w:rsid w:val="00D2559A"/>
    <w:rsid w:val="00D25601"/>
    <w:rsid w:val="00D26A53"/>
    <w:rsid w:val="00D27164"/>
    <w:rsid w:val="00D342B4"/>
    <w:rsid w:val="00D34D73"/>
    <w:rsid w:val="00D35A6B"/>
    <w:rsid w:val="00D35D1C"/>
    <w:rsid w:val="00D35EBC"/>
    <w:rsid w:val="00D371A0"/>
    <w:rsid w:val="00D37476"/>
    <w:rsid w:val="00D37BBF"/>
    <w:rsid w:val="00D415DF"/>
    <w:rsid w:val="00D43607"/>
    <w:rsid w:val="00D43805"/>
    <w:rsid w:val="00D4393F"/>
    <w:rsid w:val="00D44928"/>
    <w:rsid w:val="00D451EA"/>
    <w:rsid w:val="00D45387"/>
    <w:rsid w:val="00D4588C"/>
    <w:rsid w:val="00D45D22"/>
    <w:rsid w:val="00D4640D"/>
    <w:rsid w:val="00D474DB"/>
    <w:rsid w:val="00D47F80"/>
    <w:rsid w:val="00D500D9"/>
    <w:rsid w:val="00D50447"/>
    <w:rsid w:val="00D530F4"/>
    <w:rsid w:val="00D538F7"/>
    <w:rsid w:val="00D54304"/>
    <w:rsid w:val="00D54834"/>
    <w:rsid w:val="00D54E41"/>
    <w:rsid w:val="00D55C95"/>
    <w:rsid w:val="00D55EBA"/>
    <w:rsid w:val="00D561A3"/>
    <w:rsid w:val="00D60D9E"/>
    <w:rsid w:val="00D60E39"/>
    <w:rsid w:val="00D616A0"/>
    <w:rsid w:val="00D616FF"/>
    <w:rsid w:val="00D61E76"/>
    <w:rsid w:val="00D623CC"/>
    <w:rsid w:val="00D62693"/>
    <w:rsid w:val="00D63B55"/>
    <w:rsid w:val="00D652B7"/>
    <w:rsid w:val="00D65823"/>
    <w:rsid w:val="00D65E32"/>
    <w:rsid w:val="00D663B3"/>
    <w:rsid w:val="00D66A3B"/>
    <w:rsid w:val="00D6730A"/>
    <w:rsid w:val="00D67518"/>
    <w:rsid w:val="00D679FE"/>
    <w:rsid w:val="00D70062"/>
    <w:rsid w:val="00D70245"/>
    <w:rsid w:val="00D70606"/>
    <w:rsid w:val="00D70A24"/>
    <w:rsid w:val="00D70FC6"/>
    <w:rsid w:val="00D71412"/>
    <w:rsid w:val="00D71544"/>
    <w:rsid w:val="00D7159E"/>
    <w:rsid w:val="00D71B89"/>
    <w:rsid w:val="00D72A20"/>
    <w:rsid w:val="00D737B4"/>
    <w:rsid w:val="00D7423B"/>
    <w:rsid w:val="00D764F2"/>
    <w:rsid w:val="00D80261"/>
    <w:rsid w:val="00D81AE0"/>
    <w:rsid w:val="00D81FFC"/>
    <w:rsid w:val="00D83E9A"/>
    <w:rsid w:val="00D87682"/>
    <w:rsid w:val="00D909F3"/>
    <w:rsid w:val="00D913CA"/>
    <w:rsid w:val="00D91448"/>
    <w:rsid w:val="00D91882"/>
    <w:rsid w:val="00D938DF"/>
    <w:rsid w:val="00D94008"/>
    <w:rsid w:val="00D94503"/>
    <w:rsid w:val="00D94C5D"/>
    <w:rsid w:val="00D94CC7"/>
    <w:rsid w:val="00D9555C"/>
    <w:rsid w:val="00D9578E"/>
    <w:rsid w:val="00D9635F"/>
    <w:rsid w:val="00DA0A6D"/>
    <w:rsid w:val="00DA1CF8"/>
    <w:rsid w:val="00DA325C"/>
    <w:rsid w:val="00DA3DE2"/>
    <w:rsid w:val="00DA3DED"/>
    <w:rsid w:val="00DA65B5"/>
    <w:rsid w:val="00DA702E"/>
    <w:rsid w:val="00DA72AE"/>
    <w:rsid w:val="00DA7340"/>
    <w:rsid w:val="00DB2894"/>
    <w:rsid w:val="00DB3049"/>
    <w:rsid w:val="00DB309E"/>
    <w:rsid w:val="00DB37D6"/>
    <w:rsid w:val="00DB43FE"/>
    <w:rsid w:val="00DB483D"/>
    <w:rsid w:val="00DB4CA6"/>
    <w:rsid w:val="00DB4E3B"/>
    <w:rsid w:val="00DB51B2"/>
    <w:rsid w:val="00DB55FA"/>
    <w:rsid w:val="00DB647F"/>
    <w:rsid w:val="00DB7166"/>
    <w:rsid w:val="00DB775A"/>
    <w:rsid w:val="00DB7E78"/>
    <w:rsid w:val="00DC0093"/>
    <w:rsid w:val="00DC1CB6"/>
    <w:rsid w:val="00DC2226"/>
    <w:rsid w:val="00DC26EC"/>
    <w:rsid w:val="00DC3518"/>
    <w:rsid w:val="00DC37AA"/>
    <w:rsid w:val="00DC3BDF"/>
    <w:rsid w:val="00DC3FF8"/>
    <w:rsid w:val="00DC4065"/>
    <w:rsid w:val="00DC5324"/>
    <w:rsid w:val="00DC579D"/>
    <w:rsid w:val="00DC5981"/>
    <w:rsid w:val="00DC5A5B"/>
    <w:rsid w:val="00DC5B6C"/>
    <w:rsid w:val="00DC5B85"/>
    <w:rsid w:val="00DC6191"/>
    <w:rsid w:val="00DC7218"/>
    <w:rsid w:val="00DC770E"/>
    <w:rsid w:val="00DC7CE7"/>
    <w:rsid w:val="00DC7E72"/>
    <w:rsid w:val="00DD142C"/>
    <w:rsid w:val="00DD2106"/>
    <w:rsid w:val="00DD29BC"/>
    <w:rsid w:val="00DD58EE"/>
    <w:rsid w:val="00DD6BA2"/>
    <w:rsid w:val="00DD6D6D"/>
    <w:rsid w:val="00DD6ED0"/>
    <w:rsid w:val="00DD74A9"/>
    <w:rsid w:val="00DE0212"/>
    <w:rsid w:val="00DE0353"/>
    <w:rsid w:val="00DE26D1"/>
    <w:rsid w:val="00DE5B3E"/>
    <w:rsid w:val="00DE7232"/>
    <w:rsid w:val="00DE7B16"/>
    <w:rsid w:val="00DF034F"/>
    <w:rsid w:val="00DF0964"/>
    <w:rsid w:val="00DF1E4E"/>
    <w:rsid w:val="00DF2B1F"/>
    <w:rsid w:val="00DF30E5"/>
    <w:rsid w:val="00DF3E6B"/>
    <w:rsid w:val="00DF4A05"/>
    <w:rsid w:val="00DF56F8"/>
    <w:rsid w:val="00DF6409"/>
    <w:rsid w:val="00DF70D2"/>
    <w:rsid w:val="00DF73EF"/>
    <w:rsid w:val="00E021F1"/>
    <w:rsid w:val="00E02695"/>
    <w:rsid w:val="00E0272C"/>
    <w:rsid w:val="00E029F1"/>
    <w:rsid w:val="00E036CD"/>
    <w:rsid w:val="00E0402E"/>
    <w:rsid w:val="00E0463E"/>
    <w:rsid w:val="00E048D9"/>
    <w:rsid w:val="00E04C75"/>
    <w:rsid w:val="00E055CE"/>
    <w:rsid w:val="00E0669A"/>
    <w:rsid w:val="00E06BFB"/>
    <w:rsid w:val="00E070B8"/>
    <w:rsid w:val="00E1017F"/>
    <w:rsid w:val="00E1033C"/>
    <w:rsid w:val="00E10510"/>
    <w:rsid w:val="00E10E65"/>
    <w:rsid w:val="00E13D98"/>
    <w:rsid w:val="00E1529E"/>
    <w:rsid w:val="00E1623C"/>
    <w:rsid w:val="00E162C8"/>
    <w:rsid w:val="00E1692B"/>
    <w:rsid w:val="00E16ACC"/>
    <w:rsid w:val="00E171F8"/>
    <w:rsid w:val="00E17680"/>
    <w:rsid w:val="00E177F5"/>
    <w:rsid w:val="00E20587"/>
    <w:rsid w:val="00E23DC4"/>
    <w:rsid w:val="00E24D3C"/>
    <w:rsid w:val="00E253EA"/>
    <w:rsid w:val="00E2556E"/>
    <w:rsid w:val="00E26278"/>
    <w:rsid w:val="00E26643"/>
    <w:rsid w:val="00E266D8"/>
    <w:rsid w:val="00E2752B"/>
    <w:rsid w:val="00E302C9"/>
    <w:rsid w:val="00E303DC"/>
    <w:rsid w:val="00E3062B"/>
    <w:rsid w:val="00E312C8"/>
    <w:rsid w:val="00E32601"/>
    <w:rsid w:val="00E33026"/>
    <w:rsid w:val="00E358DF"/>
    <w:rsid w:val="00E35E9D"/>
    <w:rsid w:val="00E40826"/>
    <w:rsid w:val="00E425FB"/>
    <w:rsid w:val="00E430B8"/>
    <w:rsid w:val="00E46193"/>
    <w:rsid w:val="00E46A55"/>
    <w:rsid w:val="00E515E7"/>
    <w:rsid w:val="00E5278A"/>
    <w:rsid w:val="00E53D40"/>
    <w:rsid w:val="00E54E2B"/>
    <w:rsid w:val="00E56238"/>
    <w:rsid w:val="00E56EB7"/>
    <w:rsid w:val="00E5703A"/>
    <w:rsid w:val="00E5777A"/>
    <w:rsid w:val="00E57AF7"/>
    <w:rsid w:val="00E60714"/>
    <w:rsid w:val="00E613B1"/>
    <w:rsid w:val="00E629DE"/>
    <w:rsid w:val="00E62B3D"/>
    <w:rsid w:val="00E640F9"/>
    <w:rsid w:val="00E64E87"/>
    <w:rsid w:val="00E67892"/>
    <w:rsid w:val="00E711B0"/>
    <w:rsid w:val="00E722CA"/>
    <w:rsid w:val="00E72942"/>
    <w:rsid w:val="00E735D4"/>
    <w:rsid w:val="00E736F3"/>
    <w:rsid w:val="00E737D6"/>
    <w:rsid w:val="00E73F9A"/>
    <w:rsid w:val="00E75F23"/>
    <w:rsid w:val="00E77B89"/>
    <w:rsid w:val="00E82B6E"/>
    <w:rsid w:val="00E833BC"/>
    <w:rsid w:val="00E83D41"/>
    <w:rsid w:val="00E84259"/>
    <w:rsid w:val="00E87F21"/>
    <w:rsid w:val="00E92714"/>
    <w:rsid w:val="00E931E1"/>
    <w:rsid w:val="00E9417B"/>
    <w:rsid w:val="00E951A1"/>
    <w:rsid w:val="00E95425"/>
    <w:rsid w:val="00E96CC6"/>
    <w:rsid w:val="00E96D10"/>
    <w:rsid w:val="00EA003C"/>
    <w:rsid w:val="00EA03DA"/>
    <w:rsid w:val="00EA13FD"/>
    <w:rsid w:val="00EA3055"/>
    <w:rsid w:val="00EA314C"/>
    <w:rsid w:val="00EA3FAA"/>
    <w:rsid w:val="00EA3FC9"/>
    <w:rsid w:val="00EA5A74"/>
    <w:rsid w:val="00EA76AB"/>
    <w:rsid w:val="00EB02F1"/>
    <w:rsid w:val="00EB0C38"/>
    <w:rsid w:val="00EB0EB2"/>
    <w:rsid w:val="00EB1C0B"/>
    <w:rsid w:val="00EB1D53"/>
    <w:rsid w:val="00EB2DC4"/>
    <w:rsid w:val="00EB32BD"/>
    <w:rsid w:val="00EB4744"/>
    <w:rsid w:val="00EB5532"/>
    <w:rsid w:val="00EB5877"/>
    <w:rsid w:val="00EC1F1E"/>
    <w:rsid w:val="00EC29BD"/>
    <w:rsid w:val="00EC3AA6"/>
    <w:rsid w:val="00EC3C08"/>
    <w:rsid w:val="00EC5629"/>
    <w:rsid w:val="00EC602E"/>
    <w:rsid w:val="00EC741D"/>
    <w:rsid w:val="00EC7451"/>
    <w:rsid w:val="00EC7AE9"/>
    <w:rsid w:val="00ED29FF"/>
    <w:rsid w:val="00ED3634"/>
    <w:rsid w:val="00ED44F1"/>
    <w:rsid w:val="00ED4DEA"/>
    <w:rsid w:val="00ED59BC"/>
    <w:rsid w:val="00ED5FE7"/>
    <w:rsid w:val="00ED7361"/>
    <w:rsid w:val="00ED7ABD"/>
    <w:rsid w:val="00EE08DD"/>
    <w:rsid w:val="00EE1299"/>
    <w:rsid w:val="00EE20A7"/>
    <w:rsid w:val="00EE28B8"/>
    <w:rsid w:val="00EF0F2E"/>
    <w:rsid w:val="00EF193D"/>
    <w:rsid w:val="00EF1B4E"/>
    <w:rsid w:val="00EF2F4E"/>
    <w:rsid w:val="00EF4196"/>
    <w:rsid w:val="00EF423F"/>
    <w:rsid w:val="00EF5A85"/>
    <w:rsid w:val="00EF5AC9"/>
    <w:rsid w:val="00EF6603"/>
    <w:rsid w:val="00EF679D"/>
    <w:rsid w:val="00F00647"/>
    <w:rsid w:val="00F01F0F"/>
    <w:rsid w:val="00F02722"/>
    <w:rsid w:val="00F03528"/>
    <w:rsid w:val="00F0352C"/>
    <w:rsid w:val="00F0363E"/>
    <w:rsid w:val="00F03FE6"/>
    <w:rsid w:val="00F0489D"/>
    <w:rsid w:val="00F0741B"/>
    <w:rsid w:val="00F07F9A"/>
    <w:rsid w:val="00F10352"/>
    <w:rsid w:val="00F1161E"/>
    <w:rsid w:val="00F1198F"/>
    <w:rsid w:val="00F121E3"/>
    <w:rsid w:val="00F122E2"/>
    <w:rsid w:val="00F12F4C"/>
    <w:rsid w:val="00F1327B"/>
    <w:rsid w:val="00F14497"/>
    <w:rsid w:val="00F146F5"/>
    <w:rsid w:val="00F146FB"/>
    <w:rsid w:val="00F14D84"/>
    <w:rsid w:val="00F152C9"/>
    <w:rsid w:val="00F15B96"/>
    <w:rsid w:val="00F16808"/>
    <w:rsid w:val="00F17271"/>
    <w:rsid w:val="00F20A6D"/>
    <w:rsid w:val="00F21022"/>
    <w:rsid w:val="00F21794"/>
    <w:rsid w:val="00F21CBE"/>
    <w:rsid w:val="00F23074"/>
    <w:rsid w:val="00F23089"/>
    <w:rsid w:val="00F26386"/>
    <w:rsid w:val="00F2689C"/>
    <w:rsid w:val="00F26B83"/>
    <w:rsid w:val="00F270D0"/>
    <w:rsid w:val="00F300A4"/>
    <w:rsid w:val="00F3068F"/>
    <w:rsid w:val="00F3100F"/>
    <w:rsid w:val="00F3177E"/>
    <w:rsid w:val="00F33531"/>
    <w:rsid w:val="00F35082"/>
    <w:rsid w:val="00F366C2"/>
    <w:rsid w:val="00F36AEC"/>
    <w:rsid w:val="00F37862"/>
    <w:rsid w:val="00F37BCC"/>
    <w:rsid w:val="00F416C5"/>
    <w:rsid w:val="00F42A5D"/>
    <w:rsid w:val="00F50674"/>
    <w:rsid w:val="00F52335"/>
    <w:rsid w:val="00F52A15"/>
    <w:rsid w:val="00F52CDC"/>
    <w:rsid w:val="00F545AC"/>
    <w:rsid w:val="00F54E6D"/>
    <w:rsid w:val="00F55E77"/>
    <w:rsid w:val="00F55F6A"/>
    <w:rsid w:val="00F5671A"/>
    <w:rsid w:val="00F5681C"/>
    <w:rsid w:val="00F56DD1"/>
    <w:rsid w:val="00F56F1C"/>
    <w:rsid w:val="00F578B8"/>
    <w:rsid w:val="00F57CC9"/>
    <w:rsid w:val="00F60B91"/>
    <w:rsid w:val="00F66E0C"/>
    <w:rsid w:val="00F6751E"/>
    <w:rsid w:val="00F67E6C"/>
    <w:rsid w:val="00F70453"/>
    <w:rsid w:val="00F70780"/>
    <w:rsid w:val="00F718C8"/>
    <w:rsid w:val="00F71A95"/>
    <w:rsid w:val="00F727C4"/>
    <w:rsid w:val="00F76C93"/>
    <w:rsid w:val="00F806D2"/>
    <w:rsid w:val="00F81CBE"/>
    <w:rsid w:val="00F823F2"/>
    <w:rsid w:val="00F83AB8"/>
    <w:rsid w:val="00F85E49"/>
    <w:rsid w:val="00F86A8B"/>
    <w:rsid w:val="00F926DE"/>
    <w:rsid w:val="00F928CD"/>
    <w:rsid w:val="00F929C1"/>
    <w:rsid w:val="00F94852"/>
    <w:rsid w:val="00F94B93"/>
    <w:rsid w:val="00F94BBA"/>
    <w:rsid w:val="00FA0BDD"/>
    <w:rsid w:val="00FA1CBD"/>
    <w:rsid w:val="00FA2C31"/>
    <w:rsid w:val="00FA3159"/>
    <w:rsid w:val="00FA3523"/>
    <w:rsid w:val="00FA3988"/>
    <w:rsid w:val="00FA3E2F"/>
    <w:rsid w:val="00FA4172"/>
    <w:rsid w:val="00FA4973"/>
    <w:rsid w:val="00FA76D9"/>
    <w:rsid w:val="00FB0879"/>
    <w:rsid w:val="00FB1924"/>
    <w:rsid w:val="00FB24A4"/>
    <w:rsid w:val="00FB3497"/>
    <w:rsid w:val="00FB5447"/>
    <w:rsid w:val="00FB570C"/>
    <w:rsid w:val="00FB58B9"/>
    <w:rsid w:val="00FB6A61"/>
    <w:rsid w:val="00FB6BFE"/>
    <w:rsid w:val="00FB6DA7"/>
    <w:rsid w:val="00FB75B5"/>
    <w:rsid w:val="00FB763F"/>
    <w:rsid w:val="00FB7EBD"/>
    <w:rsid w:val="00FC03A3"/>
    <w:rsid w:val="00FC0A8A"/>
    <w:rsid w:val="00FC1070"/>
    <w:rsid w:val="00FC27F9"/>
    <w:rsid w:val="00FC2921"/>
    <w:rsid w:val="00FC439D"/>
    <w:rsid w:val="00FC571B"/>
    <w:rsid w:val="00FC5B79"/>
    <w:rsid w:val="00FD2514"/>
    <w:rsid w:val="00FD393E"/>
    <w:rsid w:val="00FD3D8A"/>
    <w:rsid w:val="00FD4487"/>
    <w:rsid w:val="00FD5928"/>
    <w:rsid w:val="00FD67AB"/>
    <w:rsid w:val="00FD74D6"/>
    <w:rsid w:val="00FD7FFC"/>
    <w:rsid w:val="00FE24AA"/>
    <w:rsid w:val="00FE2B67"/>
    <w:rsid w:val="00FE342C"/>
    <w:rsid w:val="00FE400F"/>
    <w:rsid w:val="00FE479D"/>
    <w:rsid w:val="00FE4B23"/>
    <w:rsid w:val="00FE54D2"/>
    <w:rsid w:val="00FE7865"/>
    <w:rsid w:val="00FE7A87"/>
    <w:rsid w:val="00FF0605"/>
    <w:rsid w:val="00FF0FB7"/>
    <w:rsid w:val="00FF1705"/>
    <w:rsid w:val="00FF1B1D"/>
    <w:rsid w:val="00FF4387"/>
    <w:rsid w:val="00FF4897"/>
    <w:rsid w:val="00FF6E72"/>
    <w:rsid w:val="00FF75C4"/>
    <w:rsid w:val="0FA165BC"/>
    <w:rsid w:val="234C750C"/>
    <w:rsid w:val="2C4A09CB"/>
    <w:rsid w:val="62AE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2743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494B"/>
    <w:pPr>
      <w:jc w:val="both"/>
    </w:pPr>
    <w:rPr>
      <w:rFonts w:ascii="Garamond" w:hAnsi="Garamond"/>
      <w:sz w:val="22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8530D5"/>
    <w:pPr>
      <w:pBdr>
        <w:top w:val="single" w:sz="8" w:space="1" w:color="000000"/>
        <w:bottom w:val="single" w:sz="8" w:space="1" w:color="000000"/>
      </w:pBdr>
      <w:spacing w:before="100" w:beforeAutospacing="1" w:after="0" w:line="240" w:lineRule="auto"/>
      <w:jc w:val="left"/>
      <w:outlineLvl w:val="0"/>
    </w:pPr>
    <w:rPr>
      <w:caps/>
      <w:spacing w:val="15"/>
    </w:rPr>
  </w:style>
  <w:style w:type="paragraph" w:styleId="Heading2">
    <w:name w:val="heading 2"/>
    <w:basedOn w:val="Normal"/>
    <w:next w:val="BodyText"/>
    <w:qFormat/>
    <w:pPr>
      <w:keepNext/>
      <w:keepLines/>
      <w:spacing w:before="240" w:after="240" w:line="240" w:lineRule="atLeast"/>
      <w:jc w:val="left"/>
      <w:outlineLvl w:val="1"/>
    </w:pPr>
    <w:rPr>
      <w:caps/>
      <w:spacing w:val="5"/>
      <w:sz w:val="20"/>
    </w:rPr>
  </w:style>
  <w:style w:type="paragraph" w:styleId="Heading3">
    <w:name w:val="heading 3"/>
    <w:basedOn w:val="Normal"/>
    <w:next w:val="BodyText"/>
    <w:qFormat/>
    <w:pPr>
      <w:keepNext/>
      <w:keepLines/>
      <w:spacing w:before="240" w:line="240" w:lineRule="atLeast"/>
      <w:jc w:val="left"/>
      <w:outlineLvl w:val="2"/>
    </w:pPr>
    <w:rPr>
      <w:i/>
      <w:caps/>
      <w:spacing w:val="-2"/>
      <w:sz w:val="20"/>
    </w:rPr>
  </w:style>
  <w:style w:type="paragraph" w:styleId="Heading4">
    <w:name w:val="heading 4"/>
    <w:basedOn w:val="Normal"/>
    <w:next w:val="BodyText"/>
    <w:qFormat/>
    <w:pPr>
      <w:keepNext/>
      <w:keepLines/>
      <w:spacing w:before="240" w:line="240" w:lineRule="atLeast"/>
      <w:jc w:val="left"/>
      <w:outlineLvl w:val="3"/>
    </w:pPr>
    <w:rPr>
      <w:i/>
      <w:spacing w:val="5"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spacing w:before="240" w:after="220" w:line="240" w:lineRule="atLeast"/>
      <w:jc w:val="left"/>
      <w:outlineLvl w:val="4"/>
    </w:pPr>
    <w:rPr>
      <w:b/>
      <w:caps/>
      <w:spacing w:val="20"/>
      <w:sz w:val="18"/>
    </w:rPr>
  </w:style>
  <w:style w:type="paragraph" w:styleId="Heading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20" w:line="240" w:lineRule="atLeast"/>
    </w:pPr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Indent">
    <w:name w:val="Body Text Indent"/>
    <w:basedOn w:val="BodyText"/>
    <w:link w:val="BodyTextIndentChar"/>
    <w:qFormat/>
    <w:rsid w:val="00352539"/>
    <w:pPr>
      <w:ind w:left="720"/>
    </w:pPr>
    <w:rPr>
      <w:rFonts w:asciiTheme="minorHAnsi" w:hAnsiTheme="minorHAnsi"/>
    </w:rPr>
  </w:style>
  <w:style w:type="paragraph" w:styleId="Caption">
    <w:name w:val="caption"/>
    <w:basedOn w:val="Normal"/>
    <w:next w:val="Normal"/>
    <w:semiHidden/>
    <w:unhideWhenUsed/>
    <w:qFormat/>
    <w:rPr>
      <w:b/>
      <w:bCs/>
      <w:sz w:val="20"/>
    </w:rPr>
  </w:style>
  <w:style w:type="paragraph" w:styleId="Date">
    <w:name w:val="Date"/>
    <w:basedOn w:val="BodyText"/>
    <w:next w:val="Normal"/>
    <w:qFormat/>
    <w:pPr>
      <w:keepNext/>
    </w:pPr>
  </w:style>
  <w:style w:type="paragraph" w:styleId="Footer">
    <w:name w:val="footer"/>
    <w:basedOn w:val="Normal"/>
    <w:link w:val="FooterChar"/>
    <w:uiPriority w:val="99"/>
    <w:qFormat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paragraph" w:styleId="Header">
    <w:name w:val="header"/>
    <w:basedOn w:val="Normal"/>
    <w:link w:val="HeaderChar"/>
    <w:uiPriority w:val="99"/>
    <w:qFormat/>
    <w:pPr>
      <w:spacing w:before="220" w:after="220" w:line="220" w:lineRule="atLeast"/>
      <w:ind w:left="-2160"/>
    </w:pPr>
    <w:rPr>
      <w:caps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yperlink">
    <w:name w:val="Hyperlink"/>
    <w:qFormat/>
    <w:rPr>
      <w:color w:val="0000FF"/>
      <w:u w:val="single"/>
    </w:rPr>
  </w:style>
  <w:style w:type="character" w:styleId="PageNumber">
    <w:name w:val="page number"/>
    <w:qFormat/>
    <w:rPr>
      <w:sz w:val="24"/>
    </w:rPr>
  </w:style>
  <w:style w:type="table" w:styleId="TableGrid">
    <w:name w:val="Table Grid"/>
    <w:basedOn w:val="TableNormal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Char">
    <w:name w:val="Body Text Char"/>
    <w:link w:val="BodyText"/>
    <w:qFormat/>
    <w:rPr>
      <w:rFonts w:ascii="Garamond" w:hAnsi="Garamond"/>
      <w:sz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Garamond" w:hAnsi="Garamond"/>
      <w:caps/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Garamond" w:hAnsi="Garamond"/>
      <w:caps/>
      <w:sz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Style9ptBold">
    <w:name w:val="Style 9 pt Bold"/>
    <w:basedOn w:val="DefaultParagraphFont"/>
    <w:qFormat/>
    <w:rPr>
      <w:b/>
      <w:bCs/>
      <w:sz w:val="18"/>
      <w:szCs w:val="18"/>
    </w:rPr>
  </w:style>
  <w:style w:type="paragraph" w:customStyle="1" w:styleId="StyleBodyTextAfter0ptLinespacingsingle">
    <w:name w:val="Style Body Text + After:  0 pt Line spacing:  single"/>
    <w:basedOn w:val="BodyText"/>
    <w:qFormat/>
    <w:rsid w:val="008530D5"/>
    <w:pPr>
      <w:spacing w:before="100" w:beforeAutospacing="1" w:after="100" w:afterAutospacing="1" w:line="240" w:lineRule="auto"/>
    </w:pPr>
  </w:style>
  <w:style w:type="character" w:customStyle="1" w:styleId="StyleBold">
    <w:name w:val="Style Bold"/>
    <w:basedOn w:val="DefaultParagraphFont"/>
    <w:qFormat/>
    <w:rPr>
      <w:b/>
      <w:bCs/>
    </w:rPr>
  </w:style>
  <w:style w:type="character" w:customStyle="1" w:styleId="StyleBoldItalic">
    <w:name w:val="Style Bold Italic"/>
    <w:basedOn w:val="DefaultParagraphFont"/>
    <w:qFormat/>
    <w:rPr>
      <w:b/>
      <w:bCs/>
      <w:i/>
      <w:iCs/>
    </w:rPr>
  </w:style>
  <w:style w:type="paragraph" w:customStyle="1" w:styleId="StyleObjectiveBoldLeftBefore0ptAfter0ptLinespa">
    <w:name w:val="Style Objective + Bold Left Before:  0 pt After:  0 pt Line spa..."/>
    <w:basedOn w:val="Normal"/>
    <w:qFormat/>
    <w:pPr>
      <w:jc w:val="left"/>
    </w:pPr>
    <w:rPr>
      <w:b/>
      <w:bCs/>
    </w:rPr>
  </w:style>
  <w:style w:type="paragraph" w:customStyle="1" w:styleId="StyleName18ptJustifiedAfter0ptLinespacingsingle">
    <w:name w:val="Style Name + 18 pt Justified After:  0 pt Line spacing:  single"/>
    <w:basedOn w:val="Normal"/>
    <w:qFormat/>
    <w:rPr>
      <w:caps/>
      <w:spacing w:val="80"/>
      <w:sz w:val="36"/>
      <w:szCs w:val="36"/>
    </w:rPr>
  </w:style>
  <w:style w:type="paragraph" w:customStyle="1" w:styleId="StyleName18ptAfter0ptLinespacingsingle">
    <w:name w:val="Style Name + 18 pt After:  0 pt Line spacing:  single"/>
    <w:basedOn w:val="Normal"/>
    <w:qFormat/>
    <w:pPr>
      <w:jc w:val="center"/>
    </w:pPr>
    <w:rPr>
      <w:caps/>
      <w:spacing w:val="80"/>
      <w:sz w:val="36"/>
      <w:szCs w:val="36"/>
    </w:rPr>
  </w:style>
  <w:style w:type="character" w:customStyle="1" w:styleId="Heading1Char">
    <w:name w:val="Heading 1 Char"/>
    <w:basedOn w:val="DefaultParagraphFont"/>
    <w:link w:val="Heading1"/>
    <w:rsid w:val="00CD146A"/>
    <w:rPr>
      <w:rFonts w:ascii="Garamond" w:hAnsi="Garamond"/>
      <w:caps/>
      <w:spacing w:val="15"/>
      <w:sz w:val="2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D11A44"/>
    <w:rPr>
      <w:rFonts w:asciiTheme="minorHAnsi" w:hAnsiTheme="minorHAns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7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bilalqandeel" TargetMode="External"/><Relationship Id="rId4" Type="http://schemas.openxmlformats.org/officeDocument/2006/relationships/styles" Target="styles.xml"/><Relationship Id="rId9" Type="http://schemas.openxmlformats.org/officeDocument/2006/relationships/hyperlink" Target="mailto:bilal.qandeel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2003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CFC50E-3015-481E-BA37-9A22DCD24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Wizard.wiz</Template>
  <TotalTime>0</TotalTime>
  <Pages>2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Electrical Engineer Bilal Qandeel</vt:lpstr>
    </vt:vector>
  </TitlesOfParts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Electrical Engineer Bilal Qandeel</dc:title>
  <dc:creator/>
  <cp:keywords>Engineer; Electrical; Control; Telecommunications</cp:keywords>
  <cp:lastModifiedBy/>
  <cp:revision>1</cp:revision>
  <cp:lastPrinted>2008-03-02T06:06:00Z</cp:lastPrinted>
  <dcterms:created xsi:type="dcterms:W3CDTF">2019-11-29T05:10:00Z</dcterms:created>
  <dcterms:modified xsi:type="dcterms:W3CDTF">2019-12-16T23:57:00Z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  <property fmtid="{D5CDD505-2E9C-101B-9397-08002B2CF9AE}" pid="5" name="KSOProductBuildVer">
    <vt:lpwstr>1033-10.2.0.6051</vt:lpwstr>
  </property>
</Properties>
</file>