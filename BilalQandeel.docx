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D644A" w14:paraId="3155333F" w14:textId="77777777" w:rsidTr="000D644A">
        <w:trPr>
          <w:jc w:val="center"/>
        </w:trPr>
        <w:tc>
          <w:tcPr>
            <w:tcW w:w="4675" w:type="dxa"/>
            <w:vAlign w:val="center"/>
          </w:tcPr>
          <w:p w14:paraId="53B82B03" w14:textId="17FA9DE0" w:rsidR="000D644A" w:rsidRDefault="000D644A" w:rsidP="00326154">
            <w:pPr>
              <w:pStyle w:val="Title"/>
              <w:jc w:val="center"/>
              <w:rPr>
                <w:rFonts w:asciiTheme="minorHAnsi" w:hAnsiTheme="minorHAnsi" w:cstheme="minorHAnsi"/>
              </w:rPr>
            </w:pPr>
            <w:r w:rsidRPr="008D02A2">
              <w:rPr>
                <w:rFonts w:asciiTheme="minorHAnsi" w:hAnsiTheme="minorHAnsi" w:cstheme="minorHAnsi"/>
              </w:rPr>
              <w:t>Bilal QANDEEL</w:t>
            </w:r>
          </w:p>
        </w:tc>
        <w:tc>
          <w:tcPr>
            <w:tcW w:w="4675" w:type="dxa"/>
            <w:vAlign w:val="center"/>
          </w:tcPr>
          <w:p w14:paraId="5B56F080" w14:textId="613874F3" w:rsidR="000D644A" w:rsidRDefault="006C20F6" w:rsidP="000D644A">
            <w:pPr>
              <w:pStyle w:val="Subtitle"/>
              <w:spacing w:after="0" w:line="240" w:lineRule="auto"/>
            </w:pPr>
            <w:r>
              <w:t>An E</w:t>
            </w:r>
            <w:r w:rsidR="000D644A">
              <w:t xml:space="preserve">ngineering and </w:t>
            </w:r>
            <w:r w:rsidR="000D644A" w:rsidRPr="007C3693">
              <w:rPr>
                <w:highlight w:val="cyan"/>
              </w:rPr>
              <w:t>Software Development</w:t>
            </w:r>
            <w:r w:rsidR="000D644A">
              <w:t xml:space="preserve"> Professional</w:t>
            </w:r>
          </w:p>
        </w:tc>
      </w:tr>
    </w:tbl>
    <w:p w14:paraId="7684D3EF" w14:textId="10C1F090" w:rsidR="00A74011" w:rsidRPr="00A74011" w:rsidRDefault="00A74011" w:rsidP="00A74011">
      <w:pPr>
        <w:pStyle w:val="Heading1"/>
      </w:pPr>
      <w:r>
        <w:t>Contact Information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6"/>
        <w:gridCol w:w="2425"/>
        <w:gridCol w:w="4849"/>
      </w:tblGrid>
      <w:tr w:rsidR="00FF34C8" w:rsidRPr="00E875AA" w14:paraId="18CBDB33" w14:textId="77777777" w:rsidTr="00594480">
        <w:trPr>
          <w:cantSplit/>
        </w:trPr>
        <w:tc>
          <w:tcPr>
            <w:tcW w:w="0" w:type="auto"/>
          </w:tcPr>
          <w:p w14:paraId="6F89C81B" w14:textId="77777777" w:rsidR="00FF34C8" w:rsidRPr="00E875AA" w:rsidRDefault="00FF34C8" w:rsidP="00FF34C8">
            <w:pPr>
              <w:pStyle w:val="Specialties"/>
              <w:numPr>
                <w:ilvl w:val="0"/>
                <w:numId w:val="8"/>
              </w:numPr>
              <w:ind w:left="432" w:hanging="432"/>
              <w:rPr>
                <w:sz w:val="18"/>
                <w:szCs w:val="18"/>
              </w:rPr>
            </w:pPr>
            <w:hyperlink r:id="rId9" w:history="1">
              <w:r w:rsidRPr="00533B02">
                <w:rPr>
                  <w:rStyle w:val="Hyperlink"/>
                  <w:b/>
                  <w:bCs/>
                  <w:u w:val="none"/>
                </w:rPr>
                <w:t>(438) 921-5565</w:t>
              </w:r>
            </w:hyperlink>
            <w:r>
              <w:rPr>
                <w:rStyle w:val="Hyperlink"/>
                <w:b/>
                <w:bCs/>
              </w:rPr>
              <w:t xml:space="preserve"> </w:t>
            </w:r>
          </w:p>
        </w:tc>
        <w:tc>
          <w:tcPr>
            <w:tcW w:w="0" w:type="auto"/>
          </w:tcPr>
          <w:p w14:paraId="13CEA15B" w14:textId="77777777" w:rsidR="00FF34C8" w:rsidRPr="00F53F21" w:rsidRDefault="00FF34C8" w:rsidP="00FF34C8">
            <w:pPr>
              <w:pStyle w:val="BodyText"/>
              <w:numPr>
                <w:ilvl w:val="0"/>
                <w:numId w:val="14"/>
              </w:numPr>
              <w:spacing w:after="0"/>
              <w:ind w:left="432" w:hanging="432"/>
              <w:rPr>
                <w:b/>
                <w:bCs/>
              </w:rPr>
            </w:pPr>
            <w:hyperlink r:id="rId10" w:history="1">
              <w:proofErr w:type="spellStart"/>
              <w:proofErr w:type="gramStart"/>
              <w:r w:rsidRPr="00F53F21">
                <w:rPr>
                  <w:rStyle w:val="Hyperlink"/>
                  <w:b/>
                  <w:bCs/>
                  <w:u w:val="none"/>
                </w:rPr>
                <w:t>bilal.qandeel</w:t>
              </w:r>
              <w:proofErr w:type="spellEnd"/>
              <w:proofErr w:type="gramEnd"/>
            </w:hyperlink>
          </w:p>
        </w:tc>
        <w:tc>
          <w:tcPr>
            <w:tcW w:w="0" w:type="auto"/>
          </w:tcPr>
          <w:p w14:paraId="7910E91C" w14:textId="77777777" w:rsidR="00FF34C8" w:rsidRPr="00E875AA" w:rsidRDefault="00FF34C8" w:rsidP="00FF34C8">
            <w:pPr>
              <w:pStyle w:val="Specialties"/>
              <w:numPr>
                <w:ilvl w:val="0"/>
                <w:numId w:val="12"/>
              </w:numPr>
              <w:ind w:left="432" w:hanging="432"/>
              <w:rPr>
                <w:b/>
                <w:bCs/>
              </w:rPr>
            </w:pPr>
            <w:hyperlink r:id="rId11" w:history="1">
              <w:r w:rsidRPr="00E875AA">
                <w:rPr>
                  <w:rStyle w:val="Hyperlink"/>
                  <w:b/>
                  <w:bCs/>
                  <w:u w:val="none"/>
                </w:rPr>
                <w:t>bilal.qandeel@gmail.com</w:t>
              </w:r>
            </w:hyperlink>
          </w:p>
        </w:tc>
      </w:tr>
      <w:tr w:rsidR="00FF34C8" w14:paraId="1B4C3E9A" w14:textId="77777777" w:rsidTr="00594480">
        <w:trPr>
          <w:cantSplit/>
        </w:trPr>
        <w:tc>
          <w:tcPr>
            <w:tcW w:w="0" w:type="auto"/>
            <w:gridSpan w:val="2"/>
          </w:tcPr>
          <w:p w14:paraId="5FA4E919" w14:textId="77777777" w:rsidR="00FF34C8" w:rsidRPr="00E464D7" w:rsidRDefault="00FF34C8" w:rsidP="00FF34C8">
            <w:pPr>
              <w:pStyle w:val="Specialties"/>
              <w:numPr>
                <w:ilvl w:val="0"/>
                <w:numId w:val="10"/>
              </w:numPr>
              <w:ind w:left="432" w:hanging="432"/>
              <w:rPr>
                <w:rStyle w:val="Style9ptBold"/>
                <w:sz w:val="22"/>
                <w:szCs w:val="22"/>
              </w:rPr>
            </w:pPr>
            <w:hyperlink r:id="rId12" w:history="1">
              <w:r w:rsidRPr="008A1F7D">
                <w:rPr>
                  <w:rStyle w:val="Hyperlink"/>
                  <w:b/>
                  <w:bCs/>
                  <w:highlight w:val="cyan"/>
                  <w:u w:val="none"/>
                </w:rPr>
                <w:t>https://candloid.github.io/bilalqandeel/</w:t>
              </w:r>
            </w:hyperlink>
          </w:p>
        </w:tc>
        <w:tc>
          <w:tcPr>
            <w:tcW w:w="0" w:type="auto"/>
          </w:tcPr>
          <w:p w14:paraId="548F5F6A" w14:textId="77777777" w:rsidR="00FF34C8" w:rsidRDefault="00FF34C8" w:rsidP="00FF34C8">
            <w:pPr>
              <w:pStyle w:val="Specialties"/>
              <w:numPr>
                <w:ilvl w:val="0"/>
                <w:numId w:val="11"/>
              </w:numPr>
              <w:ind w:left="432" w:hanging="432"/>
            </w:pPr>
            <w:hyperlink r:id="rId13" w:history="1">
              <w:r w:rsidRPr="00E464D7">
                <w:rPr>
                  <w:rStyle w:val="Hyperlink"/>
                  <w:b/>
                  <w:bCs/>
                  <w:u w:val="none"/>
                </w:rPr>
                <w:t>https://www.linkedin.com/in/bilalqandeel/</w:t>
              </w:r>
            </w:hyperlink>
          </w:p>
        </w:tc>
      </w:tr>
    </w:tbl>
    <w:p w14:paraId="5C5C2D74" w14:textId="2F3E3357" w:rsidR="00FF34C8" w:rsidRDefault="00FF34C8" w:rsidP="00CA2193">
      <w:pPr>
        <w:pStyle w:val="Heading1"/>
      </w:pPr>
      <w:r>
        <w:t>Keywords</w:t>
      </w:r>
    </w:p>
    <w:p w14:paraId="00445F0F" w14:textId="53221CD5" w:rsidR="00FF34C8" w:rsidRPr="00FF34C8" w:rsidRDefault="00FF34C8" w:rsidP="00FF34C8">
      <w:pPr>
        <w:pStyle w:val="BodyText"/>
      </w:pPr>
      <w:r w:rsidRPr="00C44EA9">
        <w:rPr>
          <w:b/>
          <w:bCs/>
        </w:rPr>
        <w:t xml:space="preserve">AutoCAD | Automation | BAS | BMS | </w:t>
      </w:r>
      <w:r w:rsidRPr="001C3668">
        <w:rPr>
          <w:b/>
          <w:bCs/>
          <w:highlight w:val="cyan"/>
        </w:rPr>
        <w:t>C++</w:t>
      </w:r>
      <w:r w:rsidRPr="00C44EA9">
        <w:rPr>
          <w:b/>
          <w:bCs/>
        </w:rPr>
        <w:t xml:space="preserve"> | Confluence | </w:t>
      </w:r>
      <w:r w:rsidRPr="001C3668">
        <w:rPr>
          <w:b/>
          <w:bCs/>
          <w:highlight w:val="cyan"/>
        </w:rPr>
        <w:t>Cybersecurity</w:t>
      </w:r>
      <w:r w:rsidRPr="00C44EA9">
        <w:rPr>
          <w:b/>
          <w:bCs/>
        </w:rPr>
        <w:t xml:space="preserve"> | DCS | </w:t>
      </w:r>
      <w:r w:rsidRPr="001C3668">
        <w:rPr>
          <w:b/>
          <w:bCs/>
          <w:highlight w:val="cyan"/>
        </w:rPr>
        <w:t>Docker</w:t>
      </w:r>
      <w:r w:rsidRPr="00C44EA9">
        <w:rPr>
          <w:b/>
          <w:bCs/>
        </w:rPr>
        <w:t xml:space="preserve"> | Easergy | FDIR | FIDIC | </w:t>
      </w:r>
      <w:r w:rsidRPr="001C3668">
        <w:rPr>
          <w:b/>
          <w:bCs/>
          <w:highlight w:val="cyan"/>
        </w:rPr>
        <w:t>Git</w:t>
      </w:r>
      <w:r w:rsidRPr="00C44EA9">
        <w:rPr>
          <w:b/>
          <w:bCs/>
        </w:rPr>
        <w:t xml:space="preserve"> | HMI | HVAC | iFLS | </w:t>
      </w:r>
      <w:r w:rsidRPr="004E4399">
        <w:rPr>
          <w:b/>
          <w:bCs/>
          <w:highlight w:val="cyan"/>
        </w:rPr>
        <w:t>ISA99</w:t>
      </w:r>
      <w:r w:rsidRPr="00C44EA9">
        <w:rPr>
          <w:b/>
          <w:bCs/>
        </w:rPr>
        <w:t xml:space="preserve"> | </w:t>
      </w:r>
      <w:r w:rsidRPr="001C3668">
        <w:rPr>
          <w:b/>
          <w:bCs/>
          <w:highlight w:val="cyan"/>
        </w:rPr>
        <w:t>Jenkins</w:t>
      </w:r>
      <w:r w:rsidRPr="00C44EA9">
        <w:rPr>
          <w:b/>
          <w:bCs/>
        </w:rPr>
        <w:t xml:space="preserve"> | </w:t>
      </w:r>
      <w:r w:rsidRPr="001C3668">
        <w:rPr>
          <w:b/>
          <w:bCs/>
          <w:highlight w:val="cyan"/>
        </w:rPr>
        <w:t>JIRA</w:t>
      </w:r>
      <w:r w:rsidRPr="00C44EA9">
        <w:rPr>
          <w:b/>
          <w:bCs/>
        </w:rPr>
        <w:t xml:space="preserve"> | </w:t>
      </w:r>
      <w:r w:rsidRPr="001C3668">
        <w:rPr>
          <w:b/>
          <w:bCs/>
          <w:highlight w:val="cyan"/>
        </w:rPr>
        <w:t>K8S</w:t>
      </w:r>
      <w:r w:rsidRPr="00C44EA9">
        <w:rPr>
          <w:b/>
          <w:bCs/>
        </w:rPr>
        <w:t xml:space="preserve"> | KNX | LEED |</w:t>
      </w:r>
      <w:r>
        <w:rPr>
          <w:b/>
          <w:bCs/>
        </w:rPr>
        <w:t xml:space="preserve"> </w:t>
      </w:r>
      <w:r w:rsidRPr="004E4399">
        <w:rPr>
          <w:b/>
          <w:bCs/>
          <w:highlight w:val="cyan"/>
        </w:rPr>
        <w:t>NERC-CIP</w:t>
      </w:r>
      <w:r w:rsidRPr="00C44EA9">
        <w:rPr>
          <w:b/>
          <w:bCs/>
        </w:rPr>
        <w:t xml:space="preserve"> </w:t>
      </w:r>
      <w:r>
        <w:rPr>
          <w:b/>
          <w:bCs/>
        </w:rPr>
        <w:t xml:space="preserve">| </w:t>
      </w:r>
      <w:r w:rsidRPr="00C44EA9">
        <w:rPr>
          <w:b/>
          <w:bCs/>
        </w:rPr>
        <w:t xml:space="preserve">PACiS | PLC | </w:t>
      </w:r>
      <w:r w:rsidRPr="001C3668">
        <w:rPr>
          <w:b/>
          <w:bCs/>
          <w:highlight w:val="cyan"/>
        </w:rPr>
        <w:t>Python</w:t>
      </w:r>
      <w:r w:rsidRPr="00C44EA9">
        <w:rPr>
          <w:b/>
          <w:bCs/>
        </w:rPr>
        <w:t xml:space="preserve"> | SAS | SCADA | Smart Grid | </w:t>
      </w:r>
      <w:r w:rsidRPr="001C3668">
        <w:rPr>
          <w:b/>
          <w:bCs/>
          <w:highlight w:val="cyan"/>
        </w:rPr>
        <w:t>Software Development</w:t>
      </w:r>
      <w:r w:rsidRPr="00C44EA9">
        <w:rPr>
          <w:b/>
          <w:bCs/>
        </w:rPr>
        <w:t xml:space="preserve"> | StruxureWare | </w:t>
      </w:r>
      <w:r w:rsidRPr="001C3668">
        <w:rPr>
          <w:b/>
          <w:bCs/>
          <w:highlight w:val="cyan"/>
        </w:rPr>
        <w:t>TestRail</w:t>
      </w:r>
    </w:p>
    <w:p w14:paraId="5E8C0440" w14:textId="6F16E500" w:rsidR="00332BD3" w:rsidRDefault="003441FA" w:rsidP="00CA2193">
      <w:pPr>
        <w:pStyle w:val="Heading1"/>
        <w:rPr>
          <w:rStyle w:val="StyleBold"/>
          <w:b/>
          <w:bCs/>
        </w:rPr>
      </w:pPr>
      <w:r w:rsidRPr="00C05C60">
        <w:t>Profile</w:t>
      </w:r>
    </w:p>
    <w:p w14:paraId="13FA7A36" w14:textId="38A684B0" w:rsidR="00950826" w:rsidRDefault="00A419F1" w:rsidP="00DB37D6">
      <w:pPr>
        <w:pStyle w:val="BodyTextIndent"/>
        <w:numPr>
          <w:ilvl w:val="0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lectrical </w:t>
      </w:r>
      <w:r w:rsidR="00E021F1" w:rsidRPr="0015513B">
        <w:rPr>
          <w:rStyle w:val="StyleBold"/>
          <w:b w:val="0"/>
          <w:bCs w:val="0"/>
        </w:rPr>
        <w:t>e</w:t>
      </w:r>
      <w:r w:rsidR="003441FA" w:rsidRPr="0015513B">
        <w:rPr>
          <w:rStyle w:val="StyleBold"/>
          <w:b w:val="0"/>
          <w:bCs w:val="0"/>
        </w:rPr>
        <w:t xml:space="preserve">ngineering </w:t>
      </w:r>
      <w:r>
        <w:rPr>
          <w:rStyle w:val="StyleBold"/>
          <w:b w:val="0"/>
          <w:bCs w:val="0"/>
        </w:rPr>
        <w:t xml:space="preserve">and </w:t>
      </w:r>
      <w:r w:rsidRPr="00FF48AD">
        <w:rPr>
          <w:rStyle w:val="StyleBold"/>
          <w:b w:val="0"/>
          <w:bCs w:val="0"/>
          <w:highlight w:val="cyan"/>
        </w:rPr>
        <w:t>s</w:t>
      </w:r>
      <w:r w:rsidRPr="00FF48AD">
        <w:rPr>
          <w:rStyle w:val="StyleBold"/>
          <w:b w:val="0"/>
          <w:bCs w:val="0"/>
          <w:highlight w:val="cyan"/>
        </w:rPr>
        <w:t>oftware development</w:t>
      </w:r>
      <w:r w:rsidR="003441FA" w:rsidRPr="0015513B">
        <w:rPr>
          <w:rStyle w:val="StyleBold"/>
          <w:b w:val="0"/>
          <w:bCs w:val="0"/>
        </w:rPr>
        <w:t xml:space="preserve"> </w:t>
      </w:r>
      <w:r w:rsidR="004D492B">
        <w:rPr>
          <w:rStyle w:val="StyleBold"/>
          <w:b w:val="0"/>
          <w:bCs w:val="0"/>
        </w:rPr>
        <w:t xml:space="preserve">professional </w:t>
      </w:r>
      <w:r w:rsidR="003441FA" w:rsidRPr="0015513B">
        <w:rPr>
          <w:rStyle w:val="StyleBold"/>
          <w:b w:val="0"/>
          <w:bCs w:val="0"/>
        </w:rPr>
        <w:t xml:space="preserve">with </w:t>
      </w:r>
      <w:r w:rsidR="005039E3">
        <w:rPr>
          <w:rStyle w:val="StyleBold"/>
          <w:b w:val="0"/>
          <w:bCs w:val="0"/>
        </w:rPr>
        <w:t>10+</w:t>
      </w:r>
      <w:r w:rsidR="003441FA" w:rsidRPr="0015513B">
        <w:rPr>
          <w:rStyle w:val="StyleBold"/>
          <w:b w:val="0"/>
          <w:bCs w:val="0"/>
        </w:rPr>
        <w:t xml:space="preserve"> years of </w:t>
      </w:r>
      <w:r>
        <w:rPr>
          <w:rStyle w:val="StyleBold"/>
          <w:b w:val="0"/>
          <w:bCs w:val="0"/>
        </w:rPr>
        <w:t xml:space="preserve">overall </w:t>
      </w:r>
      <w:r w:rsidR="003441FA" w:rsidRPr="0015513B">
        <w:rPr>
          <w:rStyle w:val="StyleBold"/>
          <w:b w:val="0"/>
          <w:bCs w:val="0"/>
        </w:rPr>
        <w:t xml:space="preserve">experience in </w:t>
      </w:r>
      <w:r w:rsidR="001C1D16">
        <w:rPr>
          <w:rStyle w:val="StyleBold"/>
          <w:b w:val="0"/>
          <w:bCs w:val="0"/>
        </w:rPr>
        <w:t>cross-</w:t>
      </w:r>
      <w:r w:rsidR="001C1D16" w:rsidRPr="0015513B">
        <w:rPr>
          <w:rStyle w:val="StyleBold"/>
          <w:b w:val="0"/>
          <w:bCs w:val="0"/>
        </w:rPr>
        <w:t>discipli</w:t>
      </w:r>
      <w:r w:rsidR="001C1D16">
        <w:rPr>
          <w:rStyle w:val="StyleBold"/>
          <w:b w:val="0"/>
          <w:bCs w:val="0"/>
        </w:rPr>
        <w:t>nary fields</w:t>
      </w:r>
      <w:r w:rsidR="00950826" w:rsidRPr="0015513B">
        <w:rPr>
          <w:rStyle w:val="StyleBold"/>
          <w:b w:val="0"/>
          <w:bCs w:val="0"/>
        </w:rPr>
        <w:t>:</w:t>
      </w:r>
    </w:p>
    <w:p w14:paraId="4DFF1B32" w14:textId="77777777" w:rsidR="003F483F" w:rsidRPr="0015513B" w:rsidRDefault="003F483F" w:rsidP="003F483F">
      <w:pPr>
        <w:pStyle w:val="BodyTextIndent"/>
        <w:spacing w:after="0" w:line="240" w:lineRule="auto"/>
        <w:ind w:left="360"/>
        <w:contextualSpacing/>
        <w:rPr>
          <w:rStyle w:val="StyleBold"/>
          <w:b w:val="0"/>
          <w:bCs w:val="0"/>
        </w:rPr>
      </w:pPr>
    </w:p>
    <w:p w14:paraId="0ABF68AF" w14:textId="731A45BC" w:rsidR="00A419F1" w:rsidRPr="00CB2300" w:rsidRDefault="00A419F1" w:rsidP="00A419F1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 w:rsidRPr="0015513B">
        <w:rPr>
          <w:rStyle w:val="StyleBold"/>
          <w:b w:val="0"/>
          <w:bCs w:val="0"/>
        </w:rPr>
        <w:t>Automation applications: substations</w:t>
      </w:r>
      <w:r>
        <w:rPr>
          <w:rStyle w:val="StyleBold"/>
          <w:b w:val="0"/>
          <w:bCs w:val="0"/>
        </w:rPr>
        <w:t>,</w:t>
      </w:r>
      <w:r w:rsidRPr="0015513B">
        <w:rPr>
          <w:rStyle w:val="StyleBold"/>
          <w:b w:val="0"/>
          <w:bCs w:val="0"/>
        </w:rPr>
        <w:t xml:space="preserve"> and industrial process </w:t>
      </w:r>
      <w:r w:rsidR="00FB47F6" w:rsidRPr="0015513B">
        <w:rPr>
          <w:rStyle w:val="StyleBold"/>
          <w:b w:val="0"/>
          <w:bCs w:val="0"/>
        </w:rPr>
        <w:t>control.</w:t>
      </w:r>
    </w:p>
    <w:p w14:paraId="6C1FC622" w14:textId="77777777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IEC61850 SCL for substations automation and SCADA engineering.</w:t>
      </w:r>
    </w:p>
    <w:p w14:paraId="1A00E7E9" w14:textId="77777777" w:rsidR="00A419F1" w:rsidRPr="00D11A44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Expert on IEC</w:t>
      </w:r>
      <w:r w:rsidRPr="00D11A44">
        <w:rPr>
          <w:rStyle w:val="StyleBold"/>
          <w:b w:val="0"/>
          <w:bCs w:val="0"/>
        </w:rPr>
        <w:t>61131</w:t>
      </w:r>
      <w:r>
        <w:rPr>
          <w:rStyle w:val="StyleBold"/>
          <w:b w:val="0"/>
          <w:bCs w:val="0"/>
        </w:rPr>
        <w:t xml:space="preserve"> PLC engineering.</w:t>
      </w:r>
    </w:p>
    <w:p w14:paraId="2FCD9C4E" w14:textId="77777777" w:rsidR="00A419F1" w:rsidRPr="00544E0D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544E0D">
        <w:rPr>
          <w:rStyle w:val="StyleBold"/>
          <w:b w:val="0"/>
          <w:bCs w:val="0"/>
          <w:highlight w:val="cyan"/>
        </w:rPr>
        <w:t xml:space="preserve">Experienced in ISA99 industrial </w:t>
      </w:r>
      <w:r w:rsidRPr="00544E0D">
        <w:rPr>
          <w:highlight w:val="cyan"/>
        </w:rPr>
        <w:t>cybersecurity standard</w:t>
      </w:r>
      <w:r w:rsidRPr="00544E0D">
        <w:rPr>
          <w:rStyle w:val="StyleBold"/>
          <w:b w:val="0"/>
          <w:bCs w:val="0"/>
          <w:highlight w:val="cyan"/>
        </w:rPr>
        <w:t>.</w:t>
      </w:r>
    </w:p>
    <w:p w14:paraId="7DF21AD3" w14:textId="0968FE21" w:rsidR="00A419F1" w:rsidRDefault="00A419F1" w:rsidP="00A419F1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E</w:t>
      </w:r>
      <w:r w:rsidRPr="0015513B">
        <w:rPr>
          <w:rStyle w:val="StyleBold"/>
          <w:b w:val="0"/>
          <w:bCs w:val="0"/>
        </w:rPr>
        <w:t>xperience</w:t>
      </w:r>
      <w:r>
        <w:rPr>
          <w:rStyle w:val="StyleBold"/>
          <w:b w:val="0"/>
          <w:bCs w:val="0"/>
        </w:rPr>
        <w:t>d</w:t>
      </w:r>
      <w:r w:rsidRPr="0015513B">
        <w:rPr>
          <w:rStyle w:val="StyleBold"/>
          <w:b w:val="0"/>
          <w:bCs w:val="0"/>
        </w:rPr>
        <w:t xml:space="preserve"> in computer hardware</w:t>
      </w:r>
      <w:r>
        <w:rPr>
          <w:rStyle w:val="StyleBold"/>
          <w:b w:val="0"/>
          <w:bCs w:val="0"/>
        </w:rPr>
        <w:t>, embedded systems and machine language.</w:t>
      </w:r>
    </w:p>
    <w:p w14:paraId="1BE9EAF1" w14:textId="77777777" w:rsidR="009E3B60" w:rsidRPr="002965B5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</w:rPr>
      </w:pPr>
    </w:p>
    <w:p w14:paraId="550A151E" w14:textId="6B684F6F" w:rsidR="005039E3" w:rsidRPr="00EB2504" w:rsidRDefault="00A90BE7" w:rsidP="00DB37D6">
      <w:pPr>
        <w:pStyle w:val="BodyTextIndent"/>
        <w:numPr>
          <w:ilvl w:val="1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EB2504">
        <w:rPr>
          <w:rStyle w:val="StyleBold"/>
          <w:b w:val="0"/>
          <w:bCs w:val="0"/>
          <w:highlight w:val="cyan"/>
        </w:rPr>
        <w:t xml:space="preserve">IT and development </w:t>
      </w:r>
      <w:r w:rsidR="00FB47F6" w:rsidRPr="00EB2504">
        <w:rPr>
          <w:rStyle w:val="StyleBold"/>
          <w:b w:val="0"/>
          <w:bCs w:val="0"/>
          <w:highlight w:val="cyan"/>
        </w:rPr>
        <w:t>experience.</w:t>
      </w:r>
    </w:p>
    <w:p w14:paraId="2FBB5390" w14:textId="42EE17E7" w:rsidR="00867A2A" w:rsidRPr="00EB2504" w:rsidRDefault="00C05C60" w:rsidP="00DB37D6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EB2504">
        <w:rPr>
          <w:rStyle w:val="StyleBold"/>
          <w:b w:val="0"/>
          <w:bCs w:val="0"/>
          <w:highlight w:val="cyan"/>
        </w:rPr>
        <w:t xml:space="preserve">Proficient in </w:t>
      </w:r>
      <w:r w:rsidR="00867A2A" w:rsidRPr="00EB2504">
        <w:rPr>
          <w:rStyle w:val="StyleBold"/>
          <w:b w:val="0"/>
          <w:bCs w:val="0"/>
          <w:highlight w:val="cyan"/>
        </w:rPr>
        <w:t>OOL</w:t>
      </w:r>
      <w:r w:rsidR="00E358DF" w:rsidRPr="00EB2504">
        <w:rPr>
          <w:rStyle w:val="StyleBold"/>
          <w:b w:val="0"/>
          <w:bCs w:val="0"/>
          <w:highlight w:val="cyan"/>
        </w:rPr>
        <w:t>s</w:t>
      </w:r>
      <w:r w:rsidR="00867A2A" w:rsidRPr="00EB2504">
        <w:rPr>
          <w:rStyle w:val="StyleBold"/>
          <w:b w:val="0"/>
          <w:bCs w:val="0"/>
          <w:highlight w:val="cyan"/>
        </w:rPr>
        <w:t xml:space="preserve">: </w:t>
      </w:r>
      <w:r w:rsidR="00D11A44" w:rsidRPr="00EB2504">
        <w:rPr>
          <w:rStyle w:val="StyleBold"/>
          <w:b w:val="0"/>
          <w:bCs w:val="0"/>
          <w:highlight w:val="cyan"/>
        </w:rPr>
        <w:t xml:space="preserve">Python, Java, C Language (mainly C++), </w:t>
      </w:r>
      <w:r w:rsidR="00867A2A" w:rsidRPr="00EB2504">
        <w:rPr>
          <w:rStyle w:val="StyleBold"/>
          <w:b w:val="0"/>
          <w:bCs w:val="0"/>
          <w:highlight w:val="cyan"/>
        </w:rPr>
        <w:t xml:space="preserve">and variations of </w:t>
      </w:r>
      <w:r w:rsidR="00D11A44" w:rsidRPr="00EB2504">
        <w:rPr>
          <w:rStyle w:val="StyleBold"/>
          <w:b w:val="0"/>
          <w:bCs w:val="0"/>
          <w:highlight w:val="cyan"/>
        </w:rPr>
        <w:t>BASIC</w:t>
      </w:r>
      <w:r w:rsidR="00867A2A" w:rsidRPr="00EB2504">
        <w:rPr>
          <w:rStyle w:val="StyleBold"/>
          <w:b w:val="0"/>
          <w:bCs w:val="0"/>
          <w:highlight w:val="cyan"/>
        </w:rPr>
        <w:t>.</w:t>
      </w:r>
    </w:p>
    <w:p w14:paraId="738CCEC0" w14:textId="713E5940" w:rsidR="00DB37D6" w:rsidRPr="00EB2504" w:rsidRDefault="00D11A44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"/>
          <w:b w:val="0"/>
          <w:bCs w:val="0"/>
          <w:highlight w:val="cyan"/>
        </w:rPr>
      </w:pPr>
      <w:r w:rsidRPr="00EB2504">
        <w:rPr>
          <w:rStyle w:val="StyleBold"/>
          <w:b w:val="0"/>
          <w:bCs w:val="0"/>
          <w:highlight w:val="cyan"/>
        </w:rPr>
        <w:t xml:space="preserve">Worked with </w:t>
      </w:r>
      <w:r w:rsidR="00B40814" w:rsidRPr="00EB2504">
        <w:rPr>
          <w:rStyle w:val="StyleBold"/>
          <w:b w:val="0"/>
          <w:bCs w:val="0"/>
          <w:highlight w:val="cyan"/>
        </w:rPr>
        <w:t xml:space="preserve">MongoDB, </w:t>
      </w:r>
      <w:r w:rsidRPr="00EB2504">
        <w:rPr>
          <w:rStyle w:val="StyleBold"/>
          <w:b w:val="0"/>
          <w:bCs w:val="0"/>
          <w:highlight w:val="cyan"/>
        </w:rPr>
        <w:t>MySQL, JSON, XML</w:t>
      </w:r>
      <w:r w:rsidR="00C05C60" w:rsidRPr="00EB2504">
        <w:rPr>
          <w:rStyle w:val="StyleBold"/>
          <w:b w:val="0"/>
          <w:bCs w:val="0"/>
          <w:highlight w:val="cyan"/>
        </w:rPr>
        <w:t>.</w:t>
      </w:r>
    </w:p>
    <w:p w14:paraId="7FF2DBBD" w14:textId="77E6E6CE" w:rsidR="00207179" w:rsidRDefault="003D7188" w:rsidP="002965B5">
      <w:pPr>
        <w:pStyle w:val="BodyTextIndent"/>
        <w:numPr>
          <w:ilvl w:val="2"/>
          <w:numId w:val="6"/>
        </w:numPr>
        <w:spacing w:after="0" w:line="240" w:lineRule="auto"/>
        <w:contextualSpacing/>
        <w:rPr>
          <w:rStyle w:val="StyleBoldItalic"/>
          <w:b w:val="0"/>
          <w:bCs w:val="0"/>
          <w:i w:val="0"/>
          <w:iCs w:val="0"/>
          <w:highlight w:val="cyan"/>
        </w:rPr>
      </w:pPr>
      <w:r w:rsidRPr="00EB2504">
        <w:rPr>
          <w:rStyle w:val="StyleBold"/>
          <w:b w:val="0"/>
          <w:bCs w:val="0"/>
          <w:highlight w:val="cyan"/>
        </w:rPr>
        <w:t>Worked on</w:t>
      </w:r>
      <w:r w:rsidR="00207179"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 Git, Docker, K8S, Jenkins, Confluence, JIRA, and TestRail.</w:t>
      </w:r>
    </w:p>
    <w:p w14:paraId="70316312" w14:textId="77777777" w:rsidR="009E3B60" w:rsidRPr="00EB2504" w:rsidRDefault="009E3B60" w:rsidP="009E3B60">
      <w:pPr>
        <w:pStyle w:val="BodyTextIndent"/>
        <w:spacing w:after="0" w:line="240" w:lineRule="auto"/>
        <w:ind w:left="1800"/>
        <w:contextualSpacing/>
        <w:rPr>
          <w:rStyle w:val="StyleBold"/>
          <w:b w:val="0"/>
          <w:bCs w:val="0"/>
          <w:highlight w:val="cyan"/>
        </w:rPr>
      </w:pPr>
    </w:p>
    <w:p w14:paraId="22F8C47C" w14:textId="16AB0AB4" w:rsidR="001E5CCD" w:rsidRDefault="00154791" w:rsidP="001E5CCD">
      <w:pPr>
        <w:pStyle w:val="BodyTextIndent"/>
        <w:numPr>
          <w:ilvl w:val="1"/>
          <w:numId w:val="6"/>
        </w:numPr>
        <w:spacing w:after="0" w:line="240" w:lineRule="auto"/>
        <w:contextualSpacing/>
      </w:pPr>
      <w:r>
        <w:rPr>
          <w:rStyle w:val="StyleBold"/>
          <w:b w:val="0"/>
          <w:bCs w:val="0"/>
        </w:rPr>
        <w:t xml:space="preserve">Worked shortly on </w:t>
      </w:r>
      <w:r w:rsidR="00F53F21">
        <w:rPr>
          <w:rStyle w:val="StyleBold"/>
          <w:b w:val="0"/>
          <w:bCs w:val="0"/>
        </w:rPr>
        <w:t>governmental</w:t>
      </w:r>
      <w:r w:rsidR="006968C7" w:rsidRPr="0015513B">
        <w:rPr>
          <w:rStyle w:val="StyleBold"/>
          <w:b w:val="0"/>
          <w:bCs w:val="0"/>
        </w:rPr>
        <w:t xml:space="preserve"> regulatory telecoms</w:t>
      </w:r>
      <w:r>
        <w:rPr>
          <w:rStyle w:val="StyleBold"/>
          <w:b w:val="0"/>
          <w:bCs w:val="0"/>
        </w:rPr>
        <w:t xml:space="preserve"> and </w:t>
      </w:r>
      <w:r w:rsidR="00F53F21">
        <w:rPr>
          <w:rStyle w:val="StyleBold"/>
          <w:b w:val="0"/>
          <w:bCs w:val="0"/>
        </w:rPr>
        <w:t xml:space="preserve">HVAC </w:t>
      </w:r>
      <w:r>
        <w:rPr>
          <w:rStyle w:val="StyleBold"/>
          <w:b w:val="0"/>
          <w:bCs w:val="0"/>
        </w:rPr>
        <w:t>sales</w:t>
      </w:r>
      <w:r w:rsidR="005B3DBC">
        <w:rPr>
          <w:rStyle w:val="StyleBold"/>
          <w:b w:val="0"/>
          <w:bCs w:val="0"/>
        </w:rPr>
        <w:t xml:space="preserve"> engineering</w:t>
      </w:r>
      <w:r>
        <w:rPr>
          <w:rStyle w:val="StyleBold"/>
          <w:b w:val="0"/>
          <w:bCs w:val="0"/>
        </w:rPr>
        <w:t>.</w:t>
      </w:r>
    </w:p>
    <w:p w14:paraId="3C969CBE" w14:textId="1B20602C" w:rsidR="001E5CCD" w:rsidRDefault="009F6853" w:rsidP="001E5CCD">
      <w:pPr>
        <w:pStyle w:val="Heading1"/>
        <w:rPr>
          <w:rStyle w:val="StyleBold"/>
          <w:b/>
          <w:bCs/>
        </w:rPr>
      </w:pPr>
      <w:r>
        <w:t>Objective</w:t>
      </w:r>
    </w:p>
    <w:p w14:paraId="3CD40B1B" w14:textId="2C6A9979" w:rsidR="00D46A87" w:rsidRDefault="00822A34" w:rsidP="00D46A87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Would o</w:t>
      </w:r>
      <w:r w:rsidR="00D46A87" w:rsidRPr="00D46A87">
        <w:rPr>
          <w:rStyle w:val="StyleBold"/>
          <w:b w:val="0"/>
          <w:bCs w:val="0"/>
        </w:rPr>
        <w:t xml:space="preserve">perate </w:t>
      </w:r>
      <w:r w:rsidR="009F6853" w:rsidRPr="00D46A87">
        <w:rPr>
          <w:rStyle w:val="StyleBold"/>
          <w:b w:val="0"/>
          <w:bCs w:val="0"/>
        </w:rPr>
        <w:t>idea</w:t>
      </w:r>
      <w:r w:rsidR="00BE66B7" w:rsidRPr="00D46A87">
        <w:rPr>
          <w:rStyle w:val="StyleBold"/>
          <w:b w:val="0"/>
          <w:bCs w:val="0"/>
        </w:rPr>
        <w:t>l</w:t>
      </w:r>
      <w:r w:rsidR="00D46A87" w:rsidRPr="00D46A87">
        <w:rPr>
          <w:rStyle w:val="StyleBold"/>
          <w:b w:val="0"/>
          <w:bCs w:val="0"/>
        </w:rPr>
        <w:t>ly as</w:t>
      </w:r>
      <w:r w:rsidR="009F6853" w:rsidRPr="00D46A87">
        <w:rPr>
          <w:rStyle w:val="StyleBold"/>
          <w:b w:val="0"/>
          <w:bCs w:val="0"/>
        </w:rPr>
        <w:t xml:space="preserve"> senior </w:t>
      </w:r>
      <w:r w:rsidR="00D46A87" w:rsidRPr="00D46A87">
        <w:rPr>
          <w:rStyle w:val="StyleBold"/>
          <w:b w:val="0"/>
          <w:bCs w:val="0"/>
        </w:rPr>
        <w:t xml:space="preserve">control and automation </w:t>
      </w:r>
      <w:r w:rsidR="009F6853" w:rsidRPr="00D46A87">
        <w:rPr>
          <w:rStyle w:val="StyleBold"/>
          <w:b w:val="0"/>
          <w:bCs w:val="0"/>
        </w:rPr>
        <w:t>engineering</w:t>
      </w:r>
      <w:r w:rsidR="00D46A87">
        <w:rPr>
          <w:rStyle w:val="StyleBold"/>
          <w:b w:val="0"/>
          <w:bCs w:val="0"/>
        </w:rPr>
        <w:t>,</w:t>
      </w:r>
      <w:r w:rsidR="009F6853" w:rsidRPr="00D46A87">
        <w:rPr>
          <w:rStyle w:val="StyleBold"/>
          <w:b w:val="0"/>
          <w:bCs w:val="0"/>
        </w:rPr>
        <w:t xml:space="preserve"> </w:t>
      </w:r>
      <w:r w:rsidR="00D46A87" w:rsidRPr="00D46A87">
        <w:rPr>
          <w:rStyle w:val="StyleBold"/>
          <w:b w:val="0"/>
          <w:bCs w:val="0"/>
        </w:rPr>
        <w:t>especially in SAS, SCADA</w:t>
      </w:r>
      <w:r w:rsidR="000627CB">
        <w:rPr>
          <w:rStyle w:val="StyleBold"/>
          <w:b w:val="0"/>
          <w:bCs w:val="0"/>
        </w:rPr>
        <w:t>, PLC,</w:t>
      </w:r>
      <w:r w:rsidR="00D46A87" w:rsidRPr="00D46A87">
        <w:rPr>
          <w:rStyle w:val="StyleBold"/>
          <w:b w:val="0"/>
          <w:bCs w:val="0"/>
        </w:rPr>
        <w:t xml:space="preserve"> </w:t>
      </w:r>
      <w:r w:rsidR="006C7B4D">
        <w:rPr>
          <w:rStyle w:val="StyleBold"/>
          <w:b w:val="0"/>
          <w:bCs w:val="0"/>
        </w:rPr>
        <w:t xml:space="preserve">lighting control </w:t>
      </w:r>
      <w:r w:rsidR="00D46A87" w:rsidRPr="00D46A87">
        <w:rPr>
          <w:rStyle w:val="StyleBold"/>
          <w:b w:val="0"/>
          <w:bCs w:val="0"/>
        </w:rPr>
        <w:t>and low current engineer</w:t>
      </w:r>
      <w:r w:rsidR="00497D64">
        <w:rPr>
          <w:rStyle w:val="StyleBold"/>
          <w:b w:val="0"/>
          <w:bCs w:val="0"/>
        </w:rPr>
        <w:t>ing and/</w:t>
      </w:r>
      <w:proofErr w:type="gramStart"/>
      <w:r w:rsidR="00497D64">
        <w:rPr>
          <w:rStyle w:val="StyleBold"/>
          <w:b w:val="0"/>
          <w:bCs w:val="0"/>
        </w:rPr>
        <w:t>or</w:t>
      </w:r>
      <w:r w:rsidR="004B17E5">
        <w:rPr>
          <w:rStyle w:val="StyleBold"/>
          <w:b w:val="0"/>
          <w:bCs w:val="0"/>
        </w:rPr>
        <w:t>;</w:t>
      </w:r>
      <w:proofErr w:type="gramEnd"/>
    </w:p>
    <w:p w14:paraId="54623121" w14:textId="1C0CFFFD" w:rsidR="009F6853" w:rsidRDefault="00BB55E9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r>
        <w:rPr>
          <w:rStyle w:val="StyleBold"/>
          <w:b w:val="0"/>
          <w:bCs w:val="0"/>
          <w:highlight w:val="cyan"/>
        </w:rPr>
        <w:t xml:space="preserve">A </w:t>
      </w:r>
      <w:r w:rsidR="00195325">
        <w:rPr>
          <w:rStyle w:val="StyleBold"/>
          <w:b w:val="0"/>
          <w:bCs w:val="0"/>
          <w:highlight w:val="cyan"/>
        </w:rPr>
        <w:t xml:space="preserve">very </w:t>
      </w:r>
      <w:r>
        <w:rPr>
          <w:rStyle w:val="StyleBold"/>
          <w:b w:val="0"/>
          <w:bCs w:val="0"/>
          <w:highlight w:val="cyan"/>
        </w:rPr>
        <w:t>good candidate for</w:t>
      </w:r>
      <w:r w:rsidR="00D46A87">
        <w:rPr>
          <w:rStyle w:val="StyleBold"/>
          <w:b w:val="0"/>
          <w:bCs w:val="0"/>
          <w:highlight w:val="cyan"/>
        </w:rPr>
        <w:t xml:space="preserve"> </w:t>
      </w:r>
      <w:r w:rsidR="00E50F7C" w:rsidRPr="00D46A87">
        <w:rPr>
          <w:rStyle w:val="StyleBold"/>
          <w:b w:val="0"/>
          <w:bCs w:val="0"/>
          <w:highlight w:val="cyan"/>
        </w:rPr>
        <w:t>intermediate</w:t>
      </w:r>
      <w:r w:rsidR="00D46A87" w:rsidRPr="00D46A87">
        <w:rPr>
          <w:rStyle w:val="StyleBold"/>
          <w:b w:val="0"/>
          <w:bCs w:val="0"/>
          <w:highlight w:val="cyan"/>
        </w:rPr>
        <w:t>-level</w:t>
      </w:r>
      <w:r w:rsidR="00E50F7C" w:rsidRPr="00D46A87">
        <w:rPr>
          <w:rStyle w:val="StyleBold"/>
          <w:b w:val="0"/>
          <w:bCs w:val="0"/>
          <w:highlight w:val="cyan"/>
        </w:rPr>
        <w:t xml:space="preserve"> requirement</w:t>
      </w:r>
      <w:r w:rsidR="00D46A87">
        <w:rPr>
          <w:rStyle w:val="StyleBold"/>
          <w:b w:val="0"/>
          <w:bCs w:val="0"/>
          <w:highlight w:val="cyan"/>
        </w:rPr>
        <w:t>s</w:t>
      </w:r>
      <w:r w:rsidR="00E50F7C" w:rsidRPr="00D46A87">
        <w:rPr>
          <w:rStyle w:val="StyleBold"/>
          <w:b w:val="0"/>
          <w:bCs w:val="0"/>
          <w:highlight w:val="cyan"/>
        </w:rPr>
        <w:t xml:space="preserve"> for </w:t>
      </w:r>
      <w:r w:rsidR="00D46A87" w:rsidRPr="00D46A87">
        <w:rPr>
          <w:rStyle w:val="StyleBold"/>
          <w:b w:val="0"/>
          <w:bCs w:val="0"/>
          <w:highlight w:val="cyan"/>
        </w:rPr>
        <w:t xml:space="preserve">software development and </w:t>
      </w:r>
      <w:r w:rsidR="00193C9D">
        <w:rPr>
          <w:rStyle w:val="StyleBold"/>
          <w:b w:val="0"/>
          <w:bCs w:val="0"/>
          <w:highlight w:val="cyan"/>
        </w:rPr>
        <w:t>IT</w:t>
      </w:r>
      <w:r w:rsidR="00D46A87" w:rsidRPr="00D46A87">
        <w:rPr>
          <w:rStyle w:val="StyleBold"/>
          <w:b w:val="0"/>
          <w:bCs w:val="0"/>
          <w:highlight w:val="cyan"/>
        </w:rPr>
        <w:t xml:space="preserve">-related </w:t>
      </w:r>
      <w:r w:rsidR="00D46A87">
        <w:rPr>
          <w:rStyle w:val="StyleBold"/>
          <w:b w:val="0"/>
          <w:bCs w:val="0"/>
          <w:highlight w:val="cyan"/>
        </w:rPr>
        <w:t>positions, especially for Python and/or Java development effort</w:t>
      </w:r>
      <w:r w:rsidR="00CD1E1E">
        <w:rPr>
          <w:rStyle w:val="StyleBold"/>
          <w:b w:val="0"/>
          <w:bCs w:val="0"/>
          <w:highlight w:val="cyan"/>
        </w:rPr>
        <w:t>s</w:t>
      </w:r>
      <w:r w:rsidR="00497D64">
        <w:rPr>
          <w:rStyle w:val="StyleBold"/>
          <w:b w:val="0"/>
          <w:bCs w:val="0"/>
          <w:highlight w:val="cyan"/>
        </w:rPr>
        <w:t xml:space="preserve"> and/</w:t>
      </w:r>
      <w:proofErr w:type="gramStart"/>
      <w:r w:rsidR="00497D64">
        <w:rPr>
          <w:rStyle w:val="StyleBold"/>
          <w:b w:val="0"/>
          <w:bCs w:val="0"/>
          <w:highlight w:val="cyan"/>
        </w:rPr>
        <w:t>or</w:t>
      </w:r>
      <w:r w:rsidR="004B17E5">
        <w:rPr>
          <w:rStyle w:val="StyleBold"/>
          <w:b w:val="0"/>
          <w:bCs w:val="0"/>
          <w:highlight w:val="cyan"/>
        </w:rPr>
        <w:t>;</w:t>
      </w:r>
      <w:proofErr w:type="gramEnd"/>
    </w:p>
    <w:p w14:paraId="2377E282" w14:textId="26715EC5" w:rsidR="00D46A87" w:rsidRPr="00D46A87" w:rsidRDefault="00D46A87" w:rsidP="00BA0249">
      <w:pPr>
        <w:pStyle w:val="ListParagraph"/>
        <w:numPr>
          <w:ilvl w:val="0"/>
          <w:numId w:val="6"/>
        </w:numPr>
        <w:jc w:val="left"/>
        <w:rPr>
          <w:rStyle w:val="StyleBold"/>
          <w:b w:val="0"/>
          <w:bCs w:val="0"/>
          <w:highlight w:val="cyan"/>
        </w:rPr>
      </w:pPr>
      <w:proofErr w:type="gramStart"/>
      <w:r>
        <w:rPr>
          <w:rStyle w:val="StyleBold"/>
          <w:b w:val="0"/>
          <w:bCs w:val="0"/>
          <w:highlight w:val="cyan"/>
        </w:rPr>
        <w:t>A</w:t>
      </w:r>
      <w:r w:rsidR="00773FDF">
        <w:rPr>
          <w:rStyle w:val="StyleBold"/>
          <w:b w:val="0"/>
          <w:bCs w:val="0"/>
          <w:highlight w:val="cyan"/>
        </w:rPr>
        <w:t xml:space="preserve"> valuable</w:t>
      </w:r>
      <w:r>
        <w:rPr>
          <w:rStyle w:val="StyleBold"/>
          <w:b w:val="0"/>
          <w:bCs w:val="0"/>
          <w:highlight w:val="cyan"/>
        </w:rPr>
        <w:t xml:space="preserve"> asset</w:t>
      </w:r>
      <w:proofErr w:type="gramEnd"/>
      <w:r>
        <w:rPr>
          <w:rStyle w:val="StyleBold"/>
          <w:b w:val="0"/>
          <w:bCs w:val="0"/>
          <w:highlight w:val="cyan"/>
        </w:rPr>
        <w:t xml:space="preserve"> in cybersecurity especially for industrial environments and standards.</w:t>
      </w:r>
    </w:p>
    <w:p w14:paraId="521DF339" w14:textId="77777777" w:rsidR="00BF3030" w:rsidRDefault="00BF3030">
      <w:pPr>
        <w:jc w:val="left"/>
        <w:rPr>
          <w:rFonts w:asciiTheme="minorHAnsi" w:hAnsiTheme="minorHAnsi" w:cstheme="minorHAnsi"/>
          <w:b/>
          <w:bCs/>
          <w:caps/>
          <w:spacing w:val="15"/>
          <w:sz w:val="24"/>
        </w:rPr>
      </w:pPr>
      <w:r>
        <w:br w:type="page"/>
      </w:r>
    </w:p>
    <w:p w14:paraId="0F340273" w14:textId="625E2E2A" w:rsidR="00F1161E" w:rsidRPr="00C05C60" w:rsidRDefault="00261063" w:rsidP="00C05C60">
      <w:pPr>
        <w:pStyle w:val="Heading1"/>
      </w:pPr>
      <w:r w:rsidRPr="00C05C60">
        <w:lastRenderedPageBreak/>
        <w:t>Professional Experience</w:t>
      </w:r>
    </w:p>
    <w:p w14:paraId="4904AF11" w14:textId="183F6E01" w:rsidR="008D3944" w:rsidRPr="00EB2504" w:rsidRDefault="008D3944" w:rsidP="002965B5">
      <w:pPr>
        <w:pStyle w:val="Places"/>
        <w:rPr>
          <w:rStyle w:val="StyleBold"/>
          <w:b/>
          <w:bCs w:val="0"/>
          <w:highlight w:val="cyan"/>
        </w:rPr>
      </w:pPr>
      <w:r w:rsidRPr="00EB2504">
        <w:rPr>
          <w:rStyle w:val="StyleBold"/>
          <w:b/>
          <w:bCs w:val="0"/>
          <w:highlight w:val="cyan"/>
        </w:rPr>
        <w:t>SSENSE</w:t>
      </w:r>
    </w:p>
    <w:p w14:paraId="58CFA873" w14:textId="1D035F0A" w:rsidR="008D3944" w:rsidRPr="00EB2504" w:rsidRDefault="008D3944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EB2504">
        <w:rPr>
          <w:rStyle w:val="StyleBoldItalic"/>
          <w:i w:val="0"/>
          <w:iCs w:val="0"/>
          <w:highlight w:val="cyan"/>
        </w:rPr>
        <w:t>Software Developer</w:t>
      </w:r>
      <w:r w:rsidRPr="00EB2504">
        <w:rPr>
          <w:rStyle w:val="StyleBoldItalic"/>
          <w:i w:val="0"/>
          <w:iCs w:val="0"/>
          <w:highlight w:val="cyan"/>
        </w:rPr>
        <w:tab/>
        <w:t xml:space="preserve">Montreal, Quebec, Sep 2019 – </w:t>
      </w:r>
      <w:r w:rsidR="00DD6AC6" w:rsidRPr="00EB2504">
        <w:rPr>
          <w:rStyle w:val="StyleBoldItalic"/>
          <w:i w:val="0"/>
          <w:iCs w:val="0"/>
          <w:highlight w:val="cyan"/>
        </w:rPr>
        <w:t>Dec 2019</w:t>
      </w:r>
    </w:p>
    <w:p w14:paraId="5C3C65D8" w14:textId="5B63E8F3" w:rsidR="008D3944" w:rsidRPr="00EB2504" w:rsidRDefault="00FD11A5" w:rsidP="00FD11A5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EB2504">
        <w:rPr>
          <w:rStyle w:val="StyleBoldItalic"/>
          <w:b w:val="0"/>
          <w:bCs w:val="0"/>
          <w:i w:val="0"/>
          <w:iCs w:val="0"/>
          <w:highlight w:val="cyan"/>
        </w:rPr>
        <w:t>Created a</w:t>
      </w:r>
      <w:r w:rsidR="00DB18BE"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n endpoint </w:t>
      </w:r>
      <w:r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API for a </w:t>
      </w:r>
      <w:r w:rsidR="00B52343"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frontend </w:t>
      </w:r>
      <w:r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microservice using Flask </w:t>
      </w:r>
      <w:r w:rsidR="000C2560" w:rsidRPr="00EB2504">
        <w:rPr>
          <w:rStyle w:val="StyleBoldItalic"/>
          <w:b w:val="0"/>
          <w:bCs w:val="0"/>
          <w:i w:val="0"/>
          <w:iCs w:val="0"/>
          <w:highlight w:val="cyan"/>
        </w:rPr>
        <w:t>over</w:t>
      </w:r>
      <w:r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 </w:t>
      </w:r>
      <w:r w:rsidR="008D3944" w:rsidRPr="00EB2504">
        <w:rPr>
          <w:rStyle w:val="StyleBoldItalic"/>
          <w:b w:val="0"/>
          <w:bCs w:val="0"/>
          <w:i w:val="0"/>
          <w:iCs w:val="0"/>
          <w:highlight w:val="cyan"/>
        </w:rPr>
        <w:t>Python</w:t>
      </w:r>
      <w:r w:rsidRPr="00EB2504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2E4F3456" w14:textId="465956B6" w:rsidR="00603D47" w:rsidRPr="00EB2504" w:rsidRDefault="00FD11A5" w:rsidP="0041198F">
      <w:pPr>
        <w:pStyle w:val="Details"/>
        <w:rPr>
          <w:rStyle w:val="StyleBoldItalic"/>
          <w:b w:val="0"/>
          <w:bCs w:val="0"/>
          <w:i w:val="0"/>
          <w:iCs w:val="0"/>
          <w:highlight w:val="cyan"/>
        </w:rPr>
      </w:pPr>
      <w:r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Collected data metrics and visualized it using </w:t>
      </w:r>
      <w:proofErr w:type="spellStart"/>
      <w:r w:rsidRPr="00EB2504">
        <w:rPr>
          <w:rStyle w:val="StyleBoldItalic"/>
          <w:b w:val="0"/>
          <w:bCs w:val="0"/>
          <w:i w:val="0"/>
          <w:iCs w:val="0"/>
          <w:highlight w:val="cyan"/>
        </w:rPr>
        <w:t>Statsd</w:t>
      </w:r>
      <w:proofErr w:type="spellEnd"/>
      <w:r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 for </w:t>
      </w:r>
      <w:proofErr w:type="spellStart"/>
      <w:r w:rsidR="00603D47" w:rsidRPr="00EB2504">
        <w:rPr>
          <w:rStyle w:val="StyleBoldItalic"/>
          <w:b w:val="0"/>
          <w:bCs w:val="0"/>
          <w:i w:val="0"/>
          <w:iCs w:val="0"/>
          <w:highlight w:val="cyan"/>
        </w:rPr>
        <w:t>DataDog</w:t>
      </w:r>
      <w:proofErr w:type="spellEnd"/>
      <w:r w:rsidR="00603D47" w:rsidRPr="00EB2504">
        <w:rPr>
          <w:rStyle w:val="StyleBoldItalic"/>
          <w:b w:val="0"/>
          <w:bCs w:val="0"/>
          <w:i w:val="0"/>
          <w:iCs w:val="0"/>
          <w:highlight w:val="cyan"/>
        </w:rPr>
        <w:t xml:space="preserve"> and </w:t>
      </w:r>
      <w:proofErr w:type="spellStart"/>
      <w:r w:rsidR="00603D47" w:rsidRPr="00EB2504">
        <w:rPr>
          <w:rStyle w:val="StyleBoldItalic"/>
          <w:b w:val="0"/>
          <w:bCs w:val="0"/>
          <w:i w:val="0"/>
          <w:iCs w:val="0"/>
          <w:highlight w:val="cyan"/>
        </w:rPr>
        <w:t>NewRelic</w:t>
      </w:r>
      <w:proofErr w:type="spellEnd"/>
      <w:r w:rsidR="00603D47" w:rsidRPr="00EB2504">
        <w:rPr>
          <w:rStyle w:val="StyleBoldItalic"/>
          <w:b w:val="0"/>
          <w:bCs w:val="0"/>
          <w:i w:val="0"/>
          <w:iCs w:val="0"/>
          <w:highlight w:val="cyan"/>
        </w:rPr>
        <w:t>.</w:t>
      </w:r>
    </w:p>
    <w:p w14:paraId="39B1B47E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594EBB29" w14:textId="0C3A5C0C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SCHNEIDER-ELECTRIC</w:t>
      </w:r>
      <w:r w:rsidR="00DB1422">
        <w:rPr>
          <w:rStyle w:val="StyleBold"/>
          <w:b/>
          <w:bCs w:val="0"/>
        </w:rPr>
        <w:t xml:space="preserve"> (SE)</w:t>
      </w:r>
    </w:p>
    <w:p w14:paraId="3C6EF560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Distributed Control Systems (DCS) Specialist</w:t>
      </w:r>
      <w:r w:rsidRPr="0015513B">
        <w:rPr>
          <w:rStyle w:val="StyleBoldItalic"/>
          <w:i w:val="0"/>
          <w:iCs w:val="0"/>
        </w:rPr>
        <w:tab/>
        <w:t>Brossard, Quebec, Nov 2016 – May 2018</w:t>
      </w:r>
    </w:p>
    <w:p w14:paraId="618CC9FC" w14:textId="516C400D" w:rsidR="002F455D" w:rsidRPr="00EB2504" w:rsidRDefault="00DC18B0" w:rsidP="00247E98">
      <w:pPr>
        <w:pStyle w:val="Details"/>
        <w:rPr>
          <w:highlight w:val="cyan"/>
        </w:rPr>
      </w:pPr>
      <w:r w:rsidRPr="00EB2504">
        <w:rPr>
          <w:highlight w:val="cyan"/>
        </w:rPr>
        <w:t xml:space="preserve">Interfaced a </w:t>
      </w:r>
      <w:r w:rsidR="002F455D" w:rsidRPr="00EB2504">
        <w:rPr>
          <w:highlight w:val="cyan"/>
        </w:rPr>
        <w:t xml:space="preserve">MySQL database to </w:t>
      </w:r>
      <w:r w:rsidRPr="00EB2504">
        <w:rPr>
          <w:highlight w:val="cyan"/>
        </w:rPr>
        <w:t xml:space="preserve">an </w:t>
      </w:r>
      <w:r w:rsidR="002F455D" w:rsidRPr="00EB2504">
        <w:rPr>
          <w:highlight w:val="cyan"/>
        </w:rPr>
        <w:t>ICMP packet manage</w:t>
      </w:r>
      <w:r w:rsidRPr="00EB2504">
        <w:rPr>
          <w:highlight w:val="cyan"/>
        </w:rPr>
        <w:t>r using a Python script</w:t>
      </w:r>
      <w:r w:rsidR="00372E4D" w:rsidRPr="00EB2504">
        <w:rPr>
          <w:highlight w:val="cyan"/>
        </w:rPr>
        <w:t>ing</w:t>
      </w:r>
      <w:r w:rsidR="002F455D" w:rsidRPr="00EB2504">
        <w:rPr>
          <w:highlight w:val="cyan"/>
        </w:rPr>
        <w:t>.</w:t>
      </w:r>
    </w:p>
    <w:p w14:paraId="46B919CF" w14:textId="1BA39601" w:rsidR="002F455D" w:rsidRPr="00EB2504" w:rsidRDefault="00DC18B0" w:rsidP="00247E98">
      <w:pPr>
        <w:pStyle w:val="Details"/>
        <w:rPr>
          <w:highlight w:val="cyan"/>
        </w:rPr>
      </w:pPr>
      <w:r w:rsidRPr="00EB2504">
        <w:rPr>
          <w:highlight w:val="cyan"/>
        </w:rPr>
        <w:t>Performed</w:t>
      </w:r>
      <w:r w:rsidR="002F455D" w:rsidRPr="00EB2504">
        <w:rPr>
          <w:highlight w:val="cyan"/>
        </w:rPr>
        <w:t xml:space="preserve"> IEC61850 SCL </w:t>
      </w:r>
      <w:r w:rsidRPr="00EB2504">
        <w:rPr>
          <w:highlight w:val="cyan"/>
        </w:rPr>
        <w:t xml:space="preserve">text </w:t>
      </w:r>
      <w:r w:rsidR="002F455D" w:rsidRPr="00EB2504">
        <w:rPr>
          <w:highlight w:val="cyan"/>
        </w:rPr>
        <w:t>processing</w:t>
      </w:r>
      <w:r w:rsidRPr="00EB2504">
        <w:rPr>
          <w:highlight w:val="cyan"/>
        </w:rPr>
        <w:t xml:space="preserve"> using Python.</w:t>
      </w:r>
    </w:p>
    <w:p w14:paraId="50162FB9" w14:textId="1AA836BD" w:rsidR="00247E98" w:rsidRDefault="00F45605" w:rsidP="00247E98">
      <w:pPr>
        <w:pStyle w:val="Details"/>
        <w:rPr>
          <w:rStyle w:val="StyleBold"/>
          <w:b w:val="0"/>
          <w:bCs w:val="0"/>
        </w:rPr>
      </w:pPr>
      <w:r>
        <w:t>Wo</w:t>
      </w:r>
      <w:r w:rsidR="00FD1EFD">
        <w:t>r</w:t>
      </w:r>
      <w:r>
        <w:t xml:space="preserve">ked </w:t>
      </w:r>
      <w:r w:rsidR="00FD1EFD">
        <w:t xml:space="preserve">with </w:t>
      </w:r>
      <w:r w:rsidR="00DB1422">
        <w:t>SE’</w:t>
      </w:r>
      <w:r w:rsidR="003A39BB">
        <w:t xml:space="preserve">s </w:t>
      </w:r>
      <w:r>
        <w:t xml:space="preserve">proprietary </w:t>
      </w:r>
      <w:r w:rsidR="00261063" w:rsidRPr="0015513B">
        <w:t>PACiS</w:t>
      </w:r>
      <w:r w:rsidR="00AC1548" w:rsidRPr="0015513B">
        <w:t xml:space="preserve">, </w:t>
      </w:r>
      <w:r w:rsidR="00AB5434" w:rsidRPr="0015513B">
        <w:t>EcoSUI</w:t>
      </w:r>
      <w:r w:rsidR="00AC1548" w:rsidRPr="0015513B">
        <w:t>, PowerSCADA</w:t>
      </w:r>
      <w:r w:rsidR="008A0490">
        <w:t>,</w:t>
      </w:r>
      <w:r w:rsidR="00AC1548" w:rsidRPr="0015513B">
        <w:t xml:space="preserve"> Easergy</w:t>
      </w:r>
      <w:r w:rsidR="008A0490">
        <w:t>,</w:t>
      </w:r>
      <w:r w:rsidR="003A39BB">
        <w:t xml:space="preserve"> </w:t>
      </w:r>
      <w:r w:rsidR="008126EC">
        <w:t xml:space="preserve">and </w:t>
      </w:r>
      <w:r w:rsidR="003A39BB" w:rsidRPr="003A39BB">
        <w:t>Struxure</w:t>
      </w:r>
      <w:r w:rsidR="00AD6D04">
        <w:t>W</w:t>
      </w:r>
      <w:r w:rsidR="003A39BB" w:rsidRPr="003A39BB">
        <w:t>are</w:t>
      </w:r>
      <w:r w:rsidR="003A39BB">
        <w:t>.</w:t>
      </w:r>
    </w:p>
    <w:p w14:paraId="74364531" w14:textId="7F707B89" w:rsidR="00CA4686" w:rsidRDefault="00CA4686" w:rsidP="002F1D44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 xml:space="preserve">Aggregated data from </w:t>
      </w:r>
      <w:r w:rsidR="005D377E">
        <w:rPr>
          <w:rStyle w:val="StyleBold"/>
          <w:b w:val="0"/>
          <w:bCs w:val="0"/>
        </w:rPr>
        <w:t xml:space="preserve">legacy </w:t>
      </w:r>
      <w:r w:rsidR="00F45605">
        <w:rPr>
          <w:rStyle w:val="StyleBold"/>
          <w:b w:val="0"/>
          <w:bCs w:val="0"/>
        </w:rPr>
        <w:t xml:space="preserve">communication protocols: </w:t>
      </w:r>
      <w:r w:rsidR="002D409B" w:rsidRPr="00247E98">
        <w:rPr>
          <w:rStyle w:val="StyleBold"/>
          <w:b w:val="0"/>
          <w:bCs w:val="0"/>
        </w:rPr>
        <w:t>DNP3</w:t>
      </w:r>
      <w:r w:rsidR="00C80369" w:rsidRPr="00247E98">
        <w:rPr>
          <w:rStyle w:val="StyleBold"/>
          <w:b w:val="0"/>
          <w:bCs w:val="0"/>
        </w:rPr>
        <w:t>,</w:t>
      </w:r>
      <w:r w:rsidR="002D409B" w:rsidRPr="00247E98">
        <w:rPr>
          <w:rStyle w:val="StyleBold"/>
          <w:b w:val="0"/>
          <w:bCs w:val="0"/>
        </w:rPr>
        <w:t xml:space="preserve"> Modbus</w:t>
      </w:r>
      <w:r>
        <w:rPr>
          <w:rStyle w:val="StyleBold"/>
          <w:b w:val="0"/>
          <w:bCs w:val="0"/>
        </w:rPr>
        <w:t xml:space="preserve">, and </w:t>
      </w:r>
      <w:r w:rsidRPr="00CA4686">
        <w:rPr>
          <w:rStyle w:val="StyleBold"/>
          <w:b w:val="0"/>
          <w:bCs w:val="0"/>
        </w:rPr>
        <w:t>IEC 60870-5</w:t>
      </w:r>
      <w:r w:rsidR="005D377E">
        <w:rPr>
          <w:rStyle w:val="StyleBold"/>
          <w:b w:val="0"/>
          <w:bCs w:val="0"/>
        </w:rPr>
        <w:t xml:space="preserve"> into IEC 61650 using specialized IED gateways</w:t>
      </w:r>
      <w:r>
        <w:rPr>
          <w:rStyle w:val="StyleBold"/>
          <w:b w:val="0"/>
          <w:bCs w:val="0"/>
        </w:rPr>
        <w:t>.</w:t>
      </w:r>
    </w:p>
    <w:p w14:paraId="64060404" w14:textId="267B9519" w:rsidR="001B7E79" w:rsidRDefault="0069697E" w:rsidP="00CA4686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Integrated</w:t>
      </w:r>
      <w:r w:rsidR="001B7E79">
        <w:rPr>
          <w:rStyle w:val="StyleBold"/>
          <w:b w:val="0"/>
          <w:bCs w:val="0"/>
        </w:rPr>
        <w:t xml:space="preserve"> </w:t>
      </w:r>
      <w:r w:rsidR="00261063" w:rsidRPr="00CA4686">
        <w:rPr>
          <w:rStyle w:val="StyleBold"/>
          <w:b w:val="0"/>
          <w:bCs w:val="0"/>
        </w:rPr>
        <w:t xml:space="preserve">IEC61850 </w:t>
      </w:r>
      <w:r w:rsidR="001B7E79">
        <w:rPr>
          <w:rStyle w:val="StyleBold"/>
          <w:b w:val="0"/>
          <w:bCs w:val="0"/>
        </w:rPr>
        <w:t xml:space="preserve">protection relay </w:t>
      </w:r>
      <w:r w:rsidR="00261063" w:rsidRPr="00CA4686">
        <w:rPr>
          <w:rStyle w:val="StyleBold"/>
          <w:b w:val="0"/>
          <w:bCs w:val="0"/>
        </w:rPr>
        <w:t xml:space="preserve">IEDs: </w:t>
      </w:r>
      <w:r w:rsidR="00DB1422">
        <w:rPr>
          <w:rStyle w:val="StyleBold"/>
          <w:b w:val="0"/>
          <w:bCs w:val="0"/>
        </w:rPr>
        <w:t>SE</w:t>
      </w:r>
      <w:r w:rsidR="00E86C02" w:rsidRPr="00CA4686">
        <w:rPr>
          <w:rStyle w:val="StyleBold"/>
          <w:b w:val="0"/>
          <w:bCs w:val="0"/>
        </w:rPr>
        <w:t xml:space="preserve">, </w:t>
      </w:r>
      <w:r w:rsidR="00261063" w:rsidRPr="00CA4686">
        <w:rPr>
          <w:rStyle w:val="StyleBold"/>
          <w:b w:val="0"/>
          <w:bCs w:val="0"/>
        </w:rPr>
        <w:t xml:space="preserve">SEL, </w:t>
      </w:r>
      <w:proofErr w:type="spellStart"/>
      <w:r w:rsidR="00261063" w:rsidRPr="00CA4686">
        <w:rPr>
          <w:rStyle w:val="StyleBold"/>
          <w:b w:val="0"/>
          <w:bCs w:val="0"/>
        </w:rPr>
        <w:t>Vizimax</w:t>
      </w:r>
      <w:proofErr w:type="spellEnd"/>
      <w:r w:rsidR="00261063" w:rsidRPr="00CA4686">
        <w:rPr>
          <w:rStyle w:val="StyleBold"/>
          <w:b w:val="0"/>
          <w:bCs w:val="0"/>
        </w:rPr>
        <w:t>, Cooper and ABB</w:t>
      </w:r>
      <w:r w:rsidR="001B7E79">
        <w:rPr>
          <w:rStyle w:val="StyleBold"/>
          <w:b w:val="0"/>
          <w:bCs w:val="0"/>
        </w:rPr>
        <w:t>.</w:t>
      </w:r>
    </w:p>
    <w:p w14:paraId="17C28318" w14:textId="5BCA97FB" w:rsidR="001B7E79" w:rsidRDefault="008C453D" w:rsidP="001B7E79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V</w:t>
      </w:r>
      <w:r w:rsidR="001B7E79">
        <w:rPr>
          <w:rStyle w:val="StyleBold"/>
          <w:b w:val="0"/>
          <w:bCs w:val="0"/>
        </w:rPr>
        <w:t xml:space="preserve">isualized </w:t>
      </w:r>
      <w:r>
        <w:rPr>
          <w:rStyle w:val="StyleBold"/>
          <w:b w:val="0"/>
          <w:bCs w:val="0"/>
        </w:rPr>
        <w:t xml:space="preserve">data </w:t>
      </w:r>
      <w:r w:rsidR="001B7E79">
        <w:rPr>
          <w:rStyle w:val="StyleBold"/>
          <w:b w:val="0"/>
          <w:bCs w:val="0"/>
        </w:rPr>
        <w:t xml:space="preserve">using </w:t>
      </w:r>
      <w:r w:rsidR="00880268">
        <w:rPr>
          <w:rStyle w:val="StyleBold"/>
          <w:b w:val="0"/>
          <w:bCs w:val="0"/>
        </w:rPr>
        <w:t xml:space="preserve">standard and customized </w:t>
      </w:r>
      <w:r w:rsidR="001B7E79">
        <w:rPr>
          <w:rStyle w:val="StyleBold"/>
          <w:b w:val="0"/>
          <w:bCs w:val="0"/>
        </w:rPr>
        <w:t>local</w:t>
      </w:r>
      <w:r>
        <w:rPr>
          <w:rStyle w:val="StyleBold"/>
          <w:b w:val="0"/>
          <w:bCs w:val="0"/>
        </w:rPr>
        <w:t>/</w:t>
      </w:r>
      <w:r w:rsidR="001B7E79">
        <w:rPr>
          <w:rStyle w:val="StyleBold"/>
          <w:b w:val="0"/>
          <w:bCs w:val="0"/>
        </w:rPr>
        <w:t xml:space="preserve">remote </w:t>
      </w:r>
      <w:r w:rsidR="00880268">
        <w:rPr>
          <w:rStyle w:val="StyleBold"/>
          <w:b w:val="0"/>
          <w:bCs w:val="0"/>
        </w:rPr>
        <w:t>level</w:t>
      </w:r>
      <w:r>
        <w:rPr>
          <w:rStyle w:val="StyleBold"/>
          <w:b w:val="0"/>
          <w:bCs w:val="0"/>
        </w:rPr>
        <w:t>s</w:t>
      </w:r>
      <w:r w:rsidR="00880268">
        <w:rPr>
          <w:rStyle w:val="StyleBold"/>
          <w:b w:val="0"/>
          <w:bCs w:val="0"/>
        </w:rPr>
        <w:t xml:space="preserve"> over </w:t>
      </w:r>
      <w:r w:rsidR="00CA4686">
        <w:rPr>
          <w:rStyle w:val="StyleBold"/>
          <w:b w:val="0"/>
          <w:bCs w:val="0"/>
        </w:rPr>
        <w:t>HMI</w:t>
      </w:r>
      <w:r w:rsidR="00880268">
        <w:rPr>
          <w:rStyle w:val="StyleBold"/>
          <w:b w:val="0"/>
          <w:bCs w:val="0"/>
        </w:rPr>
        <w:t>s</w:t>
      </w:r>
      <w:r w:rsidR="001B7E79">
        <w:rPr>
          <w:rStyle w:val="StyleBold"/>
          <w:b w:val="0"/>
          <w:bCs w:val="0"/>
        </w:rPr>
        <w:t>.</w:t>
      </w:r>
    </w:p>
    <w:p w14:paraId="0635576C" w14:textId="10C91E6A" w:rsidR="008B6906" w:rsidRPr="00EB2504" w:rsidRDefault="008B6906" w:rsidP="008B6906">
      <w:pPr>
        <w:pStyle w:val="Details"/>
        <w:rPr>
          <w:rStyle w:val="StyleBold"/>
          <w:b w:val="0"/>
          <w:bCs w:val="0"/>
          <w:highlight w:val="cyan"/>
        </w:rPr>
      </w:pPr>
      <w:r w:rsidRPr="00EB2504">
        <w:rPr>
          <w:rStyle w:val="StyleBold"/>
          <w:b w:val="0"/>
          <w:bCs w:val="0"/>
          <w:highlight w:val="cyan"/>
        </w:rPr>
        <w:t xml:space="preserve">Gathered OT cybersecurity requirements </w:t>
      </w:r>
      <w:r w:rsidRPr="00EB2504">
        <w:rPr>
          <w:highlight w:val="cyan"/>
        </w:rPr>
        <w:t>to achieve NERC-CIP</w:t>
      </w:r>
      <w:r w:rsidRPr="00EB2504">
        <w:rPr>
          <w:highlight w:val="cyan"/>
        </w:rPr>
        <w:t xml:space="preserve"> compliance.</w:t>
      </w:r>
    </w:p>
    <w:p w14:paraId="228A0C40" w14:textId="0C1150EF" w:rsidR="003F483F" w:rsidRDefault="00F45605" w:rsidP="0073681B">
      <w:pPr>
        <w:pStyle w:val="Details"/>
        <w:rPr>
          <w:rStyle w:val="StyleBold"/>
          <w:b w:val="0"/>
          <w:bCs w:val="0"/>
        </w:rPr>
      </w:pPr>
      <w:r>
        <w:rPr>
          <w:rStyle w:val="StyleBold"/>
          <w:b w:val="0"/>
          <w:bCs w:val="0"/>
        </w:rPr>
        <w:t>Commissioned projects across Canada in Manitoba and Toronto</w:t>
      </w:r>
      <w:r w:rsidR="009C4927">
        <w:rPr>
          <w:rStyle w:val="StyleBold"/>
          <w:b w:val="0"/>
          <w:bCs w:val="0"/>
        </w:rPr>
        <w:t xml:space="preserve"> and in the USA too</w:t>
      </w:r>
      <w:r>
        <w:rPr>
          <w:rStyle w:val="StyleBold"/>
          <w:b w:val="0"/>
          <w:bCs w:val="0"/>
        </w:rPr>
        <w:t>.</w:t>
      </w:r>
    </w:p>
    <w:p w14:paraId="0F5A9E1E" w14:textId="77777777" w:rsidR="00191B9D" w:rsidRPr="0073681B" w:rsidRDefault="00191B9D" w:rsidP="00191B9D">
      <w:pPr>
        <w:pStyle w:val="Details"/>
        <w:numPr>
          <w:ilvl w:val="0"/>
          <w:numId w:val="0"/>
        </w:numPr>
        <w:ind w:left="1800"/>
        <w:rPr>
          <w:rStyle w:val="StyleBoldItalic"/>
          <w:b w:val="0"/>
          <w:bCs w:val="0"/>
          <w:i w:val="0"/>
          <w:iCs w:val="0"/>
        </w:rPr>
      </w:pPr>
    </w:p>
    <w:p w14:paraId="10C18F5D" w14:textId="60DED1DB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Automation Engineer</w:t>
      </w:r>
      <w:r w:rsidRPr="0015513B">
        <w:rPr>
          <w:rStyle w:val="StyleBoldItalic"/>
          <w:i w:val="0"/>
          <w:iCs w:val="0"/>
        </w:rPr>
        <w:tab/>
        <w:t>Riyadh, Saudi Arabia, Mar 2014 – Nov 2016</w:t>
      </w:r>
    </w:p>
    <w:p w14:paraId="2B9A2C06" w14:textId="2E851A6F" w:rsidR="005D7D57" w:rsidRPr="005D7D57" w:rsidRDefault="005D7D57" w:rsidP="005D7D57">
      <w:pPr>
        <w:pStyle w:val="Details"/>
        <w:rPr>
          <w:b/>
          <w:bCs/>
        </w:rPr>
      </w:pPr>
      <w:r>
        <w:t>Interfaced IEC 61850 IEDs</w:t>
      </w:r>
      <w:r>
        <w:rPr>
          <w:rStyle w:val="StyleBold"/>
          <w:b w:val="0"/>
          <w:bCs w:val="0"/>
        </w:rPr>
        <w:t>:</w:t>
      </w:r>
      <w:r w:rsidRPr="0015513B">
        <w:rPr>
          <w:rStyle w:val="StyleBold"/>
          <w:b w:val="0"/>
          <w:bCs w:val="0"/>
        </w:rPr>
        <w:t xml:space="preserve"> SEL</w:t>
      </w:r>
      <w:r>
        <w:rPr>
          <w:rStyle w:val="StyleBold"/>
          <w:b w:val="0"/>
          <w:bCs w:val="0"/>
        </w:rPr>
        <w:t xml:space="preserve"> and</w:t>
      </w:r>
      <w:r w:rsidRPr="0015513B">
        <w:rPr>
          <w:rStyle w:val="StyleBold"/>
          <w:b w:val="0"/>
          <w:bCs w:val="0"/>
        </w:rPr>
        <w:t xml:space="preserve"> ABB</w:t>
      </w:r>
      <w:r>
        <w:rPr>
          <w:rStyle w:val="StyleBold"/>
          <w:b w:val="0"/>
          <w:bCs w:val="0"/>
        </w:rPr>
        <w:t xml:space="preserve"> to SE</w:t>
      </w:r>
      <w:r w:rsidRPr="000D44B5">
        <w:t xml:space="preserve"> </w:t>
      </w:r>
      <w:r w:rsidR="00FB24A4" w:rsidRPr="000D44B5">
        <w:t>PACiS</w:t>
      </w:r>
      <w:r w:rsidR="006C5E93">
        <w:t xml:space="preserve"> and </w:t>
      </w:r>
      <w:r w:rsidR="00DB1422">
        <w:t>up</w:t>
      </w:r>
      <w:r w:rsidR="006C5E93">
        <w:t>linked it to SCADA</w:t>
      </w:r>
      <w:r>
        <w:t>.</w:t>
      </w:r>
    </w:p>
    <w:p w14:paraId="2DFE0390" w14:textId="62726086" w:rsidR="00FE358E" w:rsidRPr="0015513B" w:rsidRDefault="000C3A1C" w:rsidP="00FE358E">
      <w:pPr>
        <w:pStyle w:val="Details"/>
        <w:rPr>
          <w:rStyle w:val="StyleBold"/>
        </w:rPr>
      </w:pPr>
      <w:r>
        <w:rPr>
          <w:rStyle w:val="StyleBold"/>
          <w:b w:val="0"/>
          <w:bCs w:val="0"/>
        </w:rPr>
        <w:t>Tracked</w:t>
      </w:r>
      <w:r w:rsidR="00FE358E">
        <w:rPr>
          <w:rStyle w:val="StyleBold"/>
          <w:b w:val="0"/>
          <w:bCs w:val="0"/>
        </w:rPr>
        <w:t xml:space="preserve"> SAS </w:t>
      </w:r>
      <w:r>
        <w:rPr>
          <w:rStyle w:val="StyleBold"/>
          <w:b w:val="0"/>
          <w:bCs w:val="0"/>
        </w:rPr>
        <w:t xml:space="preserve">analytics </w:t>
      </w:r>
      <w:r w:rsidR="00FE358E">
        <w:rPr>
          <w:rStyle w:val="StyleBold"/>
          <w:b w:val="0"/>
          <w:bCs w:val="0"/>
        </w:rPr>
        <w:t>to work as E</w:t>
      </w:r>
      <w:r w:rsidR="00FE358E">
        <w:rPr>
          <w:rStyle w:val="StyleBold"/>
          <w:b w:val="0"/>
          <w:bCs w:val="0"/>
        </w:rPr>
        <w:t>nergy Management Systems (EMS)</w:t>
      </w:r>
      <w:r w:rsidR="00FE358E">
        <w:rPr>
          <w:rStyle w:val="StyleBold"/>
          <w:b w:val="0"/>
          <w:bCs w:val="0"/>
        </w:rPr>
        <w:t xml:space="preserve">, </w:t>
      </w:r>
      <w:r w:rsidR="00FE358E" w:rsidRPr="00247E98">
        <w:rPr>
          <w:rStyle w:val="StyleBold"/>
          <w:b w:val="0"/>
          <w:bCs w:val="0"/>
        </w:rPr>
        <w:t>iFLS</w:t>
      </w:r>
      <w:r w:rsidR="00FE358E">
        <w:rPr>
          <w:rStyle w:val="StyleBold"/>
          <w:b w:val="0"/>
          <w:bCs w:val="0"/>
        </w:rPr>
        <w:t xml:space="preserve"> (Interactive Fast Load Shedding Systems)</w:t>
      </w:r>
      <w:r w:rsidR="00FE358E">
        <w:rPr>
          <w:rStyle w:val="StyleBold"/>
          <w:b w:val="0"/>
          <w:bCs w:val="0"/>
        </w:rPr>
        <w:t xml:space="preserve">, and </w:t>
      </w:r>
      <w:r w:rsidR="00FE358E" w:rsidRPr="00247E98">
        <w:rPr>
          <w:rStyle w:val="StyleBold"/>
          <w:b w:val="0"/>
          <w:bCs w:val="0"/>
        </w:rPr>
        <w:t>FDIR</w:t>
      </w:r>
      <w:r w:rsidR="00FE358E">
        <w:rPr>
          <w:rStyle w:val="StyleBold"/>
          <w:b w:val="0"/>
          <w:bCs w:val="0"/>
        </w:rPr>
        <w:t xml:space="preserve"> (Fault Detectio</w:t>
      </w:r>
      <w:r w:rsidR="00134ECE">
        <w:rPr>
          <w:rStyle w:val="StyleBold"/>
          <w:b w:val="0"/>
          <w:bCs w:val="0"/>
        </w:rPr>
        <w:t>n,</w:t>
      </w:r>
      <w:r w:rsidR="00FE358E">
        <w:rPr>
          <w:rStyle w:val="StyleBold"/>
          <w:b w:val="0"/>
          <w:bCs w:val="0"/>
        </w:rPr>
        <w:t xml:space="preserve"> Isolation </w:t>
      </w:r>
      <w:r w:rsidR="00134ECE">
        <w:rPr>
          <w:rStyle w:val="StyleBold"/>
          <w:b w:val="0"/>
          <w:bCs w:val="0"/>
        </w:rPr>
        <w:t>and Recovery System)</w:t>
      </w:r>
      <w:r w:rsidR="00FE358E">
        <w:rPr>
          <w:rStyle w:val="StyleBold"/>
          <w:b w:val="0"/>
          <w:bCs w:val="0"/>
        </w:rPr>
        <w:t>.</w:t>
      </w:r>
    </w:p>
    <w:p w14:paraId="36071A94" w14:textId="081BDEF8" w:rsidR="005D7D57" w:rsidRPr="00F45605" w:rsidRDefault="005D7D57" w:rsidP="005D7D57">
      <w:pPr>
        <w:pStyle w:val="Details"/>
        <w:rPr>
          <w:rStyle w:val="StyleBold"/>
        </w:rPr>
      </w:pPr>
      <w:r>
        <w:t xml:space="preserve">Interfaced </w:t>
      </w:r>
      <w:r w:rsidR="00F55E77" w:rsidRPr="0015513B">
        <w:rPr>
          <w:rStyle w:val="StyleBold"/>
          <w:b w:val="0"/>
          <w:bCs w:val="0"/>
        </w:rPr>
        <w:t>Continuum</w:t>
      </w:r>
      <w:r w:rsidR="00F55E77">
        <w:rPr>
          <w:rStyle w:val="StyleBold"/>
          <w:b w:val="0"/>
          <w:bCs w:val="0"/>
        </w:rPr>
        <w:t xml:space="preserve"> and</w:t>
      </w:r>
      <w:r w:rsidR="00F55E77" w:rsidRPr="0015513B">
        <w:rPr>
          <w:rStyle w:val="StyleBold"/>
          <w:b w:val="0"/>
          <w:bCs w:val="0"/>
        </w:rPr>
        <w:t xml:space="preserve"> </w:t>
      </w:r>
      <w:proofErr w:type="spellStart"/>
      <w:r w:rsidR="00F55E77" w:rsidRPr="0015513B">
        <w:rPr>
          <w:rStyle w:val="StyleBold"/>
          <w:b w:val="0"/>
          <w:bCs w:val="0"/>
        </w:rPr>
        <w:t>Modicon</w:t>
      </w:r>
      <w:proofErr w:type="spellEnd"/>
      <w:r>
        <w:rPr>
          <w:rStyle w:val="StyleBold"/>
          <w:b w:val="0"/>
          <w:bCs w:val="0"/>
        </w:rPr>
        <w:t xml:space="preserve"> </w:t>
      </w:r>
      <w:r w:rsidR="00F45605">
        <w:rPr>
          <w:rStyle w:val="StyleBold"/>
          <w:b w:val="0"/>
          <w:bCs w:val="0"/>
        </w:rPr>
        <w:t xml:space="preserve">PLC </w:t>
      </w:r>
      <w:r>
        <w:rPr>
          <w:rStyle w:val="StyleBold"/>
          <w:b w:val="0"/>
          <w:bCs w:val="0"/>
        </w:rPr>
        <w:t>controllers to HMI</w:t>
      </w:r>
      <w:r w:rsidR="00F55E77">
        <w:rPr>
          <w:rStyle w:val="StyleBold"/>
          <w:b w:val="0"/>
          <w:bCs w:val="0"/>
        </w:rPr>
        <w:t>.</w:t>
      </w:r>
    </w:p>
    <w:p w14:paraId="598F41C4" w14:textId="5ACDC10B" w:rsidR="000D3553" w:rsidRDefault="006D69DC" w:rsidP="000D3553">
      <w:pPr>
        <w:pStyle w:val="Details"/>
        <w:rPr>
          <w:highlight w:val="cyan"/>
        </w:rPr>
      </w:pPr>
      <w:r w:rsidRPr="00EB2504">
        <w:rPr>
          <w:highlight w:val="cyan"/>
        </w:rPr>
        <w:t xml:space="preserve">Covered </w:t>
      </w:r>
      <w:r w:rsidR="00261063" w:rsidRPr="00EB2504">
        <w:rPr>
          <w:highlight w:val="cyan"/>
        </w:rPr>
        <w:t>OT cybersecurity</w:t>
      </w:r>
      <w:r w:rsidRPr="00EB2504">
        <w:rPr>
          <w:highlight w:val="cyan"/>
        </w:rPr>
        <w:t xml:space="preserve"> activit</w:t>
      </w:r>
      <w:r w:rsidR="00D70888" w:rsidRPr="00EB2504">
        <w:rPr>
          <w:highlight w:val="cyan"/>
        </w:rPr>
        <w:t>ies</w:t>
      </w:r>
      <w:r w:rsidRPr="00EB2504">
        <w:rPr>
          <w:highlight w:val="cyan"/>
        </w:rPr>
        <w:t xml:space="preserve"> to achieve compliance to</w:t>
      </w:r>
      <w:r w:rsidR="00261063" w:rsidRPr="00EB2504">
        <w:rPr>
          <w:highlight w:val="cyan"/>
        </w:rPr>
        <w:t xml:space="preserve"> NERC-CIP and ISA99.</w:t>
      </w:r>
    </w:p>
    <w:p w14:paraId="2273A647" w14:textId="77777777" w:rsidR="000D3553" w:rsidRPr="000D3553" w:rsidRDefault="000D3553" w:rsidP="000D3553">
      <w:pPr>
        <w:pStyle w:val="Details"/>
        <w:numPr>
          <w:ilvl w:val="0"/>
          <w:numId w:val="0"/>
        </w:numPr>
        <w:ind w:left="1800"/>
        <w:rPr>
          <w:highlight w:val="cyan"/>
        </w:rPr>
      </w:pPr>
    </w:p>
    <w:p w14:paraId="5E17D73B" w14:textId="77777777" w:rsidR="00F1161E" w:rsidRPr="0041198F" w:rsidRDefault="00261063" w:rsidP="0041198F">
      <w:pPr>
        <w:pStyle w:val="Positions"/>
        <w:rPr>
          <w:rStyle w:val="StyleBoldItalic"/>
          <w:b w:val="0"/>
          <w:bCs w:val="0"/>
          <w:i w:val="0"/>
          <w:iCs w:val="0"/>
        </w:rPr>
      </w:pPr>
      <w:r w:rsidRPr="0041198F">
        <w:rPr>
          <w:rStyle w:val="StyleBoldItalic"/>
          <w:i w:val="0"/>
          <w:iCs w:val="0"/>
        </w:rPr>
        <w:t>Senior KNX/EIB Engineer</w:t>
      </w:r>
      <w:r w:rsidRPr="0041198F">
        <w:rPr>
          <w:rStyle w:val="StyleBoldItalic"/>
          <w:i w:val="0"/>
          <w:iCs w:val="0"/>
        </w:rPr>
        <w:tab/>
        <w:t>Riyadh, Saudi Arabia, Jun 2012 – Mar 2014</w:t>
      </w:r>
    </w:p>
    <w:p w14:paraId="53A8E9DF" w14:textId="12CBE813" w:rsidR="00F1161E" w:rsidRPr="0015513B" w:rsidRDefault="00D70888" w:rsidP="0041198F">
      <w:pPr>
        <w:pStyle w:val="Details"/>
      </w:pPr>
      <w:r>
        <w:t xml:space="preserve">Commissioned low current systems: </w:t>
      </w:r>
      <w:r w:rsidR="0025153E">
        <w:t xml:space="preserve">KNX BAS, DALI, </w:t>
      </w:r>
      <w:r>
        <w:t xml:space="preserve">BMS, </w:t>
      </w:r>
      <w:r w:rsidR="002F703E" w:rsidRPr="0015513B">
        <w:t xml:space="preserve">EMS, </w:t>
      </w:r>
      <w:r w:rsidR="00802540">
        <w:t>and</w:t>
      </w:r>
      <w:r w:rsidR="002F703E" w:rsidRPr="0015513B">
        <w:t xml:space="preserve"> HVAC</w:t>
      </w:r>
      <w:r w:rsidR="00802540">
        <w:t xml:space="preserve"> control</w:t>
      </w:r>
      <w:r>
        <w:t>.</w:t>
      </w:r>
    </w:p>
    <w:p w14:paraId="0117871D" w14:textId="2EEF34C2" w:rsidR="00C30426" w:rsidRDefault="00261063" w:rsidP="0041198F">
      <w:pPr>
        <w:pStyle w:val="Details"/>
      </w:pPr>
      <w:r w:rsidRPr="0015513B">
        <w:t xml:space="preserve">Rendered AutoCAD schematics for </w:t>
      </w:r>
      <w:r w:rsidR="00625807" w:rsidRPr="0015513B">
        <w:t>riser</w:t>
      </w:r>
      <w:r w:rsidR="008126EC">
        <w:t xml:space="preserve"> diagrams</w:t>
      </w:r>
      <w:r w:rsidRPr="0015513B">
        <w:t xml:space="preserve"> and shop drawings.</w:t>
      </w:r>
    </w:p>
    <w:p w14:paraId="74424DF0" w14:textId="77777777" w:rsidR="00AC5B42" w:rsidRPr="0041198F" w:rsidRDefault="00AC5B42" w:rsidP="00AC5B42">
      <w:pPr>
        <w:pStyle w:val="Details"/>
        <w:numPr>
          <w:ilvl w:val="0"/>
          <w:numId w:val="0"/>
        </w:numPr>
        <w:ind w:left="1800"/>
        <w:rPr>
          <w:rStyle w:val="StyleBold"/>
          <w:b w:val="0"/>
          <w:bCs w:val="0"/>
        </w:rPr>
      </w:pPr>
    </w:p>
    <w:p w14:paraId="0CE3FC23" w14:textId="77777777" w:rsidR="00F1161E" w:rsidRPr="002965B5" w:rsidRDefault="00261063" w:rsidP="002965B5">
      <w:pPr>
        <w:pStyle w:val="Places"/>
        <w:rPr>
          <w:rStyle w:val="StyleBold"/>
          <w:b/>
          <w:bCs w:val="0"/>
        </w:rPr>
      </w:pPr>
      <w:r w:rsidRPr="002965B5">
        <w:rPr>
          <w:rStyle w:val="StyleBold"/>
          <w:b/>
          <w:bCs w:val="0"/>
        </w:rPr>
        <w:t>TELECOMMUNICATIONS REGULATORY COMMISSION OF JORDAN (TRC)</w:t>
      </w:r>
    </w:p>
    <w:p w14:paraId="214C945F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Telecommunications Regulatory Officer</w:t>
      </w:r>
      <w:r w:rsidRPr="0015513B">
        <w:rPr>
          <w:rStyle w:val="StyleBoldItalic"/>
          <w:i w:val="0"/>
          <w:iCs w:val="0"/>
        </w:rPr>
        <w:tab/>
        <w:t>Amman, Jordan, May 2011 – Aug 2012</w:t>
      </w:r>
    </w:p>
    <w:p w14:paraId="15F71468" w14:textId="49BEBF1E" w:rsidR="00AC5B42" w:rsidRDefault="00870FE0" w:rsidP="0009461F">
      <w:pPr>
        <w:pStyle w:val="Details"/>
      </w:pPr>
      <w:r w:rsidRPr="00870FE0">
        <w:t>G</w:t>
      </w:r>
      <w:r w:rsidR="009B7D3C" w:rsidRPr="00870FE0">
        <w:t xml:space="preserve">overnmental </w:t>
      </w:r>
      <w:r w:rsidRPr="00870FE0">
        <w:t xml:space="preserve">telecom regulation, </w:t>
      </w:r>
      <w:r>
        <w:t>f</w:t>
      </w:r>
      <w:r w:rsidR="00261063" w:rsidRPr="00870FE0">
        <w:t>ield inspections</w:t>
      </w:r>
      <w:r w:rsidRPr="00870FE0">
        <w:t xml:space="preserve">, </w:t>
      </w:r>
      <w:r w:rsidR="00261063" w:rsidRPr="00870FE0">
        <w:t xml:space="preserve">competition </w:t>
      </w:r>
      <w:r w:rsidR="00625807" w:rsidRPr="00870FE0">
        <w:t>analysis</w:t>
      </w:r>
      <w:r w:rsidRPr="00870FE0">
        <w:t xml:space="preserve">, </w:t>
      </w:r>
      <w:r w:rsidR="008126EC">
        <w:t xml:space="preserve">and </w:t>
      </w:r>
      <w:r w:rsidR="00261063" w:rsidRPr="00870FE0">
        <w:t>E</w:t>
      </w:r>
      <w:r w:rsidR="000B1334">
        <w:t xml:space="preserve">U regulatory </w:t>
      </w:r>
      <w:r w:rsidRPr="00870FE0">
        <w:t>twinning</w:t>
      </w:r>
      <w:r w:rsidR="008126EC">
        <w:t xml:space="preserve"> program</w:t>
      </w:r>
      <w:r w:rsidRPr="00870FE0">
        <w:t>.</w:t>
      </w:r>
    </w:p>
    <w:p w14:paraId="35B6CD1F" w14:textId="77777777" w:rsidR="000D3553" w:rsidRPr="00870FE0" w:rsidRDefault="000D3553" w:rsidP="000D3553">
      <w:pPr>
        <w:pStyle w:val="Details"/>
        <w:numPr>
          <w:ilvl w:val="0"/>
          <w:numId w:val="0"/>
        </w:numPr>
        <w:ind w:left="1800"/>
      </w:pPr>
    </w:p>
    <w:p w14:paraId="5DE1B693" w14:textId="77777777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Frequency Inspection and Monitoring Engineer</w:t>
      </w:r>
      <w:r w:rsidRPr="0015513B">
        <w:rPr>
          <w:rStyle w:val="StyleBoldItalic"/>
          <w:i w:val="0"/>
          <w:iCs w:val="0"/>
        </w:rPr>
        <w:tab/>
        <w:t>Amman, Jordan, Jun 2010 – May 2011</w:t>
      </w:r>
    </w:p>
    <w:p w14:paraId="341FB7D5" w14:textId="20B44420" w:rsidR="008126EC" w:rsidRPr="001E7184" w:rsidRDefault="00894790" w:rsidP="008126EC">
      <w:pPr>
        <w:pStyle w:val="Details"/>
        <w:rPr>
          <w:lang w:val="en-US"/>
        </w:rPr>
      </w:pPr>
      <w:r w:rsidRPr="000D44B5">
        <w:t>R</w:t>
      </w:r>
      <w:r w:rsidR="00261063" w:rsidRPr="000D44B5">
        <w:t xml:space="preserve">adio </w:t>
      </w:r>
      <w:r w:rsidRPr="000D44B5">
        <w:t>f</w:t>
      </w:r>
      <w:r w:rsidR="00261063" w:rsidRPr="000D44B5">
        <w:t xml:space="preserve">requency </w:t>
      </w:r>
      <w:r w:rsidR="008126EC">
        <w:t xml:space="preserve">(RF) </w:t>
      </w:r>
      <w:r w:rsidR="00261063" w:rsidRPr="000D44B5">
        <w:t>utilization analysis</w:t>
      </w:r>
      <w:r w:rsidRPr="000D44B5">
        <w:t xml:space="preserve"> and </w:t>
      </w:r>
      <w:r w:rsidR="00261063" w:rsidRPr="000D44B5">
        <w:t xml:space="preserve">field </w:t>
      </w:r>
      <w:r w:rsidR="008126EC">
        <w:t xml:space="preserve">RF </w:t>
      </w:r>
      <w:r w:rsidR="00261063" w:rsidRPr="000D44B5">
        <w:t>test drives.</w:t>
      </w:r>
    </w:p>
    <w:p w14:paraId="3EA64BAD" w14:textId="631A14BA" w:rsidR="001E7184" w:rsidRPr="008126EC" w:rsidRDefault="001E7184" w:rsidP="008126EC">
      <w:pPr>
        <w:pStyle w:val="Details"/>
        <w:rPr>
          <w:lang w:val="en-US"/>
        </w:rPr>
      </w:pPr>
      <w:r>
        <w:t>Microwave modeling and analysis.</w:t>
      </w:r>
    </w:p>
    <w:p w14:paraId="4788D82F" w14:textId="53E6C105" w:rsidR="00F1161E" w:rsidRPr="00C05C60" w:rsidRDefault="00261063" w:rsidP="00C05C60">
      <w:pPr>
        <w:pStyle w:val="Heading1"/>
      </w:pPr>
      <w:r w:rsidRPr="00C05C60">
        <w:t>Professional Development</w:t>
      </w:r>
    </w:p>
    <w:p w14:paraId="67DA6D05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KNX Partner (ID 42599),</w:t>
      </w:r>
      <w:r w:rsidRPr="00AC5B42">
        <w:tab/>
        <w:t>KNX Organization, May 2013</w:t>
      </w:r>
    </w:p>
    <w:p w14:paraId="419552E0" w14:textId="069C0459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LEED Green Associate,</w:t>
      </w:r>
      <w:r w:rsidR="00E31C51">
        <w:tab/>
      </w:r>
      <w:r w:rsidRPr="00AC5B42">
        <w:t>US Green Building Council,</w:t>
      </w:r>
      <w:r w:rsidR="00E31C51">
        <w:t xml:space="preserve"> </w:t>
      </w:r>
      <w:r w:rsidRPr="00AC5B42">
        <w:t>Feb 2015 – Feb 2017</w:t>
      </w:r>
    </w:p>
    <w:p w14:paraId="18993118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LEED 201: Core Concepts &amp; Strategies,</w:t>
      </w:r>
      <w:r w:rsidRPr="00AC5B42">
        <w:tab/>
        <w:t>US Green Building Council, 2013</w:t>
      </w:r>
    </w:p>
    <w:p w14:paraId="47FD37C4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Certified in FIDIC Redbook</w:t>
      </w:r>
      <w:r w:rsidRPr="00AC5B42">
        <w:tab/>
        <w:t>International Federation of Consulting Engineers, 2015</w:t>
      </w:r>
    </w:p>
    <w:p w14:paraId="58513012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 xml:space="preserve">WHMIS 2015, Easergy T300 Overview, </w:t>
      </w:r>
      <w:r w:rsidRPr="00232156">
        <w:rPr>
          <w:b/>
          <w:bCs w:val="0"/>
          <w:highlight w:val="cyan"/>
        </w:rPr>
        <w:t>ISA99 Cybersecurity</w:t>
      </w:r>
      <w:r w:rsidRPr="00C12EE2">
        <w:rPr>
          <w:b/>
          <w:bCs w:val="0"/>
        </w:rPr>
        <w:t xml:space="preserve">, PACiS SAS, Basic Electrical Safety, M238 Industrial PLC, Andover BMS Boot Camp, </w:t>
      </w:r>
      <w:r w:rsidRPr="00232156">
        <w:rPr>
          <w:b/>
          <w:bCs w:val="0"/>
          <w:highlight w:val="cyan"/>
        </w:rPr>
        <w:t>NETxAutomation</w:t>
      </w:r>
      <w:r w:rsidRPr="00C12EE2">
        <w:rPr>
          <w:b/>
          <w:bCs w:val="0"/>
        </w:rPr>
        <w:t xml:space="preserve">, Certified Energy Management Associate &amp; </w:t>
      </w:r>
      <w:r w:rsidRPr="00232156">
        <w:rPr>
          <w:b/>
          <w:bCs w:val="0"/>
          <w:highlight w:val="cyan"/>
        </w:rPr>
        <w:t>2N IP Security</w:t>
      </w:r>
      <w:r w:rsidRPr="00C12EE2">
        <w:rPr>
          <w:b/>
          <w:bCs w:val="0"/>
        </w:rPr>
        <w:t>,</w:t>
      </w:r>
      <w:r w:rsidRPr="00AC5B42">
        <w:tab/>
        <w:t xml:space="preserve">Schneider-Electric, 2012 – 2017 </w:t>
      </w:r>
    </w:p>
    <w:p w14:paraId="57A39C4E" w14:textId="77777777" w:rsidR="00F1161E" w:rsidRPr="00AC5B42" w:rsidRDefault="00261063" w:rsidP="00AC5B42">
      <w:pPr>
        <w:pStyle w:val="GeneralBullets"/>
      </w:pPr>
      <w:r w:rsidRPr="00C12EE2">
        <w:rPr>
          <w:b/>
          <w:bCs w:val="0"/>
        </w:rPr>
        <w:t>PMP preparation (36 PDUs)</w:t>
      </w:r>
      <w:r w:rsidRPr="00AC5B42">
        <w:tab/>
        <w:t>Saudi HRD Center, PMI-(REP), 2013</w:t>
      </w:r>
    </w:p>
    <w:p w14:paraId="3AB03D12" w14:textId="77777777" w:rsidR="00F1161E" w:rsidRPr="00232156" w:rsidRDefault="00261063" w:rsidP="00AC5B42">
      <w:pPr>
        <w:pStyle w:val="GeneralBullets"/>
        <w:rPr>
          <w:highlight w:val="cyan"/>
        </w:rPr>
      </w:pPr>
      <w:r w:rsidRPr="00232156">
        <w:rPr>
          <w:b/>
          <w:bCs w:val="0"/>
          <w:highlight w:val="cyan"/>
        </w:rPr>
        <w:t>MCSE training course – Windows 2003 Server</w:t>
      </w:r>
      <w:r w:rsidRPr="00232156">
        <w:rPr>
          <w:highlight w:val="cyan"/>
        </w:rPr>
        <w:tab/>
        <w:t>Jordanian Engineers Association, 2007</w:t>
      </w:r>
    </w:p>
    <w:p w14:paraId="1623A220" w14:textId="0C69FDDA" w:rsidR="00F1161E" w:rsidRPr="00AC5B42" w:rsidRDefault="001372B4" w:rsidP="00AC5B42">
      <w:pPr>
        <w:pStyle w:val="GeneralBullets"/>
      </w:pPr>
      <w:r w:rsidRPr="00C12EE2">
        <w:rPr>
          <w:b/>
          <w:bCs w:val="0"/>
        </w:rPr>
        <w:t>A+ Hardware Core, Allen-Bradley PLC</w:t>
      </w:r>
      <w:r w:rsidR="00261063" w:rsidRPr="00AC5B42">
        <w:tab/>
        <w:t>University of Jordan, 200</w:t>
      </w:r>
      <w:r w:rsidRPr="00AC5B42">
        <w:t>3 – 2005</w:t>
      </w:r>
    </w:p>
    <w:p w14:paraId="18754523" w14:textId="6A31809A" w:rsidR="00F1161E" w:rsidRPr="00C05C60" w:rsidRDefault="00261063" w:rsidP="00C05C60">
      <w:pPr>
        <w:pStyle w:val="Heading1"/>
      </w:pPr>
      <w:r w:rsidRPr="00C05C60">
        <w:lastRenderedPageBreak/>
        <w:t>Education</w:t>
      </w:r>
    </w:p>
    <w:p w14:paraId="1AD616A2" w14:textId="16DA1458" w:rsidR="002D409B" w:rsidRPr="00EC56AA" w:rsidRDefault="002D409B" w:rsidP="000D44B5">
      <w:pPr>
        <w:pStyle w:val="Places"/>
        <w:rPr>
          <w:highlight w:val="cyan"/>
        </w:rPr>
      </w:pPr>
      <w:r w:rsidRPr="00EC56AA">
        <w:rPr>
          <w:highlight w:val="cyan"/>
        </w:rPr>
        <w:t>CONCORDIA UNIVERSITY</w:t>
      </w:r>
    </w:p>
    <w:p w14:paraId="2BCA3458" w14:textId="61645DB4" w:rsidR="002D409B" w:rsidRPr="00EC56AA" w:rsidRDefault="002D409B" w:rsidP="0041198F">
      <w:pPr>
        <w:pStyle w:val="Positions"/>
        <w:rPr>
          <w:rStyle w:val="StyleBoldItalic"/>
          <w:i w:val="0"/>
          <w:iCs w:val="0"/>
          <w:highlight w:val="cyan"/>
        </w:rPr>
      </w:pPr>
      <w:r w:rsidRPr="00EC56AA">
        <w:rPr>
          <w:rStyle w:val="StyleBoldItalic"/>
          <w:i w:val="0"/>
          <w:iCs w:val="0"/>
          <w:highlight w:val="cyan"/>
        </w:rPr>
        <w:t>G</w:t>
      </w:r>
      <w:r w:rsidR="00422780" w:rsidRPr="00EC56AA">
        <w:rPr>
          <w:rStyle w:val="StyleBoldItalic"/>
          <w:i w:val="0"/>
          <w:iCs w:val="0"/>
          <w:highlight w:val="cyan"/>
        </w:rPr>
        <w:t>r</w:t>
      </w:r>
      <w:r w:rsidR="002F1D44" w:rsidRPr="00EC56AA">
        <w:rPr>
          <w:rStyle w:val="StyleBoldItalic"/>
          <w:i w:val="0"/>
          <w:iCs w:val="0"/>
          <w:highlight w:val="cyan"/>
        </w:rPr>
        <w:t xml:space="preserve">aduate </w:t>
      </w:r>
      <w:r w:rsidRPr="00EC56AA">
        <w:rPr>
          <w:rStyle w:val="StyleBoldItalic"/>
          <w:i w:val="0"/>
          <w:iCs w:val="0"/>
          <w:highlight w:val="cyan"/>
        </w:rPr>
        <w:t>Dip</w:t>
      </w:r>
      <w:r w:rsidR="002F1D44" w:rsidRPr="00EC56AA">
        <w:rPr>
          <w:rStyle w:val="StyleBoldItalic"/>
          <w:i w:val="0"/>
          <w:iCs w:val="0"/>
          <w:highlight w:val="cyan"/>
        </w:rPr>
        <w:t>loma</w:t>
      </w:r>
      <w:r w:rsidRPr="00EC56AA">
        <w:rPr>
          <w:rStyle w:val="StyleBoldItalic"/>
          <w:i w:val="0"/>
          <w:iCs w:val="0"/>
          <w:highlight w:val="cyan"/>
        </w:rPr>
        <w:t xml:space="preserve"> in Computer Science</w:t>
      </w:r>
      <w:r w:rsidRPr="00EC56AA">
        <w:rPr>
          <w:rStyle w:val="StyleBoldItalic"/>
          <w:i w:val="0"/>
          <w:iCs w:val="0"/>
          <w:highlight w:val="cyan"/>
        </w:rPr>
        <w:tab/>
        <w:t xml:space="preserve">Montreal, QC, Sep 2018 – </w:t>
      </w:r>
      <w:r w:rsidR="00640CF9" w:rsidRPr="00EC56AA">
        <w:rPr>
          <w:rStyle w:val="StyleBoldItalic"/>
          <w:i w:val="0"/>
          <w:iCs w:val="0"/>
          <w:highlight w:val="cyan"/>
        </w:rPr>
        <w:t>Sep 2019</w:t>
      </w:r>
    </w:p>
    <w:p w14:paraId="69ADAB6D" w14:textId="77777777" w:rsidR="006D5FC8" w:rsidRPr="00A419F1" w:rsidRDefault="006D5FC8" w:rsidP="006D5FC8">
      <w:pPr>
        <w:spacing w:after="0" w:line="240" w:lineRule="auto"/>
        <w:contextualSpacing/>
        <w:jc w:val="left"/>
        <w:rPr>
          <w:rFonts w:asciiTheme="minorHAnsi" w:hAnsiTheme="minorHAnsi"/>
          <w:lang w:val="en-US"/>
        </w:rPr>
      </w:pPr>
    </w:p>
    <w:p w14:paraId="14ABB89D" w14:textId="77777777" w:rsidR="002D409B" w:rsidRPr="0015513B" w:rsidRDefault="002D409B" w:rsidP="000D44B5">
      <w:pPr>
        <w:pStyle w:val="Places"/>
      </w:pPr>
      <w:r w:rsidRPr="0015513B">
        <w:t>THE UNIVERSITY OF JORDAN</w:t>
      </w:r>
    </w:p>
    <w:p w14:paraId="5E9D340E" w14:textId="2A3E2844" w:rsidR="00F1161E" w:rsidRPr="0015513B" w:rsidRDefault="00261063" w:rsidP="0041198F">
      <w:pPr>
        <w:pStyle w:val="Positions"/>
        <w:rPr>
          <w:rStyle w:val="StyleBoldItalic"/>
          <w:i w:val="0"/>
          <w:iCs w:val="0"/>
        </w:rPr>
      </w:pPr>
      <w:r w:rsidRPr="0015513B">
        <w:rPr>
          <w:rStyle w:val="StyleBoldItalic"/>
          <w:i w:val="0"/>
          <w:iCs w:val="0"/>
        </w:rPr>
        <w:t>B</w:t>
      </w:r>
      <w:r w:rsidR="002F1D44">
        <w:rPr>
          <w:rStyle w:val="StyleBoldItalic"/>
          <w:i w:val="0"/>
          <w:iCs w:val="0"/>
        </w:rPr>
        <w:t>achelor’s Degree</w:t>
      </w:r>
      <w:r w:rsidRPr="0015513B">
        <w:rPr>
          <w:rStyle w:val="StyleBoldItalic"/>
          <w:i w:val="0"/>
          <w:iCs w:val="0"/>
        </w:rPr>
        <w:t xml:space="preserve"> in Electrical Engineering</w:t>
      </w:r>
      <w:r w:rsidRPr="0015513B">
        <w:rPr>
          <w:rStyle w:val="StyleBoldItalic"/>
          <w:i w:val="0"/>
          <w:iCs w:val="0"/>
        </w:rPr>
        <w:tab/>
        <w:t>Amman, Jordan, Jun 2003 – Aug 2007</w:t>
      </w:r>
    </w:p>
    <w:p w14:paraId="4FE2F0D9" w14:textId="646469EA" w:rsidR="00F1161E" w:rsidRPr="0015513B" w:rsidRDefault="00261063" w:rsidP="0041198F">
      <w:pPr>
        <w:pStyle w:val="Details"/>
      </w:pPr>
      <w:r w:rsidRPr="0015513B">
        <w:t>Credentials authenticated &amp; evaluated by the</w:t>
      </w:r>
      <w:r w:rsidR="006C682F" w:rsidRPr="0015513B">
        <w:t xml:space="preserve"> </w:t>
      </w:r>
      <w:r w:rsidR="00F2689C" w:rsidRPr="0015513B">
        <w:t>World Education Services Canada</w:t>
      </w:r>
      <w:r w:rsidRPr="0015513B">
        <w:t>.</w:t>
      </w:r>
    </w:p>
    <w:p w14:paraId="2C0B4110" w14:textId="0414BAD4" w:rsidR="006A1401" w:rsidRPr="00304ACE" w:rsidRDefault="00261063" w:rsidP="00304ACE">
      <w:pPr>
        <w:pStyle w:val="Details"/>
      </w:pPr>
      <w:r w:rsidRPr="0015513B">
        <w:t>Focus on control theory, computer applications &amp; telecom principles.</w:t>
      </w:r>
    </w:p>
    <w:p w14:paraId="0E9A6421" w14:textId="2EA28669" w:rsidR="00F1161E" w:rsidRPr="00C05C60" w:rsidRDefault="00261063" w:rsidP="00C05C60">
      <w:pPr>
        <w:pStyle w:val="Heading1"/>
      </w:pPr>
      <w:r w:rsidRPr="00C05C60">
        <w:t>Memberships</w:t>
      </w:r>
    </w:p>
    <w:p w14:paraId="53FFFC63" w14:textId="3FA170EC" w:rsidR="00F1161E" w:rsidRDefault="00261063" w:rsidP="00AC5B42">
      <w:pPr>
        <w:pStyle w:val="GeneralBullets"/>
      </w:pPr>
      <w:r w:rsidRPr="002965B5">
        <w:t>Member of Association of Professional Engineers &amp; Geoscientists of Saskatchewan,</w:t>
      </w:r>
      <w:r w:rsidRPr="002965B5">
        <w:tab/>
      </w:r>
      <w:r w:rsidRPr="002627BE">
        <w:rPr>
          <w:b/>
          <w:bCs w:val="0"/>
        </w:rPr>
        <w:t>2017</w:t>
      </w:r>
    </w:p>
    <w:p w14:paraId="628B2761" w14:textId="7B373C46" w:rsidR="00AC5B42" w:rsidRPr="002965B5" w:rsidRDefault="00AC5B42" w:rsidP="00AC5B42">
      <w:pPr>
        <w:pStyle w:val="GeneralBullets"/>
      </w:pPr>
      <w:r w:rsidRPr="00AC5B42">
        <w:t>Member of Project Management Institute (PMI),</w:t>
      </w:r>
      <w:r w:rsidRPr="00AC5B42">
        <w:tab/>
      </w:r>
      <w:r w:rsidRPr="002627BE">
        <w:rPr>
          <w:b/>
          <w:bCs w:val="0"/>
        </w:rPr>
        <w:t>2013 – 2015</w:t>
      </w:r>
    </w:p>
    <w:p w14:paraId="1E8236DC" w14:textId="77777777" w:rsidR="00F1161E" w:rsidRPr="002965B5" w:rsidRDefault="00261063" w:rsidP="00AC5B42">
      <w:pPr>
        <w:pStyle w:val="GeneralBullets"/>
      </w:pPr>
      <w:r w:rsidRPr="002965B5">
        <w:t>Member of Saudi Engineers Council, associate engineer,</w:t>
      </w:r>
      <w:r w:rsidRPr="002965B5">
        <w:tab/>
      </w:r>
      <w:r w:rsidRPr="002627BE">
        <w:rPr>
          <w:b/>
          <w:bCs w:val="0"/>
        </w:rPr>
        <w:t>2012 – 2016</w:t>
      </w:r>
    </w:p>
    <w:p w14:paraId="55D94CF4" w14:textId="6D51E7CF" w:rsidR="003F613E" w:rsidRDefault="00261063" w:rsidP="003F49FE">
      <w:pPr>
        <w:pStyle w:val="GeneralBullets"/>
      </w:pPr>
      <w:r w:rsidRPr="002965B5">
        <w:t>Member of Jordanian Engineers Association, Electrical Engineering division,</w:t>
      </w:r>
      <w:r w:rsidRPr="002965B5">
        <w:tab/>
      </w:r>
      <w:r w:rsidRPr="002627BE">
        <w:rPr>
          <w:b/>
          <w:bCs w:val="0"/>
        </w:rPr>
        <w:t>2007</w:t>
      </w:r>
    </w:p>
    <w:p w14:paraId="0C6A00DD" w14:textId="77777777" w:rsidR="003F49FE" w:rsidRPr="002965B5" w:rsidRDefault="003F49FE" w:rsidP="003F49FE">
      <w:pPr>
        <w:pStyle w:val="GeneralBullets"/>
      </w:pPr>
      <w:r w:rsidRPr="002965B5">
        <w:t>Member of Jordanian Translators and Applied Linguistics Association,</w:t>
      </w:r>
      <w:r w:rsidRPr="002965B5">
        <w:tab/>
      </w:r>
      <w:r w:rsidRPr="002627BE">
        <w:rPr>
          <w:b/>
          <w:bCs w:val="0"/>
        </w:rPr>
        <w:t>2011</w:t>
      </w:r>
    </w:p>
    <w:p w14:paraId="405C1450" w14:textId="77777777" w:rsidR="006A1401" w:rsidRDefault="006A1401" w:rsidP="006A1401">
      <w:pPr>
        <w:jc w:val="left"/>
        <w:rPr>
          <w:rFonts w:asciiTheme="minorHAnsi" w:hAnsiTheme="minorHAnsi"/>
          <w:bCs/>
        </w:rPr>
      </w:pPr>
    </w:p>
    <w:p w14:paraId="6FA2ACCB" w14:textId="04515CA7" w:rsidR="005D4049" w:rsidRPr="006A1401" w:rsidRDefault="005D4049" w:rsidP="006A1401">
      <w:pPr>
        <w:jc w:val="left"/>
        <w:rPr>
          <w:rFonts w:asciiTheme="minorHAnsi" w:hAnsiTheme="minorHAnsi"/>
          <w:bCs/>
        </w:rPr>
        <w:sectPr w:rsidR="005D4049" w:rsidRPr="006A1401" w:rsidSect="00063AC4">
          <w:footerReference w:type="default" r:id="rId14"/>
          <w:type w:val="continuous"/>
          <w:pgSz w:w="12240" w:h="15840" w:code="1"/>
          <w:pgMar w:top="720" w:right="1440" w:bottom="720" w:left="1440" w:header="360" w:footer="720" w:gutter="0"/>
          <w:cols w:space="720"/>
          <w:docGrid w:linePitch="299"/>
        </w:sectPr>
      </w:pPr>
    </w:p>
    <w:p w14:paraId="77C45333" w14:textId="77777777" w:rsidR="00E06488" w:rsidRDefault="00E06488" w:rsidP="00E06488">
      <w:pPr>
        <w:pStyle w:val="Heading1"/>
      </w:pPr>
      <w:r w:rsidRPr="00C05C60">
        <w:t>Engineering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33"/>
        <w:gridCol w:w="1040"/>
        <w:gridCol w:w="1107"/>
        <w:gridCol w:w="1040"/>
      </w:tblGrid>
      <w:tr w:rsidR="00E06488" w:rsidRPr="00C3719F" w14:paraId="7B5E522B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B8C1B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SCADA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7EB7EF0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719CA5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AutoCAD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934F84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</w:tr>
      <w:tr w:rsidR="00E06488" w:rsidRPr="00C3719F" w14:paraId="1289FD2E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25F1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IEC61850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53852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286469" w14:textId="635E749B" w:rsidR="00E06488" w:rsidRPr="00C3719F" w:rsidRDefault="00D3031F" w:rsidP="00594480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PLC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A10D59" w14:textId="77777777" w:rsidR="00E06488" w:rsidRPr="00C3719F" w:rsidRDefault="00E06488" w:rsidP="00594480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  <w:tr w:rsidR="00D3031F" w:rsidRPr="00C3719F" w14:paraId="78D4EAC1" w14:textId="77777777" w:rsidTr="005152CA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C28C20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C3719F">
              <w:rPr>
                <w:rFonts w:asciiTheme="minorHAnsi" w:hAnsiTheme="minorHAnsi"/>
              </w:rPr>
              <w:t>EcoSUI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C868D3B" w14:textId="77777777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★★★★★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0E4CF9A" w14:textId="1D725DD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proofErr w:type="spellStart"/>
            <w:r w:rsidRPr="007A485A">
              <w:rPr>
                <w:rFonts w:asciiTheme="minorHAnsi" w:hAnsiTheme="minorHAnsi"/>
              </w:rPr>
              <w:t>μC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CFF25" w14:textId="45CB00EF" w:rsidR="00D3031F" w:rsidRPr="00C3719F" w:rsidRDefault="00D3031F" w:rsidP="00D3031F">
            <w:pPr>
              <w:spacing w:after="0" w:line="240" w:lineRule="auto"/>
              <w:contextualSpacing/>
              <w:jc w:val="left"/>
              <w:rPr>
                <w:sz w:val="18"/>
                <w:szCs w:val="16"/>
              </w:rPr>
            </w:pPr>
            <w:r w:rsidRPr="00C3719F">
              <w:rPr>
                <w:rFonts w:ascii="Segoe UI Symbol" w:hAnsi="Segoe UI Symbol" w:cs="Segoe UI Symbol"/>
                <w:sz w:val="18"/>
                <w:szCs w:val="16"/>
              </w:rPr>
              <w:t>★★★★☆</w:t>
            </w:r>
          </w:p>
        </w:tc>
      </w:tr>
    </w:tbl>
    <w:p w14:paraId="468EA93E" w14:textId="2362F451" w:rsidR="00F1161E" w:rsidRPr="00AF67B7" w:rsidRDefault="00EC1F1E" w:rsidP="00C05C60">
      <w:pPr>
        <w:pStyle w:val="Heading1"/>
        <w:rPr>
          <w:highlight w:val="cyan"/>
        </w:rPr>
      </w:pPr>
      <w:r w:rsidRPr="00AF67B7">
        <w:rPr>
          <w:highlight w:val="cyan"/>
        </w:rPr>
        <w:t>IT Skills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89"/>
        <w:gridCol w:w="1166"/>
        <w:gridCol w:w="1099"/>
        <w:gridCol w:w="1166"/>
      </w:tblGrid>
      <w:tr w:rsidR="00AC5B42" w:rsidRPr="00AF67B7" w14:paraId="5565081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DA43A0" w14:textId="77777777" w:rsidR="00AC5B42" w:rsidRPr="00AF67B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bookmarkStart w:id="0" w:name="_GoBack"/>
            <w:bookmarkEnd w:id="0"/>
            <w:r w:rsidRPr="00AF67B7">
              <w:rPr>
                <w:rFonts w:asciiTheme="minorHAnsi" w:hAnsiTheme="minorHAnsi"/>
                <w:highlight w:val="cyan"/>
              </w:rPr>
              <w:t>Java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3B6147AA" w14:textId="77777777" w:rsidR="00AC5B42" w:rsidRPr="00AF67B7" w:rsidRDefault="00AC5B42" w:rsidP="00694057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1E0705DF" w14:textId="77777777" w:rsidR="00AC5B42" w:rsidRPr="00AF67B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Python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90FEF" w14:textId="77777777" w:rsidR="00AC5B42" w:rsidRPr="00AF67B7" w:rsidRDefault="00AC5B42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</w:tr>
      <w:tr w:rsidR="00CC4028" w:rsidRPr="00AF67B7" w14:paraId="708594C9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24E8B4" w14:textId="2FD8407B" w:rsidR="00CC4028" w:rsidRPr="00AF67B7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VB</w:t>
            </w:r>
            <w:r w:rsidR="00127C57" w:rsidRPr="00AF67B7">
              <w:rPr>
                <w:rFonts w:asciiTheme="minorHAnsi" w:hAnsiTheme="minorHAnsi"/>
                <w:highlight w:val="cyan"/>
              </w:rPr>
              <w:t>/A/S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D0003DA" w14:textId="77777777" w:rsidR="00CC4028" w:rsidRPr="00AF67B7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4A0A075" w14:textId="6FF54416" w:rsidR="00CC4028" w:rsidRPr="00AF67B7" w:rsidRDefault="00CC4028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C/C++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88651" w14:textId="10A0365A" w:rsidR="00CC4028" w:rsidRPr="00AF67B7" w:rsidRDefault="00CC4028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</w:t>
            </w:r>
            <w:r w:rsidR="00647FFC" w:rsidRPr="00AF67B7">
              <w:rPr>
                <w:rFonts w:ascii="Segoe UI Symbol" w:hAnsi="Segoe UI Symbol" w:cs="Segoe UI Symbol"/>
                <w:highlight w:val="cyan"/>
              </w:rPr>
              <w:t>★</w:t>
            </w:r>
            <w:r w:rsidRPr="00AF67B7">
              <w:rPr>
                <w:rFonts w:ascii="Segoe UI Symbol" w:hAnsi="Segoe UI Symbol" w:cs="Segoe UI Symbol"/>
                <w:highlight w:val="cyan"/>
              </w:rPr>
              <w:t>☆</w:t>
            </w:r>
          </w:p>
        </w:tc>
      </w:tr>
      <w:tr w:rsidR="00DD74A9" w:rsidRPr="00AF67B7" w14:paraId="078601CF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09603" w14:textId="77777777" w:rsidR="00DD74A9" w:rsidRPr="00AF67B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LISP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2677BEF1" w14:textId="5BF8650C" w:rsidR="00DD74A9" w:rsidRPr="00AF67B7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★★★★☆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AE4F2D3" w14:textId="77777777" w:rsidR="00DD74A9" w:rsidRPr="00AF67B7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4693D" w14:textId="77777777" w:rsidR="00DD74A9" w:rsidRPr="00AF67B7" w:rsidRDefault="00DD74A9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9A5A1C" w:rsidRPr="00AF67B7" w14:paraId="2D177A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A902" w14:textId="77777777" w:rsidR="009A5A1C" w:rsidRPr="00AF67B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SQL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2B1AA23" w14:textId="335B75B2" w:rsidR="009A5A1C" w:rsidRPr="00AF67B7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8D6A9" w14:textId="77777777" w:rsidR="009A5A1C" w:rsidRPr="00AF67B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Assembly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AFD1FC" w14:textId="77777777" w:rsidR="009A5A1C" w:rsidRPr="00AF67B7" w:rsidRDefault="009A5A1C" w:rsidP="00694057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★★★★★</w:t>
            </w:r>
          </w:p>
        </w:tc>
      </w:tr>
      <w:tr w:rsidR="00DD74A9" w:rsidRPr="0015513B" w14:paraId="30F9C10E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937C" w14:textId="23AF9ADA" w:rsidR="00DD74A9" w:rsidRPr="00AF67B7" w:rsidRDefault="009A5A1C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AF67B7">
              <w:rPr>
                <w:rFonts w:asciiTheme="minorHAnsi" w:hAnsiTheme="minorHAnsi"/>
                <w:highlight w:val="cyan"/>
              </w:rPr>
              <w:t>Linux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0CAE9C32" w14:textId="52E09AD4" w:rsidR="00DD74A9" w:rsidRPr="002965B5" w:rsidRDefault="009A5A1C" w:rsidP="00694057">
            <w:pPr>
              <w:spacing w:after="0" w:line="240" w:lineRule="auto"/>
              <w:contextualSpacing/>
              <w:jc w:val="left"/>
            </w:pPr>
            <w:r w:rsidRPr="00AF67B7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1AADAB9" w14:textId="0917E6DC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959ECC" w14:textId="0880F5ED" w:rsidR="00DD74A9" w:rsidRPr="0015513B" w:rsidRDefault="00DD74A9" w:rsidP="00694057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</w:tr>
    </w:tbl>
    <w:p w14:paraId="57AB3F14" w14:textId="0032617D" w:rsidR="003A494B" w:rsidRPr="008F4B83" w:rsidRDefault="00BC5594" w:rsidP="00C05C60">
      <w:pPr>
        <w:pStyle w:val="Heading1"/>
        <w:rPr>
          <w:highlight w:val="cyan"/>
        </w:rPr>
      </w:pPr>
      <w:r w:rsidRPr="008F4B83">
        <w:rPr>
          <w:highlight w:val="cyan"/>
        </w:rPr>
        <w:t>I</w:t>
      </w:r>
      <w:r w:rsidR="003A494B" w:rsidRPr="008F4B83">
        <w:rPr>
          <w:highlight w:val="cyan"/>
        </w:rPr>
        <w:t>ndustrial Coding Tools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1206"/>
        <w:gridCol w:w="924"/>
        <w:gridCol w:w="1206"/>
      </w:tblGrid>
      <w:tr w:rsidR="00AC5B42" w:rsidRPr="008F4B83" w14:paraId="6B526735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C33F7B" w14:textId="406F71FF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Theme="minorHAnsi" w:hAnsiTheme="minorHAnsi"/>
                <w:highlight w:val="cyan"/>
              </w:rPr>
              <w:t>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5C6708C1" w14:textId="26E8FE6C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  <w:highlight w:val="cyan"/>
              </w:rPr>
            </w:pPr>
            <w:r w:rsidRPr="008F4B8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77C7C15B" w14:textId="5A088486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Theme="minorHAnsi" w:hAnsiTheme="minorHAnsi"/>
                <w:highlight w:val="cyan"/>
              </w:rPr>
              <w:t>Docker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51B9D1" w14:textId="7214FC13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8F4B83" w14:paraId="1347B428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4E45C1" w14:textId="5BE8BDA0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Theme="minorHAnsi" w:hAnsiTheme="minorHAnsi"/>
                <w:highlight w:val="cyan"/>
              </w:rPr>
              <w:t>K8S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7CD6CD5C" w14:textId="508EFC69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8F4B8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579130DD" w14:textId="353508D4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Theme="minorHAnsi" w:hAnsiTheme="minorHAnsi"/>
                <w:highlight w:val="cyan"/>
              </w:rPr>
              <w:t>Jenkins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0C8498" w14:textId="233832E4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8F4B83">
              <w:rPr>
                <w:rFonts w:ascii="Segoe UI Symbol" w:hAnsi="Segoe UI Symbol" w:cs="Segoe UI Symbol"/>
                <w:highlight w:val="cyan"/>
              </w:rPr>
              <w:t>★☆☆☆☆</w:t>
            </w:r>
          </w:p>
        </w:tc>
      </w:tr>
      <w:tr w:rsidR="000A3F4A" w:rsidRPr="008F4B83" w14:paraId="52521CCD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D71C9A" w14:textId="7F403875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Theme="minorHAnsi" w:hAnsiTheme="minorHAnsi"/>
                <w:highlight w:val="cyan"/>
              </w:rPr>
              <w:t>TestRail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7711105" w14:textId="1A5858E1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8F4B8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7A6B4D2" w14:textId="77777777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r w:rsidRPr="008F4B83">
              <w:rPr>
                <w:rFonts w:asciiTheme="minorHAnsi" w:hAnsiTheme="minorHAnsi"/>
                <w:highlight w:val="cyan"/>
              </w:rPr>
              <w:t>HTML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3CB7D" w14:textId="77777777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highlight w:val="cyan"/>
              </w:rPr>
            </w:pPr>
            <w:r w:rsidRPr="008F4B8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</w:tr>
      <w:tr w:rsidR="000A3F4A" w:rsidRPr="0015513B" w14:paraId="3DF57C83" w14:textId="77777777" w:rsidTr="00D229BC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27CCA0" w14:textId="5AB81F64" w:rsidR="00AC5B42" w:rsidRPr="008F4B83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  <w:highlight w:val="cyan"/>
              </w:rPr>
            </w:pPr>
            <w:proofErr w:type="spellStart"/>
            <w:r w:rsidRPr="008F4B83">
              <w:rPr>
                <w:rFonts w:asciiTheme="minorHAnsi" w:hAnsiTheme="minorHAnsi"/>
                <w:sz w:val="20"/>
                <w:szCs w:val="18"/>
                <w:highlight w:val="cyan"/>
              </w:rPr>
              <w:t>DataDo</w:t>
            </w:r>
            <w:r w:rsidR="000A3F4A" w:rsidRPr="008F4B83">
              <w:rPr>
                <w:rFonts w:asciiTheme="minorHAnsi" w:hAnsiTheme="minorHAnsi"/>
                <w:sz w:val="20"/>
                <w:szCs w:val="18"/>
                <w:highlight w:val="cyan"/>
              </w:rPr>
              <w:t>g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18E1E780" w14:textId="7777777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  <w:r w:rsidRPr="008F4B83">
              <w:rPr>
                <w:rFonts w:ascii="Segoe UI Symbol" w:hAnsi="Segoe UI Symbol" w:cs="Segoe UI Symbol"/>
                <w:highlight w:val="cyan"/>
              </w:rPr>
              <w:t>★★★☆☆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2D7AD705" w14:textId="64992CDF" w:rsidR="00AC5B42" w:rsidRPr="0015513B" w:rsidRDefault="00AC5B42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79329" w14:textId="635B5647" w:rsidR="00AC5B42" w:rsidRPr="002965B5" w:rsidRDefault="00AC5B42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02193A42" w14:textId="1485F4AA" w:rsidR="00955CF1" w:rsidRDefault="00955CF1" w:rsidP="00C05C60">
      <w:pPr>
        <w:pStyle w:val="Heading1"/>
      </w:pPr>
      <w:r w:rsidRPr="00C05C60">
        <w:t>Languages</w:t>
      </w:r>
    </w:p>
    <w:tbl>
      <w:tblPr>
        <w:tblStyle w:val="TableGrid"/>
        <w:tblW w:w="5000" w:type="pct"/>
        <w:jc w:val="center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10"/>
        <w:gridCol w:w="1240"/>
        <w:gridCol w:w="930"/>
        <w:gridCol w:w="1240"/>
      </w:tblGrid>
      <w:tr w:rsidR="00740583" w:rsidRPr="0015513B" w14:paraId="56F24204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A3A73" w14:textId="003A802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Arabic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6DD0F87C" w14:textId="4FCACB3F" w:rsidR="00740583" w:rsidRPr="002965B5" w:rsidRDefault="00740583" w:rsidP="00E2213E">
            <w:pPr>
              <w:spacing w:after="0" w:line="240" w:lineRule="auto"/>
              <w:contextualSpacing/>
              <w:jc w:val="left"/>
              <w:rPr>
                <w:rFonts w:ascii="Segoe UI Symbol" w:hAnsi="Segoe UI Symbol" w:cs="Segoe UI Symbol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04D99B6C" w14:textId="12166240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English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C20C7" w14:textId="704E378E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 w:rsidRPr="002965B5">
              <w:rPr>
                <w:rFonts w:ascii="Segoe UI Symbol" w:hAnsi="Segoe UI Symbol" w:cs="Segoe UI Symbol"/>
              </w:rPr>
              <w:t>★★★★★</w:t>
            </w:r>
          </w:p>
        </w:tc>
      </w:tr>
      <w:tr w:rsidR="00740583" w:rsidRPr="002965B5" w14:paraId="7EC4201C" w14:textId="77777777" w:rsidTr="00C31952">
        <w:trPr>
          <w:trHeight w:val="293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B777C" w14:textId="18B78A6B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French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</w:tcPr>
          <w:p w14:paraId="4C839654" w14:textId="0C48A9DA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  <w:r w:rsidRPr="002965B5">
              <w:rPr>
                <w:rFonts w:ascii="Segoe UI Symbol" w:hAnsi="Segoe UI Symbol" w:cs="Segoe UI Symbol"/>
              </w:rPr>
              <w:t>★★☆☆☆</w:t>
            </w:r>
          </w:p>
        </w:tc>
        <w:tc>
          <w:tcPr>
            <w:tcW w:w="0" w:type="auto"/>
            <w:tcBorders>
              <w:top w:val="nil"/>
              <w:bottom w:val="nil"/>
              <w:right w:val="nil"/>
            </w:tcBorders>
            <w:vAlign w:val="center"/>
          </w:tcPr>
          <w:p w14:paraId="6F2AFCE3" w14:textId="5B243831" w:rsidR="00740583" w:rsidRPr="0015513B" w:rsidRDefault="00740583" w:rsidP="00E2213E">
            <w:pPr>
              <w:spacing w:after="0" w:line="240" w:lineRule="auto"/>
              <w:contextualSpacing/>
              <w:jc w:val="left"/>
              <w:rPr>
                <w:rFonts w:asciiTheme="minorHAnsi" w:hAnsi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3491A4" w14:textId="197C931B" w:rsidR="00740583" w:rsidRPr="002965B5" w:rsidRDefault="00740583" w:rsidP="00E2213E">
            <w:pPr>
              <w:spacing w:after="0" w:line="240" w:lineRule="auto"/>
              <w:contextualSpacing/>
              <w:jc w:val="left"/>
            </w:pPr>
          </w:p>
        </w:tc>
      </w:tr>
    </w:tbl>
    <w:p w14:paraId="4644B624" w14:textId="36799D9F" w:rsidR="003F07F5" w:rsidRPr="00C05C60" w:rsidRDefault="00B26898" w:rsidP="00C05C60">
      <w:pPr>
        <w:pStyle w:val="Heading1"/>
      </w:pPr>
      <w:r w:rsidRPr="00C05C60">
        <w:t xml:space="preserve">Personal </w:t>
      </w:r>
      <w:r w:rsidR="009147B0" w:rsidRPr="00C05C60">
        <w:t>Characteristic</w:t>
      </w:r>
      <w:r w:rsidR="009F4AAC" w:rsidRPr="00C05C60">
        <w:t>s</w:t>
      </w:r>
    </w:p>
    <w:p w14:paraId="327D05A7" w14:textId="6AF4E372" w:rsidR="00B26898" w:rsidRPr="002965B5" w:rsidRDefault="009147B0" w:rsidP="006F680D">
      <w:pPr>
        <w:pStyle w:val="GeneralBullets"/>
      </w:pPr>
      <w:r w:rsidRPr="002965B5">
        <w:t>Innate l</w:t>
      </w:r>
      <w:r w:rsidR="00B26898" w:rsidRPr="002965B5">
        <w:t>eadership skills</w:t>
      </w:r>
      <w:r w:rsidRPr="002965B5">
        <w:t>.</w:t>
      </w:r>
    </w:p>
    <w:p w14:paraId="2D21E9E0" w14:textId="604A7B70" w:rsidR="00B42A21" w:rsidRPr="002965B5" w:rsidRDefault="00B26898" w:rsidP="006F680D">
      <w:pPr>
        <w:pStyle w:val="GeneralBullets"/>
      </w:pPr>
      <w:r w:rsidRPr="002965B5">
        <w:t>Can work under pressure</w:t>
      </w:r>
      <w:r w:rsidR="00B42A21" w:rsidRPr="002965B5">
        <w:t>.</w:t>
      </w:r>
    </w:p>
    <w:p w14:paraId="246E5161" w14:textId="31AF675A" w:rsidR="00724D7C" w:rsidRPr="002965B5" w:rsidRDefault="00724D7C" w:rsidP="006F680D">
      <w:pPr>
        <w:pStyle w:val="GeneralBullets"/>
      </w:pPr>
      <w:r w:rsidRPr="002965B5">
        <w:t>Result-oriented</w:t>
      </w:r>
      <w:r w:rsidR="00260F07">
        <w:t xml:space="preserve"> with attention for details</w:t>
      </w:r>
      <w:r w:rsidR="00E27A69">
        <w:t>.</w:t>
      </w:r>
    </w:p>
    <w:p w14:paraId="7B159CD4" w14:textId="3147BAAE" w:rsidR="00E85191" w:rsidRDefault="00E85191" w:rsidP="006F680D">
      <w:pPr>
        <w:pStyle w:val="GeneralBullets"/>
      </w:pPr>
      <w:r>
        <w:t>Professional public speaker.</w:t>
      </w:r>
    </w:p>
    <w:p w14:paraId="6CAC4DF1" w14:textId="629B4E3E" w:rsidR="00EC741D" w:rsidRPr="002965B5" w:rsidRDefault="0096516C" w:rsidP="006F680D">
      <w:pPr>
        <w:pStyle w:val="GeneralBullets"/>
      </w:pPr>
      <w:r>
        <w:t xml:space="preserve">Professional </w:t>
      </w:r>
      <w:r w:rsidR="00724D7C" w:rsidRPr="002965B5">
        <w:t>negotiat</w:t>
      </w:r>
      <w:r>
        <w:t>or.</w:t>
      </w:r>
    </w:p>
    <w:p w14:paraId="058FC807" w14:textId="64F1FF36" w:rsidR="00DD6C22" w:rsidRDefault="006645E8" w:rsidP="00DD6C22">
      <w:pPr>
        <w:pStyle w:val="GeneralBullets"/>
      </w:pPr>
      <w:r w:rsidRPr="002965B5">
        <w:t>Advanced technical writing skills.</w:t>
      </w:r>
    </w:p>
    <w:p w14:paraId="32D8ACF5" w14:textId="77777777" w:rsidR="00BF3030" w:rsidRDefault="00BF3030" w:rsidP="00BF3030">
      <w:pPr>
        <w:pStyle w:val="GeneralBullets"/>
        <w:numPr>
          <w:ilvl w:val="0"/>
          <w:numId w:val="0"/>
        </w:numPr>
        <w:ind w:left="360"/>
      </w:pPr>
    </w:p>
    <w:p w14:paraId="7CAE2FC2" w14:textId="50036741" w:rsidR="00DD6C22" w:rsidRPr="00C05C60" w:rsidRDefault="00DD6C22" w:rsidP="00BF3030">
      <w:pPr>
        <w:pStyle w:val="Heading1"/>
        <w:spacing w:before="120"/>
      </w:pPr>
      <w:r>
        <w:t>Other</w:t>
      </w:r>
      <w:r w:rsidR="007C4468">
        <w:t xml:space="preserve"> Information</w:t>
      </w:r>
    </w:p>
    <w:p w14:paraId="4F305D15" w14:textId="2B672E7E" w:rsidR="00F11062" w:rsidRDefault="00F11062" w:rsidP="00DD6C22">
      <w:pPr>
        <w:pStyle w:val="GeneralBullets"/>
      </w:pPr>
      <w:r>
        <w:t>Permanent Resident status.</w:t>
      </w:r>
    </w:p>
    <w:p w14:paraId="19EBE54B" w14:textId="654D78BC" w:rsidR="00DD6C22" w:rsidRPr="002965B5" w:rsidRDefault="00DD6C22" w:rsidP="00DD6C22">
      <w:pPr>
        <w:pStyle w:val="GeneralBullets"/>
      </w:pPr>
      <w:r>
        <w:t>Canadian driver’s license.</w:t>
      </w:r>
    </w:p>
    <w:p w14:paraId="3651D6E7" w14:textId="0F70F21E" w:rsidR="00DD6C22" w:rsidRDefault="00DD6C22" w:rsidP="00DD6C22">
      <w:pPr>
        <w:pStyle w:val="GeneralBullets"/>
      </w:pPr>
      <w:r>
        <w:t>Willing to relocate</w:t>
      </w:r>
      <w:r w:rsidR="00AC4559">
        <w:t xml:space="preserve"> outside of Quebec</w:t>
      </w:r>
      <w:r>
        <w:t>.</w:t>
      </w:r>
    </w:p>
    <w:p w14:paraId="0A5015BD" w14:textId="564B748C" w:rsidR="00DD6C22" w:rsidRPr="002965B5" w:rsidRDefault="00DD6C22" w:rsidP="00DD6C22">
      <w:pPr>
        <w:pStyle w:val="GeneralBullets"/>
      </w:pPr>
      <w:r>
        <w:t xml:space="preserve">Not </w:t>
      </w:r>
      <w:r w:rsidR="00F11062">
        <w:t xml:space="preserve">currently </w:t>
      </w:r>
      <w:r>
        <w:t xml:space="preserve">committed </w:t>
      </w:r>
      <w:r w:rsidR="00F11062">
        <w:t>to</w:t>
      </w:r>
      <w:r>
        <w:t xml:space="preserve"> a notice period.</w:t>
      </w:r>
    </w:p>
    <w:sectPr w:rsidR="00DD6C22" w:rsidRPr="002965B5" w:rsidSect="003F613E">
      <w:type w:val="continuous"/>
      <w:pgSz w:w="12240" w:h="15840" w:code="1"/>
      <w:pgMar w:top="1440" w:right="1440" w:bottom="1440" w:left="1440" w:header="36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01161" w14:textId="77777777" w:rsidR="00DD51CB" w:rsidRDefault="00DD51CB">
      <w:pPr>
        <w:spacing w:after="0" w:line="240" w:lineRule="auto"/>
      </w:pPr>
      <w:r>
        <w:separator/>
      </w:r>
    </w:p>
  </w:endnote>
  <w:endnote w:type="continuationSeparator" w:id="0">
    <w:p w14:paraId="4BBD4A61" w14:textId="77777777" w:rsidR="00DD51CB" w:rsidRDefault="00DD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  <w:gridCol w:w="4680"/>
    </w:tblGrid>
    <w:tr w:rsidR="00B72BF0" w14:paraId="321154EF" w14:textId="77777777" w:rsidTr="00B72BF0">
      <w:tc>
        <w:tcPr>
          <w:tcW w:w="4675" w:type="dxa"/>
        </w:tcPr>
        <w:p w14:paraId="64AE70C6" w14:textId="4BBE02E2" w:rsidR="00B72BF0" w:rsidRDefault="00B50A83" w:rsidP="00B72BF0">
          <w:pPr>
            <w:spacing w:after="0" w:line="240" w:lineRule="auto"/>
          </w:pPr>
          <w:proofErr w:type="gramStart"/>
          <w:r>
            <w:rPr>
              <w:rFonts w:ascii="Century Gothic" w:hAnsi="Century Gothic"/>
              <w:highlight w:val="cyan"/>
            </w:rPr>
            <w:t>..</w:t>
          </w:r>
          <w:proofErr w:type="gramEnd"/>
          <w:r>
            <w:rPr>
              <w:rFonts w:ascii="Century Gothic" w:hAnsi="Century Gothic"/>
              <w:highlight w:val="cyan"/>
            </w:rPr>
            <w:t xml:space="preserve">:: </w:t>
          </w:r>
          <w:r w:rsidR="00B72BF0">
            <w:rPr>
              <w:highlight w:val="cyan"/>
            </w:rPr>
            <w:t>T</w:t>
          </w:r>
          <w:r w:rsidR="00B72BF0" w:rsidRPr="00B2157A">
            <w:rPr>
              <w:highlight w:val="cyan"/>
            </w:rPr>
            <w:t>urquoise highlight</w:t>
          </w:r>
          <w:r w:rsidR="00B72BF0">
            <w:rPr>
              <w:highlight w:val="cyan"/>
            </w:rPr>
            <w:t xml:space="preserve">s </w:t>
          </w:r>
          <w:r w:rsidR="00B72BF0" w:rsidRPr="00B2157A">
            <w:rPr>
              <w:highlight w:val="cyan"/>
            </w:rPr>
            <w:t>IT-</w:t>
          </w:r>
          <w:r w:rsidR="00B72BF0">
            <w:rPr>
              <w:highlight w:val="cyan"/>
            </w:rPr>
            <w:t>relat</w:t>
          </w:r>
          <w:r w:rsidR="00B72BF0" w:rsidRPr="00B2157A">
            <w:rPr>
              <w:highlight w:val="cyan"/>
            </w:rPr>
            <w:t>ed skil</w:t>
          </w:r>
          <w:r w:rsidR="00B72BF0">
            <w:rPr>
              <w:highlight w:val="cyan"/>
            </w:rPr>
            <w:t>l</w:t>
          </w:r>
          <w:r>
            <w:rPr>
              <w:highlight w:val="cyan"/>
            </w:rPr>
            <w:t>s ::..</w:t>
          </w:r>
        </w:p>
      </w:tc>
      <w:tc>
        <w:tcPr>
          <w:tcW w:w="4675" w:type="dxa"/>
        </w:tcPr>
        <w:p w14:paraId="13294A3A" w14:textId="09D21456" w:rsidR="00B72BF0" w:rsidRDefault="00B72BF0" w:rsidP="00B72BF0">
          <w:pPr>
            <w:spacing w:after="0" w:line="240" w:lineRule="auto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724E90B4" w14:textId="79B209F9" w:rsidR="00F1161E" w:rsidRPr="00B72BF0" w:rsidRDefault="00F1161E" w:rsidP="00B72BF0">
    <w:pPr>
      <w:pStyle w:val="BodyText"/>
      <w:spacing w:after="0"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C0B11" w14:textId="77777777" w:rsidR="00DD51CB" w:rsidRDefault="00DD51CB">
      <w:pPr>
        <w:spacing w:after="0" w:line="240" w:lineRule="auto"/>
      </w:pPr>
      <w:r>
        <w:separator/>
      </w:r>
    </w:p>
  </w:footnote>
  <w:footnote w:type="continuationSeparator" w:id="0">
    <w:p w14:paraId="30F5DCD8" w14:textId="77777777" w:rsidR="00DD51CB" w:rsidRDefault="00DD5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026" type="#_x0000_t75" style="width:384pt;height:384pt;visibility:visible;mso-wrap-style:square" o:bullet="t">
        <v:imagedata r:id="rId1" o:title=""/>
      </v:shape>
    </w:pict>
  </w:numPicBullet>
  <w:numPicBullet w:numPicBulletId="1">
    <w:pict>
      <v:shape id="_x0000_i3027" type="#_x0000_t75" style="width:384pt;height:384pt;visibility:visible;mso-wrap-style:square" o:bullet="t">
        <v:imagedata r:id="rId2" o:title=""/>
      </v:shape>
    </w:pict>
  </w:numPicBullet>
  <w:numPicBullet w:numPicBulletId="2">
    <w:pict>
      <v:shape id="_x0000_i3028" type="#_x0000_t75" style="width:384pt;height:384pt;visibility:visible;mso-wrap-style:square" o:bullet="t">
        <v:imagedata r:id="rId3" o:title=""/>
      </v:shape>
    </w:pict>
  </w:numPicBullet>
  <w:numPicBullet w:numPicBulletId="3">
    <w:pict>
      <v:shape id="_x0000_i3029" type="#_x0000_t75" style="width:384pt;height:384pt;visibility:visible;mso-wrap-style:square" o:bullet="t">
        <v:imagedata r:id="rId4" o:title=""/>
      </v:shape>
    </w:pict>
  </w:numPicBullet>
  <w:numPicBullet w:numPicBulletId="4">
    <w:pict>
      <v:shape id="_x0000_i3030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3031" type="#_x0000_t75" style="width:384pt;height:384pt;visibility:visible;mso-wrap-style:square" o:bullet="t">
        <v:imagedata r:id="rId6" o:title=""/>
      </v:shape>
    </w:pict>
  </w:numPicBullet>
  <w:numPicBullet w:numPicBulletId="6">
    <w:pict>
      <v:shape id="_x0000_i3032" type="#_x0000_t75" style="width:384pt;height:384pt;visibility:visible;mso-wrap-style:square" o:bullet="t">
        <v:imagedata r:id="rId7" o:title=""/>
      </v:shape>
    </w:pict>
  </w:numPicBullet>
  <w:abstractNum w:abstractNumId="0" w15:restartNumberingAfterBreak="0">
    <w:nsid w:val="06742D60"/>
    <w:multiLevelType w:val="hybridMultilevel"/>
    <w:tmpl w:val="07AEDEB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78698F"/>
    <w:multiLevelType w:val="multilevel"/>
    <w:tmpl w:val="4EAA2CEE"/>
    <w:lvl w:ilvl="0">
      <w:start w:val="1"/>
      <w:numFmt w:val="bullet"/>
      <w:pStyle w:val="Places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sz w:val="22"/>
        <w:szCs w:val="20"/>
        <w:lang w:val="en-CA"/>
      </w:rPr>
    </w:lvl>
    <w:lvl w:ilvl="1">
      <w:start w:val="1"/>
      <w:numFmt w:val="bullet"/>
      <w:pStyle w:val="Positions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bCs w:val="0"/>
      </w:rPr>
    </w:lvl>
    <w:lvl w:ilvl="2">
      <w:start w:val="1"/>
      <w:numFmt w:val="bullet"/>
      <w:pStyle w:val="Details"/>
      <w:lvlText w:val=""/>
      <w:lvlJc w:val="left"/>
      <w:pPr>
        <w:ind w:left="1800" w:hanging="360"/>
      </w:pPr>
      <w:rPr>
        <w:rFonts w:ascii="Wingdings" w:hAnsi="Wingdings" w:hint="default"/>
        <w:b w:val="0"/>
        <w:bCs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3B3FCD"/>
    <w:multiLevelType w:val="hybridMultilevel"/>
    <w:tmpl w:val="B5AAE3F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5FB55E7"/>
    <w:multiLevelType w:val="hybridMultilevel"/>
    <w:tmpl w:val="2EDCFD92"/>
    <w:lvl w:ilvl="0" w:tplc="7CB00FD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046E34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22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1DAA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2E4B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5CB6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30A1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25A51F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E9ED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02B2278"/>
    <w:multiLevelType w:val="multilevel"/>
    <w:tmpl w:val="302B22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563187"/>
    <w:multiLevelType w:val="hybridMultilevel"/>
    <w:tmpl w:val="77DCAAFC"/>
    <w:lvl w:ilvl="0" w:tplc="1B9A3F7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E877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F80D6B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B41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2A7C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30FF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9EB8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2238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1D435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506F6FEE"/>
    <w:multiLevelType w:val="hybridMultilevel"/>
    <w:tmpl w:val="5B74E80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0CE373B"/>
    <w:multiLevelType w:val="hybridMultilevel"/>
    <w:tmpl w:val="04044A24"/>
    <w:lvl w:ilvl="0" w:tplc="A07C4F3A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0D1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EE4B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55C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F49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7CCDE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94EB2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0AE3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3EAB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2B822CC"/>
    <w:multiLevelType w:val="hybridMultilevel"/>
    <w:tmpl w:val="01BAB13E"/>
    <w:lvl w:ilvl="0" w:tplc="4C3E57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FF64D8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F0C6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18A55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FC324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13248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3C9D9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E895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F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565720FD"/>
    <w:multiLevelType w:val="multilevel"/>
    <w:tmpl w:val="ED9C3D3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0"/>
        <w:lang w:val="en-CA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  <w:i w:val="0"/>
        <w:iCs w:val="0"/>
        <w:sz w:val="22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FE17329"/>
    <w:multiLevelType w:val="hybridMultilevel"/>
    <w:tmpl w:val="EA72DA5A"/>
    <w:lvl w:ilvl="0" w:tplc="30129DD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A71C58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02BC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EACC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0B8D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D563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94BC6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12A9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E211E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1734612"/>
    <w:multiLevelType w:val="hybridMultilevel"/>
    <w:tmpl w:val="B7AAA0A6"/>
    <w:lvl w:ilvl="0" w:tplc="77709558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06E0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D1CDB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BFAC3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D485E4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9C68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D267B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3818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EA4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6CA70E8A"/>
    <w:multiLevelType w:val="hybridMultilevel"/>
    <w:tmpl w:val="FCDE642A"/>
    <w:lvl w:ilvl="0" w:tplc="FF7600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EE11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26C70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4A686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808C0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0269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B285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508A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98EDA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B2B7572"/>
    <w:multiLevelType w:val="hybridMultilevel"/>
    <w:tmpl w:val="BE42A150"/>
    <w:lvl w:ilvl="0" w:tplc="1182E89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6"/>
        <w:szCs w:val="26"/>
      </w:rPr>
    </w:lvl>
    <w:lvl w:ilvl="1" w:tplc="8BBEA3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AAEB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BFAB5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0027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546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5AA51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82C0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60EE1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removePersonalInformation/>
  <w:proofState w:spelling="clean" w:grammar="clean"/>
  <w:attachedTemplate r:id="rId1"/>
  <w:stylePaneFormatFilter w:val="3F28" w:allStyles="0" w:customStyles="0" w:latentStyles="0" w:stylesInUse="1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187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ResumeStyle" w:val="2"/>
  </w:docVars>
  <w:rsids>
    <w:rsidRoot w:val="002D2BE9"/>
    <w:rsid w:val="00000DF2"/>
    <w:rsid w:val="00001101"/>
    <w:rsid w:val="00001BEA"/>
    <w:rsid w:val="00001C2C"/>
    <w:rsid w:val="0000203C"/>
    <w:rsid w:val="00002547"/>
    <w:rsid w:val="00002DE7"/>
    <w:rsid w:val="00002F2C"/>
    <w:rsid w:val="00003091"/>
    <w:rsid w:val="00005AC7"/>
    <w:rsid w:val="0000759A"/>
    <w:rsid w:val="00011870"/>
    <w:rsid w:val="00011C4E"/>
    <w:rsid w:val="00011CEB"/>
    <w:rsid w:val="00011DA7"/>
    <w:rsid w:val="00012E0D"/>
    <w:rsid w:val="000147B1"/>
    <w:rsid w:val="00014A58"/>
    <w:rsid w:val="00015F93"/>
    <w:rsid w:val="000200E9"/>
    <w:rsid w:val="00020C2E"/>
    <w:rsid w:val="00021487"/>
    <w:rsid w:val="00021518"/>
    <w:rsid w:val="000221F4"/>
    <w:rsid w:val="00023002"/>
    <w:rsid w:val="00025C9D"/>
    <w:rsid w:val="000272FF"/>
    <w:rsid w:val="00030732"/>
    <w:rsid w:val="000307F1"/>
    <w:rsid w:val="00033404"/>
    <w:rsid w:val="00036210"/>
    <w:rsid w:val="00036DF2"/>
    <w:rsid w:val="00037038"/>
    <w:rsid w:val="00037B29"/>
    <w:rsid w:val="000407EF"/>
    <w:rsid w:val="00041DA1"/>
    <w:rsid w:val="00042AC2"/>
    <w:rsid w:val="000430D0"/>
    <w:rsid w:val="00045A82"/>
    <w:rsid w:val="00045B19"/>
    <w:rsid w:val="00045CBC"/>
    <w:rsid w:val="000468A3"/>
    <w:rsid w:val="000470A9"/>
    <w:rsid w:val="000473B3"/>
    <w:rsid w:val="00047849"/>
    <w:rsid w:val="00047A29"/>
    <w:rsid w:val="000516D5"/>
    <w:rsid w:val="000518E8"/>
    <w:rsid w:val="00052251"/>
    <w:rsid w:val="0005547E"/>
    <w:rsid w:val="00055A35"/>
    <w:rsid w:val="00055B2F"/>
    <w:rsid w:val="00057770"/>
    <w:rsid w:val="0006168B"/>
    <w:rsid w:val="00062462"/>
    <w:rsid w:val="000627CB"/>
    <w:rsid w:val="0006343B"/>
    <w:rsid w:val="00063AC4"/>
    <w:rsid w:val="00063C94"/>
    <w:rsid w:val="000640C2"/>
    <w:rsid w:val="00065384"/>
    <w:rsid w:val="00065E1C"/>
    <w:rsid w:val="00066A71"/>
    <w:rsid w:val="00070C92"/>
    <w:rsid w:val="000717B4"/>
    <w:rsid w:val="000717C3"/>
    <w:rsid w:val="00075991"/>
    <w:rsid w:val="000762EA"/>
    <w:rsid w:val="00080AB6"/>
    <w:rsid w:val="00081551"/>
    <w:rsid w:val="000819EB"/>
    <w:rsid w:val="00081E27"/>
    <w:rsid w:val="00082132"/>
    <w:rsid w:val="00084695"/>
    <w:rsid w:val="00084C88"/>
    <w:rsid w:val="00085349"/>
    <w:rsid w:val="000854D3"/>
    <w:rsid w:val="00085A20"/>
    <w:rsid w:val="00085A4C"/>
    <w:rsid w:val="00085F14"/>
    <w:rsid w:val="000873BF"/>
    <w:rsid w:val="000904C0"/>
    <w:rsid w:val="00090F9E"/>
    <w:rsid w:val="000912DE"/>
    <w:rsid w:val="00093222"/>
    <w:rsid w:val="00093716"/>
    <w:rsid w:val="00094322"/>
    <w:rsid w:val="0009461F"/>
    <w:rsid w:val="000947E2"/>
    <w:rsid w:val="000955D2"/>
    <w:rsid w:val="0009627D"/>
    <w:rsid w:val="00096CB4"/>
    <w:rsid w:val="000A04B7"/>
    <w:rsid w:val="000A069C"/>
    <w:rsid w:val="000A19B3"/>
    <w:rsid w:val="000A366F"/>
    <w:rsid w:val="000A3B4E"/>
    <w:rsid w:val="000A3F35"/>
    <w:rsid w:val="000A3F4A"/>
    <w:rsid w:val="000A444D"/>
    <w:rsid w:val="000A478C"/>
    <w:rsid w:val="000A6781"/>
    <w:rsid w:val="000A6AD5"/>
    <w:rsid w:val="000A6C9D"/>
    <w:rsid w:val="000A7C36"/>
    <w:rsid w:val="000B090E"/>
    <w:rsid w:val="000B0EA0"/>
    <w:rsid w:val="000B1334"/>
    <w:rsid w:val="000B1AB0"/>
    <w:rsid w:val="000B2582"/>
    <w:rsid w:val="000B28A1"/>
    <w:rsid w:val="000B30AF"/>
    <w:rsid w:val="000B350B"/>
    <w:rsid w:val="000B4A9C"/>
    <w:rsid w:val="000B4BE0"/>
    <w:rsid w:val="000B5006"/>
    <w:rsid w:val="000B5574"/>
    <w:rsid w:val="000B74E6"/>
    <w:rsid w:val="000B7A27"/>
    <w:rsid w:val="000B7F2E"/>
    <w:rsid w:val="000C043D"/>
    <w:rsid w:val="000C1352"/>
    <w:rsid w:val="000C2560"/>
    <w:rsid w:val="000C3A1C"/>
    <w:rsid w:val="000C41C2"/>
    <w:rsid w:val="000C447A"/>
    <w:rsid w:val="000C49B0"/>
    <w:rsid w:val="000C4D9D"/>
    <w:rsid w:val="000C6485"/>
    <w:rsid w:val="000C6968"/>
    <w:rsid w:val="000C6E8D"/>
    <w:rsid w:val="000D05CB"/>
    <w:rsid w:val="000D1B19"/>
    <w:rsid w:val="000D28F6"/>
    <w:rsid w:val="000D2E53"/>
    <w:rsid w:val="000D2EE9"/>
    <w:rsid w:val="000D3147"/>
    <w:rsid w:val="000D3553"/>
    <w:rsid w:val="000D3D26"/>
    <w:rsid w:val="000D44B5"/>
    <w:rsid w:val="000D5F0F"/>
    <w:rsid w:val="000D644A"/>
    <w:rsid w:val="000D6C1A"/>
    <w:rsid w:val="000D75C7"/>
    <w:rsid w:val="000E0416"/>
    <w:rsid w:val="000E066F"/>
    <w:rsid w:val="000E1B76"/>
    <w:rsid w:val="000E26AA"/>
    <w:rsid w:val="000E27E4"/>
    <w:rsid w:val="000E2BEB"/>
    <w:rsid w:val="000E3286"/>
    <w:rsid w:val="000E4138"/>
    <w:rsid w:val="000E5AD9"/>
    <w:rsid w:val="000F02D3"/>
    <w:rsid w:val="000F2CB6"/>
    <w:rsid w:val="000F3679"/>
    <w:rsid w:val="000F3690"/>
    <w:rsid w:val="000F4A4B"/>
    <w:rsid w:val="000F4BBE"/>
    <w:rsid w:val="000F4FE3"/>
    <w:rsid w:val="000F5140"/>
    <w:rsid w:val="000F671C"/>
    <w:rsid w:val="000F774F"/>
    <w:rsid w:val="000F7FF1"/>
    <w:rsid w:val="0010097F"/>
    <w:rsid w:val="00100A1E"/>
    <w:rsid w:val="00100F31"/>
    <w:rsid w:val="001036F1"/>
    <w:rsid w:val="001042CD"/>
    <w:rsid w:val="00104E22"/>
    <w:rsid w:val="00105455"/>
    <w:rsid w:val="00106CDA"/>
    <w:rsid w:val="00111AF6"/>
    <w:rsid w:val="00113472"/>
    <w:rsid w:val="00113A23"/>
    <w:rsid w:val="00114DBC"/>
    <w:rsid w:val="001170A4"/>
    <w:rsid w:val="001213F8"/>
    <w:rsid w:val="0012226E"/>
    <w:rsid w:val="00122EE9"/>
    <w:rsid w:val="0012331E"/>
    <w:rsid w:val="00123B63"/>
    <w:rsid w:val="001249C5"/>
    <w:rsid w:val="00124B12"/>
    <w:rsid w:val="00124C51"/>
    <w:rsid w:val="00125516"/>
    <w:rsid w:val="00125558"/>
    <w:rsid w:val="0012568C"/>
    <w:rsid w:val="001262D5"/>
    <w:rsid w:val="00126C87"/>
    <w:rsid w:val="00127C57"/>
    <w:rsid w:val="001332C6"/>
    <w:rsid w:val="00133A05"/>
    <w:rsid w:val="00133AA7"/>
    <w:rsid w:val="00134366"/>
    <w:rsid w:val="00134ECE"/>
    <w:rsid w:val="00134EFB"/>
    <w:rsid w:val="00136D57"/>
    <w:rsid w:val="00137197"/>
    <w:rsid w:val="001372B4"/>
    <w:rsid w:val="001404D5"/>
    <w:rsid w:val="00141023"/>
    <w:rsid w:val="00141A5C"/>
    <w:rsid w:val="0014266D"/>
    <w:rsid w:val="00142C30"/>
    <w:rsid w:val="001437F5"/>
    <w:rsid w:val="00143FE5"/>
    <w:rsid w:val="0014468B"/>
    <w:rsid w:val="0014505F"/>
    <w:rsid w:val="00145F27"/>
    <w:rsid w:val="0014793F"/>
    <w:rsid w:val="00147BD4"/>
    <w:rsid w:val="00150A61"/>
    <w:rsid w:val="00151889"/>
    <w:rsid w:val="0015261E"/>
    <w:rsid w:val="00152EC4"/>
    <w:rsid w:val="00154754"/>
    <w:rsid w:val="00154791"/>
    <w:rsid w:val="0015513B"/>
    <w:rsid w:val="00155843"/>
    <w:rsid w:val="00156734"/>
    <w:rsid w:val="00157BA8"/>
    <w:rsid w:val="001603A7"/>
    <w:rsid w:val="00161064"/>
    <w:rsid w:val="001630C6"/>
    <w:rsid w:val="0016396D"/>
    <w:rsid w:val="00163B21"/>
    <w:rsid w:val="00164674"/>
    <w:rsid w:val="00164FDD"/>
    <w:rsid w:val="00166262"/>
    <w:rsid w:val="00167105"/>
    <w:rsid w:val="00167F0E"/>
    <w:rsid w:val="00171551"/>
    <w:rsid w:val="00171861"/>
    <w:rsid w:val="00172891"/>
    <w:rsid w:val="001761B7"/>
    <w:rsid w:val="00177FE2"/>
    <w:rsid w:val="00180A68"/>
    <w:rsid w:val="00180BA8"/>
    <w:rsid w:val="00180CAF"/>
    <w:rsid w:val="00180DD0"/>
    <w:rsid w:val="001835D4"/>
    <w:rsid w:val="00184431"/>
    <w:rsid w:val="00185330"/>
    <w:rsid w:val="001866A5"/>
    <w:rsid w:val="0018671F"/>
    <w:rsid w:val="00186A0D"/>
    <w:rsid w:val="00187B30"/>
    <w:rsid w:val="00187D4A"/>
    <w:rsid w:val="00190F80"/>
    <w:rsid w:val="00191B9D"/>
    <w:rsid w:val="00191E6B"/>
    <w:rsid w:val="001935F9"/>
    <w:rsid w:val="00193C9D"/>
    <w:rsid w:val="00194416"/>
    <w:rsid w:val="00194989"/>
    <w:rsid w:val="00194DD2"/>
    <w:rsid w:val="00195325"/>
    <w:rsid w:val="00195F4D"/>
    <w:rsid w:val="0019617E"/>
    <w:rsid w:val="00196827"/>
    <w:rsid w:val="0019713B"/>
    <w:rsid w:val="00197274"/>
    <w:rsid w:val="001973CA"/>
    <w:rsid w:val="00197649"/>
    <w:rsid w:val="001A1800"/>
    <w:rsid w:val="001A2AF4"/>
    <w:rsid w:val="001A4D3E"/>
    <w:rsid w:val="001A5134"/>
    <w:rsid w:val="001A5308"/>
    <w:rsid w:val="001A5AD7"/>
    <w:rsid w:val="001A5B69"/>
    <w:rsid w:val="001A772B"/>
    <w:rsid w:val="001B0EBE"/>
    <w:rsid w:val="001B1A1A"/>
    <w:rsid w:val="001B2192"/>
    <w:rsid w:val="001B23F4"/>
    <w:rsid w:val="001B2551"/>
    <w:rsid w:val="001B328D"/>
    <w:rsid w:val="001B3675"/>
    <w:rsid w:val="001B3F49"/>
    <w:rsid w:val="001B4602"/>
    <w:rsid w:val="001B4C0F"/>
    <w:rsid w:val="001B5FF9"/>
    <w:rsid w:val="001B6705"/>
    <w:rsid w:val="001B720D"/>
    <w:rsid w:val="001B7BB8"/>
    <w:rsid w:val="001B7E79"/>
    <w:rsid w:val="001C0434"/>
    <w:rsid w:val="001C17FF"/>
    <w:rsid w:val="001C187E"/>
    <w:rsid w:val="001C1D16"/>
    <w:rsid w:val="001C2A4C"/>
    <w:rsid w:val="001C3668"/>
    <w:rsid w:val="001C42D6"/>
    <w:rsid w:val="001C485B"/>
    <w:rsid w:val="001C6937"/>
    <w:rsid w:val="001C693C"/>
    <w:rsid w:val="001C747B"/>
    <w:rsid w:val="001D003C"/>
    <w:rsid w:val="001D113C"/>
    <w:rsid w:val="001D14E4"/>
    <w:rsid w:val="001D32E8"/>
    <w:rsid w:val="001D34E4"/>
    <w:rsid w:val="001D4E1B"/>
    <w:rsid w:val="001D75AF"/>
    <w:rsid w:val="001E0AC3"/>
    <w:rsid w:val="001E2969"/>
    <w:rsid w:val="001E31EE"/>
    <w:rsid w:val="001E32DC"/>
    <w:rsid w:val="001E34E7"/>
    <w:rsid w:val="001E3AB5"/>
    <w:rsid w:val="001E5CCD"/>
    <w:rsid w:val="001E69E3"/>
    <w:rsid w:val="001E7184"/>
    <w:rsid w:val="001E7443"/>
    <w:rsid w:val="001F07C9"/>
    <w:rsid w:val="001F11BA"/>
    <w:rsid w:val="001F123C"/>
    <w:rsid w:val="001F19F6"/>
    <w:rsid w:val="001F2BB3"/>
    <w:rsid w:val="001F2F99"/>
    <w:rsid w:val="001F3A34"/>
    <w:rsid w:val="001F5518"/>
    <w:rsid w:val="001F5F01"/>
    <w:rsid w:val="001F64C6"/>
    <w:rsid w:val="001F65B9"/>
    <w:rsid w:val="001F65C2"/>
    <w:rsid w:val="001F6D27"/>
    <w:rsid w:val="00200DBA"/>
    <w:rsid w:val="002017DD"/>
    <w:rsid w:val="00202AEA"/>
    <w:rsid w:val="00202FEF"/>
    <w:rsid w:val="0020312D"/>
    <w:rsid w:val="00203FE5"/>
    <w:rsid w:val="002042D8"/>
    <w:rsid w:val="00204BBD"/>
    <w:rsid w:val="002058F3"/>
    <w:rsid w:val="00205AB4"/>
    <w:rsid w:val="002062F7"/>
    <w:rsid w:val="00207179"/>
    <w:rsid w:val="002103A0"/>
    <w:rsid w:val="002104D0"/>
    <w:rsid w:val="00210F56"/>
    <w:rsid w:val="00210FCD"/>
    <w:rsid w:val="0021105D"/>
    <w:rsid w:val="00212120"/>
    <w:rsid w:val="00213C28"/>
    <w:rsid w:val="00215502"/>
    <w:rsid w:val="002161FB"/>
    <w:rsid w:val="002179ED"/>
    <w:rsid w:val="00217B3A"/>
    <w:rsid w:val="00220ABB"/>
    <w:rsid w:val="00220B37"/>
    <w:rsid w:val="0022253F"/>
    <w:rsid w:val="00222754"/>
    <w:rsid w:val="002234CE"/>
    <w:rsid w:val="002240A9"/>
    <w:rsid w:val="002249E2"/>
    <w:rsid w:val="002260A8"/>
    <w:rsid w:val="002260F4"/>
    <w:rsid w:val="00227EAE"/>
    <w:rsid w:val="00230F53"/>
    <w:rsid w:val="00231BCB"/>
    <w:rsid w:val="00232156"/>
    <w:rsid w:val="002324E9"/>
    <w:rsid w:val="0023281B"/>
    <w:rsid w:val="00233480"/>
    <w:rsid w:val="00233F48"/>
    <w:rsid w:val="002357B4"/>
    <w:rsid w:val="00237104"/>
    <w:rsid w:val="002405E0"/>
    <w:rsid w:val="002406D9"/>
    <w:rsid w:val="00240847"/>
    <w:rsid w:val="00241C49"/>
    <w:rsid w:val="00242CA4"/>
    <w:rsid w:val="00245638"/>
    <w:rsid w:val="002456BE"/>
    <w:rsid w:val="00245998"/>
    <w:rsid w:val="00245E23"/>
    <w:rsid w:val="002470D5"/>
    <w:rsid w:val="00247E98"/>
    <w:rsid w:val="0025089A"/>
    <w:rsid w:val="00250CC2"/>
    <w:rsid w:val="00251223"/>
    <w:rsid w:val="0025153E"/>
    <w:rsid w:val="00251913"/>
    <w:rsid w:val="00251EA1"/>
    <w:rsid w:val="002527F7"/>
    <w:rsid w:val="00252EDB"/>
    <w:rsid w:val="00254079"/>
    <w:rsid w:val="00254328"/>
    <w:rsid w:val="00254421"/>
    <w:rsid w:val="00255A5C"/>
    <w:rsid w:val="00255B0E"/>
    <w:rsid w:val="00255B6C"/>
    <w:rsid w:val="00256598"/>
    <w:rsid w:val="00256C0E"/>
    <w:rsid w:val="0025786E"/>
    <w:rsid w:val="00260F07"/>
    <w:rsid w:val="00261063"/>
    <w:rsid w:val="002621E9"/>
    <w:rsid w:val="002627BE"/>
    <w:rsid w:val="002650F8"/>
    <w:rsid w:val="00265BB6"/>
    <w:rsid w:val="002665A4"/>
    <w:rsid w:val="00266778"/>
    <w:rsid w:val="00266A4F"/>
    <w:rsid w:val="00267605"/>
    <w:rsid w:val="002713FC"/>
    <w:rsid w:val="0027175C"/>
    <w:rsid w:val="00273021"/>
    <w:rsid w:val="002736BA"/>
    <w:rsid w:val="00274834"/>
    <w:rsid w:val="0027600B"/>
    <w:rsid w:val="0027709D"/>
    <w:rsid w:val="0027734A"/>
    <w:rsid w:val="00277540"/>
    <w:rsid w:val="002810D0"/>
    <w:rsid w:val="00281E80"/>
    <w:rsid w:val="00282E36"/>
    <w:rsid w:val="00283098"/>
    <w:rsid w:val="0028351D"/>
    <w:rsid w:val="00283817"/>
    <w:rsid w:val="0028448B"/>
    <w:rsid w:val="00284ADE"/>
    <w:rsid w:val="002860F4"/>
    <w:rsid w:val="00286E94"/>
    <w:rsid w:val="002906F3"/>
    <w:rsid w:val="00290816"/>
    <w:rsid w:val="0029241F"/>
    <w:rsid w:val="00293698"/>
    <w:rsid w:val="002936D1"/>
    <w:rsid w:val="00293BF5"/>
    <w:rsid w:val="00294CEB"/>
    <w:rsid w:val="00295691"/>
    <w:rsid w:val="00295743"/>
    <w:rsid w:val="00296380"/>
    <w:rsid w:val="002965B5"/>
    <w:rsid w:val="00296AE2"/>
    <w:rsid w:val="00297995"/>
    <w:rsid w:val="002A1754"/>
    <w:rsid w:val="002A29BF"/>
    <w:rsid w:val="002A312A"/>
    <w:rsid w:val="002A35EB"/>
    <w:rsid w:val="002A485D"/>
    <w:rsid w:val="002A4B29"/>
    <w:rsid w:val="002A58A6"/>
    <w:rsid w:val="002A62E9"/>
    <w:rsid w:val="002A6B3A"/>
    <w:rsid w:val="002A7A7D"/>
    <w:rsid w:val="002A7FF9"/>
    <w:rsid w:val="002B0882"/>
    <w:rsid w:val="002B346E"/>
    <w:rsid w:val="002B347A"/>
    <w:rsid w:val="002B48FC"/>
    <w:rsid w:val="002B4D8E"/>
    <w:rsid w:val="002B501D"/>
    <w:rsid w:val="002B569E"/>
    <w:rsid w:val="002B592E"/>
    <w:rsid w:val="002B6B5F"/>
    <w:rsid w:val="002B6C53"/>
    <w:rsid w:val="002B7A3A"/>
    <w:rsid w:val="002B7D76"/>
    <w:rsid w:val="002C02C9"/>
    <w:rsid w:val="002C08B3"/>
    <w:rsid w:val="002C44A0"/>
    <w:rsid w:val="002C4C79"/>
    <w:rsid w:val="002C531D"/>
    <w:rsid w:val="002C68F5"/>
    <w:rsid w:val="002C779C"/>
    <w:rsid w:val="002C7D4C"/>
    <w:rsid w:val="002D03CE"/>
    <w:rsid w:val="002D1E40"/>
    <w:rsid w:val="002D21A3"/>
    <w:rsid w:val="002D2BE9"/>
    <w:rsid w:val="002D2FAC"/>
    <w:rsid w:val="002D361E"/>
    <w:rsid w:val="002D409B"/>
    <w:rsid w:val="002D445C"/>
    <w:rsid w:val="002D4C8C"/>
    <w:rsid w:val="002D5F5A"/>
    <w:rsid w:val="002D66AA"/>
    <w:rsid w:val="002D718C"/>
    <w:rsid w:val="002E0286"/>
    <w:rsid w:val="002E1662"/>
    <w:rsid w:val="002E1991"/>
    <w:rsid w:val="002E35A0"/>
    <w:rsid w:val="002E3679"/>
    <w:rsid w:val="002E45D6"/>
    <w:rsid w:val="002E4763"/>
    <w:rsid w:val="002E5169"/>
    <w:rsid w:val="002E6B88"/>
    <w:rsid w:val="002E7336"/>
    <w:rsid w:val="002E73AD"/>
    <w:rsid w:val="002F0466"/>
    <w:rsid w:val="002F158E"/>
    <w:rsid w:val="002F1D44"/>
    <w:rsid w:val="002F28BF"/>
    <w:rsid w:val="002F32B8"/>
    <w:rsid w:val="002F455D"/>
    <w:rsid w:val="002F49FA"/>
    <w:rsid w:val="002F53FA"/>
    <w:rsid w:val="002F6570"/>
    <w:rsid w:val="002F703E"/>
    <w:rsid w:val="002F7556"/>
    <w:rsid w:val="002F7677"/>
    <w:rsid w:val="00302F2E"/>
    <w:rsid w:val="00303574"/>
    <w:rsid w:val="00303F4E"/>
    <w:rsid w:val="00304ACE"/>
    <w:rsid w:val="00304D27"/>
    <w:rsid w:val="00304DC8"/>
    <w:rsid w:val="00305412"/>
    <w:rsid w:val="0030547D"/>
    <w:rsid w:val="00305B02"/>
    <w:rsid w:val="003072F9"/>
    <w:rsid w:val="00311897"/>
    <w:rsid w:val="00312B16"/>
    <w:rsid w:val="0031316E"/>
    <w:rsid w:val="003139C1"/>
    <w:rsid w:val="00314E72"/>
    <w:rsid w:val="003153CB"/>
    <w:rsid w:val="003159FD"/>
    <w:rsid w:val="003176C0"/>
    <w:rsid w:val="00320A53"/>
    <w:rsid w:val="00321003"/>
    <w:rsid w:val="0032171D"/>
    <w:rsid w:val="00321792"/>
    <w:rsid w:val="003221E4"/>
    <w:rsid w:val="00322623"/>
    <w:rsid w:val="00323479"/>
    <w:rsid w:val="003237DE"/>
    <w:rsid w:val="00323A66"/>
    <w:rsid w:val="00323F3B"/>
    <w:rsid w:val="00324DB2"/>
    <w:rsid w:val="00325E06"/>
    <w:rsid w:val="00326060"/>
    <w:rsid w:val="00326154"/>
    <w:rsid w:val="003264B7"/>
    <w:rsid w:val="00326DBA"/>
    <w:rsid w:val="00327396"/>
    <w:rsid w:val="00327C75"/>
    <w:rsid w:val="00331A02"/>
    <w:rsid w:val="00332BD3"/>
    <w:rsid w:val="003338AD"/>
    <w:rsid w:val="00335257"/>
    <w:rsid w:val="003361B8"/>
    <w:rsid w:val="003415F6"/>
    <w:rsid w:val="0034316B"/>
    <w:rsid w:val="003441FA"/>
    <w:rsid w:val="003444B5"/>
    <w:rsid w:val="0034460C"/>
    <w:rsid w:val="00344F8E"/>
    <w:rsid w:val="003460A9"/>
    <w:rsid w:val="00346148"/>
    <w:rsid w:val="00347378"/>
    <w:rsid w:val="00347CB4"/>
    <w:rsid w:val="0035099D"/>
    <w:rsid w:val="003522AC"/>
    <w:rsid w:val="00352539"/>
    <w:rsid w:val="003527D5"/>
    <w:rsid w:val="003535FC"/>
    <w:rsid w:val="00354464"/>
    <w:rsid w:val="00354D91"/>
    <w:rsid w:val="0035569D"/>
    <w:rsid w:val="00356754"/>
    <w:rsid w:val="00356DDF"/>
    <w:rsid w:val="003571D5"/>
    <w:rsid w:val="0035739B"/>
    <w:rsid w:val="00357AF3"/>
    <w:rsid w:val="00360673"/>
    <w:rsid w:val="0036135B"/>
    <w:rsid w:val="0036206D"/>
    <w:rsid w:val="003624A3"/>
    <w:rsid w:val="0036330D"/>
    <w:rsid w:val="00363921"/>
    <w:rsid w:val="00364CF9"/>
    <w:rsid w:val="00365CAA"/>
    <w:rsid w:val="003666AD"/>
    <w:rsid w:val="00367211"/>
    <w:rsid w:val="0036764A"/>
    <w:rsid w:val="003702D5"/>
    <w:rsid w:val="00371F4D"/>
    <w:rsid w:val="00372320"/>
    <w:rsid w:val="00372E46"/>
    <w:rsid w:val="00372E4D"/>
    <w:rsid w:val="003738E4"/>
    <w:rsid w:val="00374012"/>
    <w:rsid w:val="00375490"/>
    <w:rsid w:val="00375D79"/>
    <w:rsid w:val="00375FD8"/>
    <w:rsid w:val="0037632F"/>
    <w:rsid w:val="0037664B"/>
    <w:rsid w:val="003810D4"/>
    <w:rsid w:val="003812C1"/>
    <w:rsid w:val="003813E0"/>
    <w:rsid w:val="003827AF"/>
    <w:rsid w:val="003831EA"/>
    <w:rsid w:val="003839F5"/>
    <w:rsid w:val="00384C5B"/>
    <w:rsid w:val="00386988"/>
    <w:rsid w:val="003869EC"/>
    <w:rsid w:val="003874B3"/>
    <w:rsid w:val="00390256"/>
    <w:rsid w:val="0039112D"/>
    <w:rsid w:val="003912F1"/>
    <w:rsid w:val="00391695"/>
    <w:rsid w:val="00391D4D"/>
    <w:rsid w:val="0039348F"/>
    <w:rsid w:val="00393EB1"/>
    <w:rsid w:val="00394CE1"/>
    <w:rsid w:val="0039666B"/>
    <w:rsid w:val="00397254"/>
    <w:rsid w:val="0039798D"/>
    <w:rsid w:val="003A0EEE"/>
    <w:rsid w:val="003A1D13"/>
    <w:rsid w:val="003A1DC1"/>
    <w:rsid w:val="003A2498"/>
    <w:rsid w:val="003A32B1"/>
    <w:rsid w:val="003A362E"/>
    <w:rsid w:val="003A39BB"/>
    <w:rsid w:val="003A3D4F"/>
    <w:rsid w:val="003A464C"/>
    <w:rsid w:val="003A494B"/>
    <w:rsid w:val="003A6899"/>
    <w:rsid w:val="003A79C7"/>
    <w:rsid w:val="003B0786"/>
    <w:rsid w:val="003B0B40"/>
    <w:rsid w:val="003B118E"/>
    <w:rsid w:val="003B2865"/>
    <w:rsid w:val="003B367E"/>
    <w:rsid w:val="003B3AC9"/>
    <w:rsid w:val="003B424B"/>
    <w:rsid w:val="003B4F99"/>
    <w:rsid w:val="003B54E3"/>
    <w:rsid w:val="003B593C"/>
    <w:rsid w:val="003B5AE3"/>
    <w:rsid w:val="003B6502"/>
    <w:rsid w:val="003B6C26"/>
    <w:rsid w:val="003B6E1E"/>
    <w:rsid w:val="003B7596"/>
    <w:rsid w:val="003B78BD"/>
    <w:rsid w:val="003C1847"/>
    <w:rsid w:val="003C1D3E"/>
    <w:rsid w:val="003C229F"/>
    <w:rsid w:val="003C2930"/>
    <w:rsid w:val="003C3CD1"/>
    <w:rsid w:val="003C422A"/>
    <w:rsid w:val="003C46AC"/>
    <w:rsid w:val="003C4943"/>
    <w:rsid w:val="003C5EBF"/>
    <w:rsid w:val="003C76C7"/>
    <w:rsid w:val="003C7C37"/>
    <w:rsid w:val="003D18A7"/>
    <w:rsid w:val="003D220B"/>
    <w:rsid w:val="003D2AC4"/>
    <w:rsid w:val="003D3EB1"/>
    <w:rsid w:val="003D4A8E"/>
    <w:rsid w:val="003D565A"/>
    <w:rsid w:val="003D6A93"/>
    <w:rsid w:val="003D7188"/>
    <w:rsid w:val="003D71D3"/>
    <w:rsid w:val="003E0C55"/>
    <w:rsid w:val="003E1E58"/>
    <w:rsid w:val="003E218A"/>
    <w:rsid w:val="003E3973"/>
    <w:rsid w:val="003E42AF"/>
    <w:rsid w:val="003E5758"/>
    <w:rsid w:val="003E6CD4"/>
    <w:rsid w:val="003E77E5"/>
    <w:rsid w:val="003E78E7"/>
    <w:rsid w:val="003E7A97"/>
    <w:rsid w:val="003E7F8F"/>
    <w:rsid w:val="003F07F5"/>
    <w:rsid w:val="003F12A7"/>
    <w:rsid w:val="003F1F33"/>
    <w:rsid w:val="003F3A35"/>
    <w:rsid w:val="003F3ED6"/>
    <w:rsid w:val="003F3EE6"/>
    <w:rsid w:val="003F483F"/>
    <w:rsid w:val="003F49FE"/>
    <w:rsid w:val="003F4E1A"/>
    <w:rsid w:val="003F5E1D"/>
    <w:rsid w:val="003F613E"/>
    <w:rsid w:val="00400423"/>
    <w:rsid w:val="00400E4B"/>
    <w:rsid w:val="00401C7E"/>
    <w:rsid w:val="00401D95"/>
    <w:rsid w:val="00402478"/>
    <w:rsid w:val="00402A34"/>
    <w:rsid w:val="00403CB3"/>
    <w:rsid w:val="00405F1F"/>
    <w:rsid w:val="00406C7D"/>
    <w:rsid w:val="00406FB3"/>
    <w:rsid w:val="00407337"/>
    <w:rsid w:val="00407773"/>
    <w:rsid w:val="0041156D"/>
    <w:rsid w:val="004115C1"/>
    <w:rsid w:val="0041198F"/>
    <w:rsid w:val="004120F3"/>
    <w:rsid w:val="0041239E"/>
    <w:rsid w:val="0041312A"/>
    <w:rsid w:val="00415088"/>
    <w:rsid w:val="0041537C"/>
    <w:rsid w:val="004171B5"/>
    <w:rsid w:val="004173D1"/>
    <w:rsid w:val="00417C31"/>
    <w:rsid w:val="004203C2"/>
    <w:rsid w:val="004203E6"/>
    <w:rsid w:val="004204F9"/>
    <w:rsid w:val="00420CC2"/>
    <w:rsid w:val="00422780"/>
    <w:rsid w:val="00422DC0"/>
    <w:rsid w:val="00423201"/>
    <w:rsid w:val="00423E27"/>
    <w:rsid w:val="004246AF"/>
    <w:rsid w:val="0042472E"/>
    <w:rsid w:val="00424987"/>
    <w:rsid w:val="00425A27"/>
    <w:rsid w:val="004260A4"/>
    <w:rsid w:val="0042719A"/>
    <w:rsid w:val="00430024"/>
    <w:rsid w:val="0043010A"/>
    <w:rsid w:val="004301FC"/>
    <w:rsid w:val="0043113D"/>
    <w:rsid w:val="004314E3"/>
    <w:rsid w:val="004322EE"/>
    <w:rsid w:val="004331B4"/>
    <w:rsid w:val="00434626"/>
    <w:rsid w:val="0043771B"/>
    <w:rsid w:val="00437918"/>
    <w:rsid w:val="004416F7"/>
    <w:rsid w:val="004428FE"/>
    <w:rsid w:val="00442996"/>
    <w:rsid w:val="00443DF9"/>
    <w:rsid w:val="00444013"/>
    <w:rsid w:val="00444B5C"/>
    <w:rsid w:val="00444BC9"/>
    <w:rsid w:val="00445183"/>
    <w:rsid w:val="00445874"/>
    <w:rsid w:val="00446136"/>
    <w:rsid w:val="00447D0F"/>
    <w:rsid w:val="00450B72"/>
    <w:rsid w:val="00450C52"/>
    <w:rsid w:val="00451EB5"/>
    <w:rsid w:val="00451F1A"/>
    <w:rsid w:val="00452179"/>
    <w:rsid w:val="004521A9"/>
    <w:rsid w:val="0045275F"/>
    <w:rsid w:val="00452CDC"/>
    <w:rsid w:val="004532DE"/>
    <w:rsid w:val="004549E3"/>
    <w:rsid w:val="0045717F"/>
    <w:rsid w:val="00457F04"/>
    <w:rsid w:val="0046101F"/>
    <w:rsid w:val="004614B1"/>
    <w:rsid w:val="00461B8A"/>
    <w:rsid w:val="00462C5E"/>
    <w:rsid w:val="0046335A"/>
    <w:rsid w:val="0046350D"/>
    <w:rsid w:val="00464EB8"/>
    <w:rsid w:val="004651C3"/>
    <w:rsid w:val="0047116A"/>
    <w:rsid w:val="00471DE7"/>
    <w:rsid w:val="00472497"/>
    <w:rsid w:val="00472A60"/>
    <w:rsid w:val="00472B20"/>
    <w:rsid w:val="0047344A"/>
    <w:rsid w:val="00474BE4"/>
    <w:rsid w:val="004751B1"/>
    <w:rsid w:val="00475653"/>
    <w:rsid w:val="004773D0"/>
    <w:rsid w:val="0047751F"/>
    <w:rsid w:val="0048177E"/>
    <w:rsid w:val="004820A1"/>
    <w:rsid w:val="00482AD0"/>
    <w:rsid w:val="0048393D"/>
    <w:rsid w:val="00483BF3"/>
    <w:rsid w:val="004844B2"/>
    <w:rsid w:val="0048477B"/>
    <w:rsid w:val="0048499A"/>
    <w:rsid w:val="004861E2"/>
    <w:rsid w:val="004863E9"/>
    <w:rsid w:val="00486626"/>
    <w:rsid w:val="00486A25"/>
    <w:rsid w:val="004906B2"/>
    <w:rsid w:val="00490AC1"/>
    <w:rsid w:val="00492AD7"/>
    <w:rsid w:val="00492ED9"/>
    <w:rsid w:val="00493E66"/>
    <w:rsid w:val="00493FA5"/>
    <w:rsid w:val="00494332"/>
    <w:rsid w:val="004947C4"/>
    <w:rsid w:val="00495B52"/>
    <w:rsid w:val="00495C8B"/>
    <w:rsid w:val="00496D85"/>
    <w:rsid w:val="00497BA6"/>
    <w:rsid w:val="00497CF4"/>
    <w:rsid w:val="00497D64"/>
    <w:rsid w:val="004A0221"/>
    <w:rsid w:val="004A0263"/>
    <w:rsid w:val="004A234F"/>
    <w:rsid w:val="004A28FA"/>
    <w:rsid w:val="004A31C8"/>
    <w:rsid w:val="004A41C5"/>
    <w:rsid w:val="004A671E"/>
    <w:rsid w:val="004B13EC"/>
    <w:rsid w:val="004B1609"/>
    <w:rsid w:val="004B17E5"/>
    <w:rsid w:val="004B25D7"/>
    <w:rsid w:val="004B31B7"/>
    <w:rsid w:val="004B4343"/>
    <w:rsid w:val="004B449F"/>
    <w:rsid w:val="004B5E88"/>
    <w:rsid w:val="004B6260"/>
    <w:rsid w:val="004B64E8"/>
    <w:rsid w:val="004B6C95"/>
    <w:rsid w:val="004B6EBF"/>
    <w:rsid w:val="004B79A3"/>
    <w:rsid w:val="004C0905"/>
    <w:rsid w:val="004C0B89"/>
    <w:rsid w:val="004C1A0F"/>
    <w:rsid w:val="004C2E17"/>
    <w:rsid w:val="004C3346"/>
    <w:rsid w:val="004C363E"/>
    <w:rsid w:val="004C3D4B"/>
    <w:rsid w:val="004C42FE"/>
    <w:rsid w:val="004C47E9"/>
    <w:rsid w:val="004C4A44"/>
    <w:rsid w:val="004C4DEC"/>
    <w:rsid w:val="004C5B63"/>
    <w:rsid w:val="004C62A2"/>
    <w:rsid w:val="004C631F"/>
    <w:rsid w:val="004C7D22"/>
    <w:rsid w:val="004D00E3"/>
    <w:rsid w:val="004D1FD5"/>
    <w:rsid w:val="004D2103"/>
    <w:rsid w:val="004D29C4"/>
    <w:rsid w:val="004D39F5"/>
    <w:rsid w:val="004D3A70"/>
    <w:rsid w:val="004D3C4A"/>
    <w:rsid w:val="004D3FE9"/>
    <w:rsid w:val="004D492B"/>
    <w:rsid w:val="004D5387"/>
    <w:rsid w:val="004D5519"/>
    <w:rsid w:val="004D58F2"/>
    <w:rsid w:val="004D5C40"/>
    <w:rsid w:val="004D6CA4"/>
    <w:rsid w:val="004D6EC2"/>
    <w:rsid w:val="004E1422"/>
    <w:rsid w:val="004E1A99"/>
    <w:rsid w:val="004E389E"/>
    <w:rsid w:val="004E3904"/>
    <w:rsid w:val="004E4399"/>
    <w:rsid w:val="004E6918"/>
    <w:rsid w:val="004E6CCA"/>
    <w:rsid w:val="004E716D"/>
    <w:rsid w:val="004F0769"/>
    <w:rsid w:val="004F28A7"/>
    <w:rsid w:val="004F2DD2"/>
    <w:rsid w:val="004F3F99"/>
    <w:rsid w:val="004F4BED"/>
    <w:rsid w:val="004F635B"/>
    <w:rsid w:val="004F749E"/>
    <w:rsid w:val="004F7D9A"/>
    <w:rsid w:val="00500441"/>
    <w:rsid w:val="005012FE"/>
    <w:rsid w:val="00501F13"/>
    <w:rsid w:val="005020A1"/>
    <w:rsid w:val="005022A4"/>
    <w:rsid w:val="00502DBF"/>
    <w:rsid w:val="005039E3"/>
    <w:rsid w:val="005044C6"/>
    <w:rsid w:val="00505EB1"/>
    <w:rsid w:val="00506F41"/>
    <w:rsid w:val="00507730"/>
    <w:rsid w:val="00510072"/>
    <w:rsid w:val="0051135A"/>
    <w:rsid w:val="00511798"/>
    <w:rsid w:val="005119C3"/>
    <w:rsid w:val="005122D7"/>
    <w:rsid w:val="0051315C"/>
    <w:rsid w:val="00513319"/>
    <w:rsid w:val="0051364C"/>
    <w:rsid w:val="005152CA"/>
    <w:rsid w:val="005155C6"/>
    <w:rsid w:val="005155CB"/>
    <w:rsid w:val="0051567F"/>
    <w:rsid w:val="00515A2D"/>
    <w:rsid w:val="005165CD"/>
    <w:rsid w:val="00516895"/>
    <w:rsid w:val="005177EF"/>
    <w:rsid w:val="00520A86"/>
    <w:rsid w:val="005210BC"/>
    <w:rsid w:val="0052273A"/>
    <w:rsid w:val="00523654"/>
    <w:rsid w:val="00523881"/>
    <w:rsid w:val="0052410F"/>
    <w:rsid w:val="00525635"/>
    <w:rsid w:val="00525809"/>
    <w:rsid w:val="0052603F"/>
    <w:rsid w:val="005265A3"/>
    <w:rsid w:val="00526D66"/>
    <w:rsid w:val="00526F57"/>
    <w:rsid w:val="0053234D"/>
    <w:rsid w:val="0053283A"/>
    <w:rsid w:val="00533275"/>
    <w:rsid w:val="005338CD"/>
    <w:rsid w:val="00533B02"/>
    <w:rsid w:val="00533C50"/>
    <w:rsid w:val="00534F00"/>
    <w:rsid w:val="0053554C"/>
    <w:rsid w:val="00536B4B"/>
    <w:rsid w:val="00536BDE"/>
    <w:rsid w:val="00537312"/>
    <w:rsid w:val="005400B2"/>
    <w:rsid w:val="005407DB"/>
    <w:rsid w:val="005415E9"/>
    <w:rsid w:val="00541DD5"/>
    <w:rsid w:val="00542D85"/>
    <w:rsid w:val="00543311"/>
    <w:rsid w:val="00544A22"/>
    <w:rsid w:val="00544DB2"/>
    <w:rsid w:val="00544E0D"/>
    <w:rsid w:val="00547091"/>
    <w:rsid w:val="00547EA8"/>
    <w:rsid w:val="00551068"/>
    <w:rsid w:val="00552ED5"/>
    <w:rsid w:val="00552F53"/>
    <w:rsid w:val="0055347F"/>
    <w:rsid w:val="00553959"/>
    <w:rsid w:val="00554E5E"/>
    <w:rsid w:val="005550F0"/>
    <w:rsid w:val="00560144"/>
    <w:rsid w:val="00560C9E"/>
    <w:rsid w:val="005613CE"/>
    <w:rsid w:val="005620BF"/>
    <w:rsid w:val="00562B8D"/>
    <w:rsid w:val="00562E01"/>
    <w:rsid w:val="00563EC4"/>
    <w:rsid w:val="00564CAE"/>
    <w:rsid w:val="00565230"/>
    <w:rsid w:val="005676A2"/>
    <w:rsid w:val="005677D1"/>
    <w:rsid w:val="005712D7"/>
    <w:rsid w:val="0057182D"/>
    <w:rsid w:val="00571B10"/>
    <w:rsid w:val="00572356"/>
    <w:rsid w:val="00573338"/>
    <w:rsid w:val="00573384"/>
    <w:rsid w:val="0057402F"/>
    <w:rsid w:val="00576B77"/>
    <w:rsid w:val="00576FEE"/>
    <w:rsid w:val="00577C2B"/>
    <w:rsid w:val="00577D0D"/>
    <w:rsid w:val="005801B4"/>
    <w:rsid w:val="00580DBE"/>
    <w:rsid w:val="00580EFE"/>
    <w:rsid w:val="00581316"/>
    <w:rsid w:val="00582138"/>
    <w:rsid w:val="0058310A"/>
    <w:rsid w:val="00583652"/>
    <w:rsid w:val="00585829"/>
    <w:rsid w:val="00585BA0"/>
    <w:rsid w:val="005900C3"/>
    <w:rsid w:val="00590A01"/>
    <w:rsid w:val="00591B53"/>
    <w:rsid w:val="00592E27"/>
    <w:rsid w:val="00593BC6"/>
    <w:rsid w:val="005941F5"/>
    <w:rsid w:val="0059478D"/>
    <w:rsid w:val="005954EF"/>
    <w:rsid w:val="00596B3E"/>
    <w:rsid w:val="0059748B"/>
    <w:rsid w:val="00597CFC"/>
    <w:rsid w:val="00597DBB"/>
    <w:rsid w:val="005A12DA"/>
    <w:rsid w:val="005A1C5B"/>
    <w:rsid w:val="005A382E"/>
    <w:rsid w:val="005A3D76"/>
    <w:rsid w:val="005A48BB"/>
    <w:rsid w:val="005A5379"/>
    <w:rsid w:val="005A5CD9"/>
    <w:rsid w:val="005A60B9"/>
    <w:rsid w:val="005A6138"/>
    <w:rsid w:val="005A6A1F"/>
    <w:rsid w:val="005A6D78"/>
    <w:rsid w:val="005A70B3"/>
    <w:rsid w:val="005A733F"/>
    <w:rsid w:val="005A7D76"/>
    <w:rsid w:val="005B1862"/>
    <w:rsid w:val="005B1BEF"/>
    <w:rsid w:val="005B1C1B"/>
    <w:rsid w:val="005B1D46"/>
    <w:rsid w:val="005B1D69"/>
    <w:rsid w:val="005B2085"/>
    <w:rsid w:val="005B2806"/>
    <w:rsid w:val="005B2F85"/>
    <w:rsid w:val="005B3DBC"/>
    <w:rsid w:val="005B44A7"/>
    <w:rsid w:val="005B44E6"/>
    <w:rsid w:val="005B4A3B"/>
    <w:rsid w:val="005B4D06"/>
    <w:rsid w:val="005B5E86"/>
    <w:rsid w:val="005B6238"/>
    <w:rsid w:val="005C2046"/>
    <w:rsid w:val="005C2876"/>
    <w:rsid w:val="005C4D9F"/>
    <w:rsid w:val="005C6904"/>
    <w:rsid w:val="005C793C"/>
    <w:rsid w:val="005C7CDC"/>
    <w:rsid w:val="005D0F83"/>
    <w:rsid w:val="005D15AE"/>
    <w:rsid w:val="005D19AE"/>
    <w:rsid w:val="005D1A06"/>
    <w:rsid w:val="005D22E6"/>
    <w:rsid w:val="005D377E"/>
    <w:rsid w:val="005D3BBE"/>
    <w:rsid w:val="005D4049"/>
    <w:rsid w:val="005D624E"/>
    <w:rsid w:val="005D62A6"/>
    <w:rsid w:val="005D7043"/>
    <w:rsid w:val="005D75ED"/>
    <w:rsid w:val="005D77C0"/>
    <w:rsid w:val="005D7D57"/>
    <w:rsid w:val="005E0BEE"/>
    <w:rsid w:val="005E0C4F"/>
    <w:rsid w:val="005E108A"/>
    <w:rsid w:val="005E1332"/>
    <w:rsid w:val="005E1513"/>
    <w:rsid w:val="005E2CE9"/>
    <w:rsid w:val="005E4093"/>
    <w:rsid w:val="005E4541"/>
    <w:rsid w:val="005E5A26"/>
    <w:rsid w:val="005E6114"/>
    <w:rsid w:val="005E62D7"/>
    <w:rsid w:val="005E647B"/>
    <w:rsid w:val="005F0666"/>
    <w:rsid w:val="005F08E0"/>
    <w:rsid w:val="005F130F"/>
    <w:rsid w:val="005F206C"/>
    <w:rsid w:val="005F544A"/>
    <w:rsid w:val="005F5847"/>
    <w:rsid w:val="005F7206"/>
    <w:rsid w:val="006009A4"/>
    <w:rsid w:val="00600EFF"/>
    <w:rsid w:val="006012EF"/>
    <w:rsid w:val="0060269C"/>
    <w:rsid w:val="006039F4"/>
    <w:rsid w:val="00603D47"/>
    <w:rsid w:val="00603D65"/>
    <w:rsid w:val="00604328"/>
    <w:rsid w:val="00604ED5"/>
    <w:rsid w:val="0060695C"/>
    <w:rsid w:val="0061035F"/>
    <w:rsid w:val="0061054B"/>
    <w:rsid w:val="00611630"/>
    <w:rsid w:val="00611D2B"/>
    <w:rsid w:val="006158CB"/>
    <w:rsid w:val="00617D87"/>
    <w:rsid w:val="006207DC"/>
    <w:rsid w:val="00620D04"/>
    <w:rsid w:val="0062107A"/>
    <w:rsid w:val="006217A5"/>
    <w:rsid w:val="00621A51"/>
    <w:rsid w:val="00622756"/>
    <w:rsid w:val="00624824"/>
    <w:rsid w:val="00625807"/>
    <w:rsid w:val="00625940"/>
    <w:rsid w:val="00625C53"/>
    <w:rsid w:val="006265EB"/>
    <w:rsid w:val="00626C82"/>
    <w:rsid w:val="0063360C"/>
    <w:rsid w:val="006338D2"/>
    <w:rsid w:val="006339FA"/>
    <w:rsid w:val="006342B7"/>
    <w:rsid w:val="00635ED1"/>
    <w:rsid w:val="00636624"/>
    <w:rsid w:val="00637019"/>
    <w:rsid w:val="00637942"/>
    <w:rsid w:val="00637E82"/>
    <w:rsid w:val="00640CF9"/>
    <w:rsid w:val="006412CD"/>
    <w:rsid w:val="00646217"/>
    <w:rsid w:val="006464E4"/>
    <w:rsid w:val="00646797"/>
    <w:rsid w:val="00647FFC"/>
    <w:rsid w:val="00650A6E"/>
    <w:rsid w:val="00652305"/>
    <w:rsid w:val="00652A28"/>
    <w:rsid w:val="0065329C"/>
    <w:rsid w:val="00653E5F"/>
    <w:rsid w:val="00654160"/>
    <w:rsid w:val="00655084"/>
    <w:rsid w:val="0065601B"/>
    <w:rsid w:val="00657F07"/>
    <w:rsid w:val="00660696"/>
    <w:rsid w:val="00660DC4"/>
    <w:rsid w:val="006615E8"/>
    <w:rsid w:val="00661F91"/>
    <w:rsid w:val="0066228E"/>
    <w:rsid w:val="0066240E"/>
    <w:rsid w:val="00663433"/>
    <w:rsid w:val="00663A03"/>
    <w:rsid w:val="006641D5"/>
    <w:rsid w:val="00664300"/>
    <w:rsid w:val="006644BC"/>
    <w:rsid w:val="006645E8"/>
    <w:rsid w:val="00664B8D"/>
    <w:rsid w:val="006653FF"/>
    <w:rsid w:val="006667E5"/>
    <w:rsid w:val="006677C7"/>
    <w:rsid w:val="00670AF3"/>
    <w:rsid w:val="006718AE"/>
    <w:rsid w:val="0067466D"/>
    <w:rsid w:val="0067503A"/>
    <w:rsid w:val="00676795"/>
    <w:rsid w:val="006767AB"/>
    <w:rsid w:val="00676FB2"/>
    <w:rsid w:val="00677FC4"/>
    <w:rsid w:val="00680E1A"/>
    <w:rsid w:val="006811E8"/>
    <w:rsid w:val="0068140D"/>
    <w:rsid w:val="00684643"/>
    <w:rsid w:val="0068486B"/>
    <w:rsid w:val="00685356"/>
    <w:rsid w:val="0068541D"/>
    <w:rsid w:val="006854C2"/>
    <w:rsid w:val="00686392"/>
    <w:rsid w:val="00686B15"/>
    <w:rsid w:val="00686D9B"/>
    <w:rsid w:val="006901AE"/>
    <w:rsid w:val="00691781"/>
    <w:rsid w:val="00693E37"/>
    <w:rsid w:val="00694057"/>
    <w:rsid w:val="006951DE"/>
    <w:rsid w:val="0069537C"/>
    <w:rsid w:val="0069582F"/>
    <w:rsid w:val="00695A7E"/>
    <w:rsid w:val="0069688B"/>
    <w:rsid w:val="006968C7"/>
    <w:rsid w:val="0069697E"/>
    <w:rsid w:val="00697113"/>
    <w:rsid w:val="006A0127"/>
    <w:rsid w:val="006A0EDB"/>
    <w:rsid w:val="006A13AB"/>
    <w:rsid w:val="006A1401"/>
    <w:rsid w:val="006A1493"/>
    <w:rsid w:val="006A16CD"/>
    <w:rsid w:val="006A249A"/>
    <w:rsid w:val="006A2CE7"/>
    <w:rsid w:val="006A3111"/>
    <w:rsid w:val="006A410B"/>
    <w:rsid w:val="006A5C6E"/>
    <w:rsid w:val="006A6A90"/>
    <w:rsid w:val="006B01FD"/>
    <w:rsid w:val="006B0B7F"/>
    <w:rsid w:val="006B0FF0"/>
    <w:rsid w:val="006B12D9"/>
    <w:rsid w:val="006B1870"/>
    <w:rsid w:val="006B1C3D"/>
    <w:rsid w:val="006B2EC9"/>
    <w:rsid w:val="006B3343"/>
    <w:rsid w:val="006B343B"/>
    <w:rsid w:val="006B3DBA"/>
    <w:rsid w:val="006B4E67"/>
    <w:rsid w:val="006B6E92"/>
    <w:rsid w:val="006B7F7D"/>
    <w:rsid w:val="006C0FAD"/>
    <w:rsid w:val="006C20F6"/>
    <w:rsid w:val="006C35FC"/>
    <w:rsid w:val="006C4BFB"/>
    <w:rsid w:val="006C548F"/>
    <w:rsid w:val="006C56F0"/>
    <w:rsid w:val="006C5B65"/>
    <w:rsid w:val="006C5E93"/>
    <w:rsid w:val="006C61A9"/>
    <w:rsid w:val="006C682F"/>
    <w:rsid w:val="006C6B52"/>
    <w:rsid w:val="006C754E"/>
    <w:rsid w:val="006C7B4D"/>
    <w:rsid w:val="006D0750"/>
    <w:rsid w:val="006D0E1A"/>
    <w:rsid w:val="006D29A2"/>
    <w:rsid w:val="006D2B66"/>
    <w:rsid w:val="006D3A9D"/>
    <w:rsid w:val="006D4F9E"/>
    <w:rsid w:val="006D5674"/>
    <w:rsid w:val="006D5B31"/>
    <w:rsid w:val="006D5FC8"/>
    <w:rsid w:val="006D689A"/>
    <w:rsid w:val="006D69DC"/>
    <w:rsid w:val="006D6C95"/>
    <w:rsid w:val="006D6CF9"/>
    <w:rsid w:val="006E0A1A"/>
    <w:rsid w:val="006E12FC"/>
    <w:rsid w:val="006E27D9"/>
    <w:rsid w:val="006E3EC5"/>
    <w:rsid w:val="006E4370"/>
    <w:rsid w:val="006E4492"/>
    <w:rsid w:val="006E4539"/>
    <w:rsid w:val="006E479D"/>
    <w:rsid w:val="006E47C0"/>
    <w:rsid w:val="006E48F7"/>
    <w:rsid w:val="006E526A"/>
    <w:rsid w:val="006E5B71"/>
    <w:rsid w:val="006E5FAE"/>
    <w:rsid w:val="006E6853"/>
    <w:rsid w:val="006F00B1"/>
    <w:rsid w:val="006F0B9D"/>
    <w:rsid w:val="006F145F"/>
    <w:rsid w:val="006F1B17"/>
    <w:rsid w:val="006F2309"/>
    <w:rsid w:val="006F2DDD"/>
    <w:rsid w:val="006F3593"/>
    <w:rsid w:val="006F4898"/>
    <w:rsid w:val="006F4F9C"/>
    <w:rsid w:val="006F4FC5"/>
    <w:rsid w:val="006F5311"/>
    <w:rsid w:val="006F680D"/>
    <w:rsid w:val="00701012"/>
    <w:rsid w:val="0070154D"/>
    <w:rsid w:val="00705CD1"/>
    <w:rsid w:val="007071DD"/>
    <w:rsid w:val="00707821"/>
    <w:rsid w:val="007102E4"/>
    <w:rsid w:val="00710DFF"/>
    <w:rsid w:val="00711B1C"/>
    <w:rsid w:val="007121F3"/>
    <w:rsid w:val="00712F7C"/>
    <w:rsid w:val="00715E38"/>
    <w:rsid w:val="00717829"/>
    <w:rsid w:val="00720A1A"/>
    <w:rsid w:val="00721D12"/>
    <w:rsid w:val="00722FA4"/>
    <w:rsid w:val="00723F6D"/>
    <w:rsid w:val="00724D7C"/>
    <w:rsid w:val="00727F42"/>
    <w:rsid w:val="0073102A"/>
    <w:rsid w:val="00731C1D"/>
    <w:rsid w:val="0073246B"/>
    <w:rsid w:val="007328BC"/>
    <w:rsid w:val="00734697"/>
    <w:rsid w:val="0073469D"/>
    <w:rsid w:val="00734B2E"/>
    <w:rsid w:val="00734C11"/>
    <w:rsid w:val="0073681B"/>
    <w:rsid w:val="00737BB8"/>
    <w:rsid w:val="00740365"/>
    <w:rsid w:val="00740583"/>
    <w:rsid w:val="00740C4E"/>
    <w:rsid w:val="00742BB2"/>
    <w:rsid w:val="00742F3B"/>
    <w:rsid w:val="0074312E"/>
    <w:rsid w:val="00746797"/>
    <w:rsid w:val="00750820"/>
    <w:rsid w:val="007512D0"/>
    <w:rsid w:val="00751901"/>
    <w:rsid w:val="00752D5D"/>
    <w:rsid w:val="00754A76"/>
    <w:rsid w:val="00754AA9"/>
    <w:rsid w:val="00755B79"/>
    <w:rsid w:val="0076154F"/>
    <w:rsid w:val="00761624"/>
    <w:rsid w:val="007617B9"/>
    <w:rsid w:val="0076198F"/>
    <w:rsid w:val="007626B7"/>
    <w:rsid w:val="007639FB"/>
    <w:rsid w:val="007641BA"/>
    <w:rsid w:val="0076644C"/>
    <w:rsid w:val="0076657F"/>
    <w:rsid w:val="00770FF9"/>
    <w:rsid w:val="00771139"/>
    <w:rsid w:val="007715AF"/>
    <w:rsid w:val="00772323"/>
    <w:rsid w:val="0077244C"/>
    <w:rsid w:val="00773FDF"/>
    <w:rsid w:val="00776043"/>
    <w:rsid w:val="00777160"/>
    <w:rsid w:val="0078294F"/>
    <w:rsid w:val="00783349"/>
    <w:rsid w:val="0078369A"/>
    <w:rsid w:val="007846B9"/>
    <w:rsid w:val="0078535D"/>
    <w:rsid w:val="00785C72"/>
    <w:rsid w:val="00785ECE"/>
    <w:rsid w:val="00786FE1"/>
    <w:rsid w:val="0078770F"/>
    <w:rsid w:val="00787B40"/>
    <w:rsid w:val="00787B99"/>
    <w:rsid w:val="00787D4D"/>
    <w:rsid w:val="00791537"/>
    <w:rsid w:val="007919D1"/>
    <w:rsid w:val="00791CD4"/>
    <w:rsid w:val="0079292F"/>
    <w:rsid w:val="0079344D"/>
    <w:rsid w:val="00793BD4"/>
    <w:rsid w:val="007944B4"/>
    <w:rsid w:val="00794664"/>
    <w:rsid w:val="007948E6"/>
    <w:rsid w:val="0079577C"/>
    <w:rsid w:val="0079610C"/>
    <w:rsid w:val="00796426"/>
    <w:rsid w:val="007A0CDD"/>
    <w:rsid w:val="007A2121"/>
    <w:rsid w:val="007A34A6"/>
    <w:rsid w:val="007A3CFA"/>
    <w:rsid w:val="007A40C5"/>
    <w:rsid w:val="007A413C"/>
    <w:rsid w:val="007A4503"/>
    <w:rsid w:val="007A4628"/>
    <w:rsid w:val="007A485A"/>
    <w:rsid w:val="007A66A3"/>
    <w:rsid w:val="007A70FD"/>
    <w:rsid w:val="007A7495"/>
    <w:rsid w:val="007A7B48"/>
    <w:rsid w:val="007A7D8F"/>
    <w:rsid w:val="007B1267"/>
    <w:rsid w:val="007B2567"/>
    <w:rsid w:val="007B2829"/>
    <w:rsid w:val="007B2D89"/>
    <w:rsid w:val="007B3057"/>
    <w:rsid w:val="007B3778"/>
    <w:rsid w:val="007B7872"/>
    <w:rsid w:val="007B7DD0"/>
    <w:rsid w:val="007C2B19"/>
    <w:rsid w:val="007C2C2E"/>
    <w:rsid w:val="007C2EED"/>
    <w:rsid w:val="007C3693"/>
    <w:rsid w:val="007C4468"/>
    <w:rsid w:val="007C544F"/>
    <w:rsid w:val="007D10CF"/>
    <w:rsid w:val="007D142B"/>
    <w:rsid w:val="007D1743"/>
    <w:rsid w:val="007D3ABA"/>
    <w:rsid w:val="007D3B93"/>
    <w:rsid w:val="007D4453"/>
    <w:rsid w:val="007D4569"/>
    <w:rsid w:val="007D574F"/>
    <w:rsid w:val="007D5D98"/>
    <w:rsid w:val="007D7A67"/>
    <w:rsid w:val="007E176B"/>
    <w:rsid w:val="007E1BED"/>
    <w:rsid w:val="007E1C4C"/>
    <w:rsid w:val="007E24E0"/>
    <w:rsid w:val="007E37B4"/>
    <w:rsid w:val="007E3D30"/>
    <w:rsid w:val="007E4750"/>
    <w:rsid w:val="007E4E94"/>
    <w:rsid w:val="007E5A8A"/>
    <w:rsid w:val="007E7018"/>
    <w:rsid w:val="007E7080"/>
    <w:rsid w:val="007F1841"/>
    <w:rsid w:val="007F1965"/>
    <w:rsid w:val="007F1A57"/>
    <w:rsid w:val="007F2CA1"/>
    <w:rsid w:val="007F3082"/>
    <w:rsid w:val="007F33AC"/>
    <w:rsid w:val="007F4313"/>
    <w:rsid w:val="007F4ADC"/>
    <w:rsid w:val="007F5572"/>
    <w:rsid w:val="007F6737"/>
    <w:rsid w:val="0080089C"/>
    <w:rsid w:val="008012A7"/>
    <w:rsid w:val="00802540"/>
    <w:rsid w:val="00803988"/>
    <w:rsid w:val="00804442"/>
    <w:rsid w:val="008044F8"/>
    <w:rsid w:val="00806181"/>
    <w:rsid w:val="008072D3"/>
    <w:rsid w:val="00807F06"/>
    <w:rsid w:val="00810BDB"/>
    <w:rsid w:val="008126EC"/>
    <w:rsid w:val="00812BF1"/>
    <w:rsid w:val="00812FC8"/>
    <w:rsid w:val="008141CF"/>
    <w:rsid w:val="0081644F"/>
    <w:rsid w:val="008170B8"/>
    <w:rsid w:val="00817C13"/>
    <w:rsid w:val="008215D0"/>
    <w:rsid w:val="00821910"/>
    <w:rsid w:val="00821972"/>
    <w:rsid w:val="00821D6C"/>
    <w:rsid w:val="0082278B"/>
    <w:rsid w:val="00822A34"/>
    <w:rsid w:val="00822C75"/>
    <w:rsid w:val="00822E0D"/>
    <w:rsid w:val="00823870"/>
    <w:rsid w:val="00823B48"/>
    <w:rsid w:val="008241A8"/>
    <w:rsid w:val="00824266"/>
    <w:rsid w:val="0082760C"/>
    <w:rsid w:val="0083002C"/>
    <w:rsid w:val="00830CA4"/>
    <w:rsid w:val="00830CD2"/>
    <w:rsid w:val="0083288A"/>
    <w:rsid w:val="00834B8E"/>
    <w:rsid w:val="008364D3"/>
    <w:rsid w:val="00836D43"/>
    <w:rsid w:val="008373FD"/>
    <w:rsid w:val="00846782"/>
    <w:rsid w:val="00846BE0"/>
    <w:rsid w:val="00846C33"/>
    <w:rsid w:val="00847B09"/>
    <w:rsid w:val="0085035F"/>
    <w:rsid w:val="008505DC"/>
    <w:rsid w:val="00850E1C"/>
    <w:rsid w:val="008514A1"/>
    <w:rsid w:val="00852EBB"/>
    <w:rsid w:val="00852F65"/>
    <w:rsid w:val="008530D5"/>
    <w:rsid w:val="00853CE1"/>
    <w:rsid w:val="00856450"/>
    <w:rsid w:val="008571D5"/>
    <w:rsid w:val="00857517"/>
    <w:rsid w:val="008577AA"/>
    <w:rsid w:val="00861436"/>
    <w:rsid w:val="008615B1"/>
    <w:rsid w:val="008625BA"/>
    <w:rsid w:val="00862974"/>
    <w:rsid w:val="0086382A"/>
    <w:rsid w:val="008644F9"/>
    <w:rsid w:val="0086487A"/>
    <w:rsid w:val="00864C0A"/>
    <w:rsid w:val="00865072"/>
    <w:rsid w:val="008659E2"/>
    <w:rsid w:val="0086771A"/>
    <w:rsid w:val="00867A2A"/>
    <w:rsid w:val="00870B56"/>
    <w:rsid w:val="00870DBD"/>
    <w:rsid w:val="00870FE0"/>
    <w:rsid w:val="00871A78"/>
    <w:rsid w:val="00873594"/>
    <w:rsid w:val="00873ECE"/>
    <w:rsid w:val="00875768"/>
    <w:rsid w:val="008758B9"/>
    <w:rsid w:val="0087594D"/>
    <w:rsid w:val="008760C7"/>
    <w:rsid w:val="008773C2"/>
    <w:rsid w:val="00877C24"/>
    <w:rsid w:val="00880268"/>
    <w:rsid w:val="008805AD"/>
    <w:rsid w:val="008806B3"/>
    <w:rsid w:val="0088077C"/>
    <w:rsid w:val="00881155"/>
    <w:rsid w:val="008815FE"/>
    <w:rsid w:val="00882140"/>
    <w:rsid w:val="008821E8"/>
    <w:rsid w:val="008849BD"/>
    <w:rsid w:val="00884A67"/>
    <w:rsid w:val="0088579C"/>
    <w:rsid w:val="00886DC4"/>
    <w:rsid w:val="00886E00"/>
    <w:rsid w:val="00887AE4"/>
    <w:rsid w:val="008919D0"/>
    <w:rsid w:val="0089267D"/>
    <w:rsid w:val="00892756"/>
    <w:rsid w:val="00892A30"/>
    <w:rsid w:val="00894790"/>
    <w:rsid w:val="008964F7"/>
    <w:rsid w:val="008A02E8"/>
    <w:rsid w:val="008A0490"/>
    <w:rsid w:val="008A1F7D"/>
    <w:rsid w:val="008A28B3"/>
    <w:rsid w:val="008A2D72"/>
    <w:rsid w:val="008A441B"/>
    <w:rsid w:val="008A57A3"/>
    <w:rsid w:val="008A59FE"/>
    <w:rsid w:val="008A7FB7"/>
    <w:rsid w:val="008B0020"/>
    <w:rsid w:val="008B0F4A"/>
    <w:rsid w:val="008B0F4D"/>
    <w:rsid w:val="008B330D"/>
    <w:rsid w:val="008B3DB7"/>
    <w:rsid w:val="008B4200"/>
    <w:rsid w:val="008B4626"/>
    <w:rsid w:val="008B5619"/>
    <w:rsid w:val="008B5CDD"/>
    <w:rsid w:val="008B6906"/>
    <w:rsid w:val="008B7A49"/>
    <w:rsid w:val="008C0686"/>
    <w:rsid w:val="008C0D41"/>
    <w:rsid w:val="008C109A"/>
    <w:rsid w:val="008C2168"/>
    <w:rsid w:val="008C27DB"/>
    <w:rsid w:val="008C3038"/>
    <w:rsid w:val="008C3717"/>
    <w:rsid w:val="008C4400"/>
    <w:rsid w:val="008C453D"/>
    <w:rsid w:val="008C4E97"/>
    <w:rsid w:val="008C5489"/>
    <w:rsid w:val="008C601E"/>
    <w:rsid w:val="008C6751"/>
    <w:rsid w:val="008D02A2"/>
    <w:rsid w:val="008D08C5"/>
    <w:rsid w:val="008D3944"/>
    <w:rsid w:val="008D3979"/>
    <w:rsid w:val="008D50CA"/>
    <w:rsid w:val="008D5267"/>
    <w:rsid w:val="008D5A41"/>
    <w:rsid w:val="008D5CA8"/>
    <w:rsid w:val="008D5E5D"/>
    <w:rsid w:val="008D5F21"/>
    <w:rsid w:val="008D67B3"/>
    <w:rsid w:val="008D6CA7"/>
    <w:rsid w:val="008D72EA"/>
    <w:rsid w:val="008D7B9E"/>
    <w:rsid w:val="008E0B42"/>
    <w:rsid w:val="008E1D57"/>
    <w:rsid w:val="008E202D"/>
    <w:rsid w:val="008E2C22"/>
    <w:rsid w:val="008E382A"/>
    <w:rsid w:val="008E4210"/>
    <w:rsid w:val="008E5E72"/>
    <w:rsid w:val="008E68AC"/>
    <w:rsid w:val="008E745D"/>
    <w:rsid w:val="008F1105"/>
    <w:rsid w:val="008F2403"/>
    <w:rsid w:val="008F2FBB"/>
    <w:rsid w:val="008F3051"/>
    <w:rsid w:val="008F44FE"/>
    <w:rsid w:val="008F4841"/>
    <w:rsid w:val="008F4B83"/>
    <w:rsid w:val="008F5D64"/>
    <w:rsid w:val="008F644D"/>
    <w:rsid w:val="008F6AA5"/>
    <w:rsid w:val="008F766C"/>
    <w:rsid w:val="00900505"/>
    <w:rsid w:val="00900646"/>
    <w:rsid w:val="00902819"/>
    <w:rsid w:val="00903C14"/>
    <w:rsid w:val="00905238"/>
    <w:rsid w:val="0090733C"/>
    <w:rsid w:val="00907630"/>
    <w:rsid w:val="00911942"/>
    <w:rsid w:val="00912703"/>
    <w:rsid w:val="00913B38"/>
    <w:rsid w:val="009147B0"/>
    <w:rsid w:val="009174D2"/>
    <w:rsid w:val="00917D10"/>
    <w:rsid w:val="00920D50"/>
    <w:rsid w:val="009210CD"/>
    <w:rsid w:val="00923A15"/>
    <w:rsid w:val="00923B4E"/>
    <w:rsid w:val="009241AF"/>
    <w:rsid w:val="00924FFC"/>
    <w:rsid w:val="009262CB"/>
    <w:rsid w:val="009268D6"/>
    <w:rsid w:val="00926D8A"/>
    <w:rsid w:val="00927A8F"/>
    <w:rsid w:val="00930ED1"/>
    <w:rsid w:val="0093133A"/>
    <w:rsid w:val="0093178B"/>
    <w:rsid w:val="00931CA7"/>
    <w:rsid w:val="00932445"/>
    <w:rsid w:val="00934585"/>
    <w:rsid w:val="00934624"/>
    <w:rsid w:val="00935101"/>
    <w:rsid w:val="00935A39"/>
    <w:rsid w:val="00937F88"/>
    <w:rsid w:val="00940734"/>
    <w:rsid w:val="00940E7C"/>
    <w:rsid w:val="00941ADD"/>
    <w:rsid w:val="0094226E"/>
    <w:rsid w:val="00942ED7"/>
    <w:rsid w:val="009433F8"/>
    <w:rsid w:val="0094423E"/>
    <w:rsid w:val="009450D0"/>
    <w:rsid w:val="009474C0"/>
    <w:rsid w:val="00947CF5"/>
    <w:rsid w:val="009507F0"/>
    <w:rsid w:val="00950826"/>
    <w:rsid w:val="00951BEA"/>
    <w:rsid w:val="00953BDC"/>
    <w:rsid w:val="00953CFA"/>
    <w:rsid w:val="009549C0"/>
    <w:rsid w:val="00955CF1"/>
    <w:rsid w:val="009565C6"/>
    <w:rsid w:val="00956838"/>
    <w:rsid w:val="00960DDF"/>
    <w:rsid w:val="00962CA4"/>
    <w:rsid w:val="0096365D"/>
    <w:rsid w:val="00963849"/>
    <w:rsid w:val="0096516C"/>
    <w:rsid w:val="00965828"/>
    <w:rsid w:val="0096603F"/>
    <w:rsid w:val="00966B87"/>
    <w:rsid w:val="009672C1"/>
    <w:rsid w:val="00967E6F"/>
    <w:rsid w:val="00970129"/>
    <w:rsid w:val="0097031A"/>
    <w:rsid w:val="009705E5"/>
    <w:rsid w:val="009705EE"/>
    <w:rsid w:val="00970E60"/>
    <w:rsid w:val="00971BE0"/>
    <w:rsid w:val="0097279B"/>
    <w:rsid w:val="00972CB7"/>
    <w:rsid w:val="009735AB"/>
    <w:rsid w:val="00973B87"/>
    <w:rsid w:val="00973CBB"/>
    <w:rsid w:val="0097548F"/>
    <w:rsid w:val="00977642"/>
    <w:rsid w:val="00977E76"/>
    <w:rsid w:val="009825F5"/>
    <w:rsid w:val="00984C19"/>
    <w:rsid w:val="009860F3"/>
    <w:rsid w:val="009867C2"/>
    <w:rsid w:val="0098773A"/>
    <w:rsid w:val="00990B7D"/>
    <w:rsid w:val="009919FE"/>
    <w:rsid w:val="00991CF1"/>
    <w:rsid w:val="00994106"/>
    <w:rsid w:val="00995011"/>
    <w:rsid w:val="00996190"/>
    <w:rsid w:val="00997567"/>
    <w:rsid w:val="00997FF2"/>
    <w:rsid w:val="009A00F7"/>
    <w:rsid w:val="009A094F"/>
    <w:rsid w:val="009A126D"/>
    <w:rsid w:val="009A2484"/>
    <w:rsid w:val="009A46E1"/>
    <w:rsid w:val="009A5A1C"/>
    <w:rsid w:val="009A610E"/>
    <w:rsid w:val="009A641B"/>
    <w:rsid w:val="009A7A50"/>
    <w:rsid w:val="009A7D37"/>
    <w:rsid w:val="009B01CA"/>
    <w:rsid w:val="009B0F74"/>
    <w:rsid w:val="009B147B"/>
    <w:rsid w:val="009B1796"/>
    <w:rsid w:val="009B18A5"/>
    <w:rsid w:val="009B1E42"/>
    <w:rsid w:val="009B4086"/>
    <w:rsid w:val="009B46B5"/>
    <w:rsid w:val="009B4AFF"/>
    <w:rsid w:val="009B7661"/>
    <w:rsid w:val="009B7D3C"/>
    <w:rsid w:val="009C0FEC"/>
    <w:rsid w:val="009C1384"/>
    <w:rsid w:val="009C1B91"/>
    <w:rsid w:val="009C31BF"/>
    <w:rsid w:val="009C3D45"/>
    <w:rsid w:val="009C3F58"/>
    <w:rsid w:val="009C41BA"/>
    <w:rsid w:val="009C4927"/>
    <w:rsid w:val="009C5500"/>
    <w:rsid w:val="009C7A85"/>
    <w:rsid w:val="009D1232"/>
    <w:rsid w:val="009D3224"/>
    <w:rsid w:val="009D344C"/>
    <w:rsid w:val="009D4577"/>
    <w:rsid w:val="009D4E83"/>
    <w:rsid w:val="009D518A"/>
    <w:rsid w:val="009D5939"/>
    <w:rsid w:val="009D5948"/>
    <w:rsid w:val="009D6079"/>
    <w:rsid w:val="009D7042"/>
    <w:rsid w:val="009D73E5"/>
    <w:rsid w:val="009E07A0"/>
    <w:rsid w:val="009E07DE"/>
    <w:rsid w:val="009E0B24"/>
    <w:rsid w:val="009E0EAF"/>
    <w:rsid w:val="009E10C1"/>
    <w:rsid w:val="009E2238"/>
    <w:rsid w:val="009E280D"/>
    <w:rsid w:val="009E3B60"/>
    <w:rsid w:val="009E4F12"/>
    <w:rsid w:val="009E5134"/>
    <w:rsid w:val="009E76C1"/>
    <w:rsid w:val="009E7943"/>
    <w:rsid w:val="009F0925"/>
    <w:rsid w:val="009F18B3"/>
    <w:rsid w:val="009F2803"/>
    <w:rsid w:val="009F2B59"/>
    <w:rsid w:val="009F2FCE"/>
    <w:rsid w:val="009F453F"/>
    <w:rsid w:val="009F4AAC"/>
    <w:rsid w:val="009F6051"/>
    <w:rsid w:val="009F6853"/>
    <w:rsid w:val="00A02276"/>
    <w:rsid w:val="00A03C2C"/>
    <w:rsid w:val="00A05B7D"/>
    <w:rsid w:val="00A06603"/>
    <w:rsid w:val="00A071A2"/>
    <w:rsid w:val="00A10C28"/>
    <w:rsid w:val="00A132F7"/>
    <w:rsid w:val="00A13836"/>
    <w:rsid w:val="00A14522"/>
    <w:rsid w:val="00A161E9"/>
    <w:rsid w:val="00A20F90"/>
    <w:rsid w:val="00A218BF"/>
    <w:rsid w:val="00A2352B"/>
    <w:rsid w:val="00A23CEE"/>
    <w:rsid w:val="00A24A01"/>
    <w:rsid w:val="00A24A1E"/>
    <w:rsid w:val="00A24F4F"/>
    <w:rsid w:val="00A25296"/>
    <w:rsid w:val="00A25D0F"/>
    <w:rsid w:val="00A26A86"/>
    <w:rsid w:val="00A26F9B"/>
    <w:rsid w:val="00A26FC0"/>
    <w:rsid w:val="00A30992"/>
    <w:rsid w:val="00A30AD6"/>
    <w:rsid w:val="00A3235F"/>
    <w:rsid w:val="00A32682"/>
    <w:rsid w:val="00A337E4"/>
    <w:rsid w:val="00A33894"/>
    <w:rsid w:val="00A340B9"/>
    <w:rsid w:val="00A354CD"/>
    <w:rsid w:val="00A35B15"/>
    <w:rsid w:val="00A3673B"/>
    <w:rsid w:val="00A369D5"/>
    <w:rsid w:val="00A36C4F"/>
    <w:rsid w:val="00A37E54"/>
    <w:rsid w:val="00A419F1"/>
    <w:rsid w:val="00A42B93"/>
    <w:rsid w:val="00A42CEC"/>
    <w:rsid w:val="00A439C5"/>
    <w:rsid w:val="00A43A00"/>
    <w:rsid w:val="00A43DC6"/>
    <w:rsid w:val="00A470A3"/>
    <w:rsid w:val="00A508FE"/>
    <w:rsid w:val="00A50F6E"/>
    <w:rsid w:val="00A527CD"/>
    <w:rsid w:val="00A52875"/>
    <w:rsid w:val="00A52A52"/>
    <w:rsid w:val="00A53127"/>
    <w:rsid w:val="00A53A65"/>
    <w:rsid w:val="00A5425E"/>
    <w:rsid w:val="00A568EA"/>
    <w:rsid w:val="00A56AF6"/>
    <w:rsid w:val="00A56F10"/>
    <w:rsid w:val="00A57C2B"/>
    <w:rsid w:val="00A6027D"/>
    <w:rsid w:val="00A61267"/>
    <w:rsid w:val="00A62274"/>
    <w:rsid w:val="00A63289"/>
    <w:rsid w:val="00A645B7"/>
    <w:rsid w:val="00A6667E"/>
    <w:rsid w:val="00A66C7F"/>
    <w:rsid w:val="00A717D8"/>
    <w:rsid w:val="00A726DA"/>
    <w:rsid w:val="00A72870"/>
    <w:rsid w:val="00A7325E"/>
    <w:rsid w:val="00A73615"/>
    <w:rsid w:val="00A74011"/>
    <w:rsid w:val="00A742B0"/>
    <w:rsid w:val="00A746DD"/>
    <w:rsid w:val="00A74B89"/>
    <w:rsid w:val="00A75EC8"/>
    <w:rsid w:val="00A77599"/>
    <w:rsid w:val="00A80CD7"/>
    <w:rsid w:val="00A8124E"/>
    <w:rsid w:val="00A81A5A"/>
    <w:rsid w:val="00A822E7"/>
    <w:rsid w:val="00A83096"/>
    <w:rsid w:val="00A84066"/>
    <w:rsid w:val="00A84333"/>
    <w:rsid w:val="00A85702"/>
    <w:rsid w:val="00A85712"/>
    <w:rsid w:val="00A86779"/>
    <w:rsid w:val="00A86BCF"/>
    <w:rsid w:val="00A86E71"/>
    <w:rsid w:val="00A872BC"/>
    <w:rsid w:val="00A90A2B"/>
    <w:rsid w:val="00A90BE7"/>
    <w:rsid w:val="00A90C5A"/>
    <w:rsid w:val="00A91D9D"/>
    <w:rsid w:val="00A9287F"/>
    <w:rsid w:val="00A92BA9"/>
    <w:rsid w:val="00A92FFF"/>
    <w:rsid w:val="00A9336C"/>
    <w:rsid w:val="00A939B8"/>
    <w:rsid w:val="00A9612D"/>
    <w:rsid w:val="00A96E1F"/>
    <w:rsid w:val="00A970BD"/>
    <w:rsid w:val="00A97E77"/>
    <w:rsid w:val="00AA00D1"/>
    <w:rsid w:val="00AA192C"/>
    <w:rsid w:val="00AA1B65"/>
    <w:rsid w:val="00AA21F2"/>
    <w:rsid w:val="00AA3B71"/>
    <w:rsid w:val="00AA5905"/>
    <w:rsid w:val="00AA7CF6"/>
    <w:rsid w:val="00AB07D0"/>
    <w:rsid w:val="00AB22BC"/>
    <w:rsid w:val="00AB2711"/>
    <w:rsid w:val="00AB2DE6"/>
    <w:rsid w:val="00AB2FC5"/>
    <w:rsid w:val="00AB3B0E"/>
    <w:rsid w:val="00AB43EF"/>
    <w:rsid w:val="00AB4755"/>
    <w:rsid w:val="00AB5434"/>
    <w:rsid w:val="00AB696A"/>
    <w:rsid w:val="00AB704A"/>
    <w:rsid w:val="00AB78C8"/>
    <w:rsid w:val="00AC1461"/>
    <w:rsid w:val="00AC1548"/>
    <w:rsid w:val="00AC1AA1"/>
    <w:rsid w:val="00AC1B69"/>
    <w:rsid w:val="00AC30FE"/>
    <w:rsid w:val="00AC379D"/>
    <w:rsid w:val="00AC4559"/>
    <w:rsid w:val="00AC54EF"/>
    <w:rsid w:val="00AC54F2"/>
    <w:rsid w:val="00AC5558"/>
    <w:rsid w:val="00AC59FE"/>
    <w:rsid w:val="00AC5B42"/>
    <w:rsid w:val="00AC5C12"/>
    <w:rsid w:val="00AC7C28"/>
    <w:rsid w:val="00AD0D05"/>
    <w:rsid w:val="00AD0D20"/>
    <w:rsid w:val="00AD0D3F"/>
    <w:rsid w:val="00AD0FD1"/>
    <w:rsid w:val="00AD16C1"/>
    <w:rsid w:val="00AD1F96"/>
    <w:rsid w:val="00AD376D"/>
    <w:rsid w:val="00AD4F51"/>
    <w:rsid w:val="00AD6B03"/>
    <w:rsid w:val="00AD6D04"/>
    <w:rsid w:val="00AD6FFE"/>
    <w:rsid w:val="00AD782D"/>
    <w:rsid w:val="00AE0FA7"/>
    <w:rsid w:val="00AE173B"/>
    <w:rsid w:val="00AE21A2"/>
    <w:rsid w:val="00AE3A3A"/>
    <w:rsid w:val="00AE3E34"/>
    <w:rsid w:val="00AE48BB"/>
    <w:rsid w:val="00AE54D9"/>
    <w:rsid w:val="00AE5AB1"/>
    <w:rsid w:val="00AF08F7"/>
    <w:rsid w:val="00AF0E42"/>
    <w:rsid w:val="00AF1046"/>
    <w:rsid w:val="00AF45BB"/>
    <w:rsid w:val="00AF4A91"/>
    <w:rsid w:val="00AF50E3"/>
    <w:rsid w:val="00AF510A"/>
    <w:rsid w:val="00AF67B7"/>
    <w:rsid w:val="00AF7C62"/>
    <w:rsid w:val="00B00685"/>
    <w:rsid w:val="00B010F8"/>
    <w:rsid w:val="00B011A2"/>
    <w:rsid w:val="00B01498"/>
    <w:rsid w:val="00B01D14"/>
    <w:rsid w:val="00B022C2"/>
    <w:rsid w:val="00B0241C"/>
    <w:rsid w:val="00B024CE"/>
    <w:rsid w:val="00B027BC"/>
    <w:rsid w:val="00B035B1"/>
    <w:rsid w:val="00B03708"/>
    <w:rsid w:val="00B04A3C"/>
    <w:rsid w:val="00B04C45"/>
    <w:rsid w:val="00B05255"/>
    <w:rsid w:val="00B052BA"/>
    <w:rsid w:val="00B06304"/>
    <w:rsid w:val="00B06AF0"/>
    <w:rsid w:val="00B06ED7"/>
    <w:rsid w:val="00B07E21"/>
    <w:rsid w:val="00B10DEB"/>
    <w:rsid w:val="00B10E6C"/>
    <w:rsid w:val="00B10EF4"/>
    <w:rsid w:val="00B14534"/>
    <w:rsid w:val="00B1461C"/>
    <w:rsid w:val="00B20ECE"/>
    <w:rsid w:val="00B2157A"/>
    <w:rsid w:val="00B21FB8"/>
    <w:rsid w:val="00B23455"/>
    <w:rsid w:val="00B26898"/>
    <w:rsid w:val="00B301C9"/>
    <w:rsid w:val="00B30AB0"/>
    <w:rsid w:val="00B31848"/>
    <w:rsid w:val="00B31A6F"/>
    <w:rsid w:val="00B32050"/>
    <w:rsid w:val="00B323A8"/>
    <w:rsid w:val="00B3276C"/>
    <w:rsid w:val="00B34951"/>
    <w:rsid w:val="00B34BE8"/>
    <w:rsid w:val="00B351AA"/>
    <w:rsid w:val="00B35C33"/>
    <w:rsid w:val="00B35CF2"/>
    <w:rsid w:val="00B35D50"/>
    <w:rsid w:val="00B35FDF"/>
    <w:rsid w:val="00B37BBC"/>
    <w:rsid w:val="00B400A5"/>
    <w:rsid w:val="00B40814"/>
    <w:rsid w:val="00B40936"/>
    <w:rsid w:val="00B411AF"/>
    <w:rsid w:val="00B41439"/>
    <w:rsid w:val="00B41722"/>
    <w:rsid w:val="00B41F07"/>
    <w:rsid w:val="00B42A21"/>
    <w:rsid w:val="00B438E0"/>
    <w:rsid w:val="00B46FF0"/>
    <w:rsid w:val="00B4715E"/>
    <w:rsid w:val="00B47E93"/>
    <w:rsid w:val="00B50A83"/>
    <w:rsid w:val="00B51381"/>
    <w:rsid w:val="00B5160B"/>
    <w:rsid w:val="00B52343"/>
    <w:rsid w:val="00B5237B"/>
    <w:rsid w:val="00B52BDD"/>
    <w:rsid w:val="00B54A37"/>
    <w:rsid w:val="00B553C5"/>
    <w:rsid w:val="00B557E4"/>
    <w:rsid w:val="00B55990"/>
    <w:rsid w:val="00B569BB"/>
    <w:rsid w:val="00B572C8"/>
    <w:rsid w:val="00B57C89"/>
    <w:rsid w:val="00B613A3"/>
    <w:rsid w:val="00B617FF"/>
    <w:rsid w:val="00B623F4"/>
    <w:rsid w:val="00B63BB5"/>
    <w:rsid w:val="00B64320"/>
    <w:rsid w:val="00B65221"/>
    <w:rsid w:val="00B65B30"/>
    <w:rsid w:val="00B660A7"/>
    <w:rsid w:val="00B66424"/>
    <w:rsid w:val="00B6724D"/>
    <w:rsid w:val="00B7125F"/>
    <w:rsid w:val="00B726C3"/>
    <w:rsid w:val="00B72BF0"/>
    <w:rsid w:val="00B754BA"/>
    <w:rsid w:val="00B7557E"/>
    <w:rsid w:val="00B756AB"/>
    <w:rsid w:val="00B7579F"/>
    <w:rsid w:val="00B759D5"/>
    <w:rsid w:val="00B75D94"/>
    <w:rsid w:val="00B77306"/>
    <w:rsid w:val="00B776CE"/>
    <w:rsid w:val="00B81805"/>
    <w:rsid w:val="00B81C82"/>
    <w:rsid w:val="00B82079"/>
    <w:rsid w:val="00B82107"/>
    <w:rsid w:val="00B840FF"/>
    <w:rsid w:val="00B848FF"/>
    <w:rsid w:val="00B84B7E"/>
    <w:rsid w:val="00B84D8C"/>
    <w:rsid w:val="00B856C4"/>
    <w:rsid w:val="00B86B55"/>
    <w:rsid w:val="00B87DDB"/>
    <w:rsid w:val="00B901B8"/>
    <w:rsid w:val="00B90445"/>
    <w:rsid w:val="00B90939"/>
    <w:rsid w:val="00B9219D"/>
    <w:rsid w:val="00B9321B"/>
    <w:rsid w:val="00B93F21"/>
    <w:rsid w:val="00B94672"/>
    <w:rsid w:val="00B956E2"/>
    <w:rsid w:val="00B97D81"/>
    <w:rsid w:val="00BA0D74"/>
    <w:rsid w:val="00BA17DE"/>
    <w:rsid w:val="00BA1FEB"/>
    <w:rsid w:val="00BA261C"/>
    <w:rsid w:val="00BA3D78"/>
    <w:rsid w:val="00BA6AF9"/>
    <w:rsid w:val="00BA783F"/>
    <w:rsid w:val="00BA7F2C"/>
    <w:rsid w:val="00BA7F9D"/>
    <w:rsid w:val="00BB0910"/>
    <w:rsid w:val="00BB0CDF"/>
    <w:rsid w:val="00BB126A"/>
    <w:rsid w:val="00BB17CF"/>
    <w:rsid w:val="00BB2C63"/>
    <w:rsid w:val="00BB3A8F"/>
    <w:rsid w:val="00BB55E9"/>
    <w:rsid w:val="00BB5724"/>
    <w:rsid w:val="00BB645D"/>
    <w:rsid w:val="00BB64E6"/>
    <w:rsid w:val="00BB6C30"/>
    <w:rsid w:val="00BB70BD"/>
    <w:rsid w:val="00BC0AB7"/>
    <w:rsid w:val="00BC0C9D"/>
    <w:rsid w:val="00BC123D"/>
    <w:rsid w:val="00BC1E09"/>
    <w:rsid w:val="00BC240B"/>
    <w:rsid w:val="00BC3110"/>
    <w:rsid w:val="00BC4207"/>
    <w:rsid w:val="00BC4353"/>
    <w:rsid w:val="00BC5374"/>
    <w:rsid w:val="00BC5594"/>
    <w:rsid w:val="00BC5EC2"/>
    <w:rsid w:val="00BC69B1"/>
    <w:rsid w:val="00BC6F04"/>
    <w:rsid w:val="00BD048C"/>
    <w:rsid w:val="00BD05CC"/>
    <w:rsid w:val="00BD0F6E"/>
    <w:rsid w:val="00BD283D"/>
    <w:rsid w:val="00BD2A6F"/>
    <w:rsid w:val="00BD55E3"/>
    <w:rsid w:val="00BD563B"/>
    <w:rsid w:val="00BD5C69"/>
    <w:rsid w:val="00BD71A5"/>
    <w:rsid w:val="00BE01CC"/>
    <w:rsid w:val="00BE05B2"/>
    <w:rsid w:val="00BE079A"/>
    <w:rsid w:val="00BE0850"/>
    <w:rsid w:val="00BE0CC3"/>
    <w:rsid w:val="00BE19D8"/>
    <w:rsid w:val="00BE246E"/>
    <w:rsid w:val="00BE503F"/>
    <w:rsid w:val="00BE5153"/>
    <w:rsid w:val="00BE5B63"/>
    <w:rsid w:val="00BE66B7"/>
    <w:rsid w:val="00BE7C1C"/>
    <w:rsid w:val="00BF195F"/>
    <w:rsid w:val="00BF2B33"/>
    <w:rsid w:val="00BF3030"/>
    <w:rsid w:val="00BF49B3"/>
    <w:rsid w:val="00BF4D22"/>
    <w:rsid w:val="00BF5C54"/>
    <w:rsid w:val="00BF6F96"/>
    <w:rsid w:val="00BF74B0"/>
    <w:rsid w:val="00C01760"/>
    <w:rsid w:val="00C034F5"/>
    <w:rsid w:val="00C03533"/>
    <w:rsid w:val="00C035EA"/>
    <w:rsid w:val="00C04032"/>
    <w:rsid w:val="00C05C60"/>
    <w:rsid w:val="00C06DFF"/>
    <w:rsid w:val="00C12EE2"/>
    <w:rsid w:val="00C12EF9"/>
    <w:rsid w:val="00C12F2E"/>
    <w:rsid w:val="00C15941"/>
    <w:rsid w:val="00C15BBB"/>
    <w:rsid w:val="00C16A27"/>
    <w:rsid w:val="00C16A2F"/>
    <w:rsid w:val="00C20DB9"/>
    <w:rsid w:val="00C21446"/>
    <w:rsid w:val="00C227B3"/>
    <w:rsid w:val="00C24812"/>
    <w:rsid w:val="00C256F0"/>
    <w:rsid w:val="00C25B6D"/>
    <w:rsid w:val="00C266E1"/>
    <w:rsid w:val="00C27C9C"/>
    <w:rsid w:val="00C27F33"/>
    <w:rsid w:val="00C30117"/>
    <w:rsid w:val="00C30426"/>
    <w:rsid w:val="00C30623"/>
    <w:rsid w:val="00C30F03"/>
    <w:rsid w:val="00C31952"/>
    <w:rsid w:val="00C31F67"/>
    <w:rsid w:val="00C32034"/>
    <w:rsid w:val="00C32C97"/>
    <w:rsid w:val="00C34651"/>
    <w:rsid w:val="00C35033"/>
    <w:rsid w:val="00C35266"/>
    <w:rsid w:val="00C36B69"/>
    <w:rsid w:val="00C3719F"/>
    <w:rsid w:val="00C374B4"/>
    <w:rsid w:val="00C405D1"/>
    <w:rsid w:val="00C40DB8"/>
    <w:rsid w:val="00C40F27"/>
    <w:rsid w:val="00C4220D"/>
    <w:rsid w:val="00C424CA"/>
    <w:rsid w:val="00C428ED"/>
    <w:rsid w:val="00C42B73"/>
    <w:rsid w:val="00C43A7C"/>
    <w:rsid w:val="00C44EA9"/>
    <w:rsid w:val="00C4666A"/>
    <w:rsid w:val="00C4724E"/>
    <w:rsid w:val="00C47C9E"/>
    <w:rsid w:val="00C47EB5"/>
    <w:rsid w:val="00C5079F"/>
    <w:rsid w:val="00C50E53"/>
    <w:rsid w:val="00C521F3"/>
    <w:rsid w:val="00C53B7E"/>
    <w:rsid w:val="00C568B9"/>
    <w:rsid w:val="00C56DCF"/>
    <w:rsid w:val="00C6160F"/>
    <w:rsid w:val="00C61F0B"/>
    <w:rsid w:val="00C626B7"/>
    <w:rsid w:val="00C635AA"/>
    <w:rsid w:val="00C6383C"/>
    <w:rsid w:val="00C63E61"/>
    <w:rsid w:val="00C64FBB"/>
    <w:rsid w:val="00C66E5A"/>
    <w:rsid w:val="00C70264"/>
    <w:rsid w:val="00C71019"/>
    <w:rsid w:val="00C73C1B"/>
    <w:rsid w:val="00C74164"/>
    <w:rsid w:val="00C74DC2"/>
    <w:rsid w:val="00C74F36"/>
    <w:rsid w:val="00C75A1C"/>
    <w:rsid w:val="00C75ACE"/>
    <w:rsid w:val="00C76082"/>
    <w:rsid w:val="00C768A1"/>
    <w:rsid w:val="00C802D8"/>
    <w:rsid w:val="00C80369"/>
    <w:rsid w:val="00C80B28"/>
    <w:rsid w:val="00C81547"/>
    <w:rsid w:val="00C820FE"/>
    <w:rsid w:val="00C82712"/>
    <w:rsid w:val="00C82C57"/>
    <w:rsid w:val="00C82D70"/>
    <w:rsid w:val="00C83654"/>
    <w:rsid w:val="00C84590"/>
    <w:rsid w:val="00C850D2"/>
    <w:rsid w:val="00C854A0"/>
    <w:rsid w:val="00C85A01"/>
    <w:rsid w:val="00C85CD5"/>
    <w:rsid w:val="00C86CDB"/>
    <w:rsid w:val="00C86CE6"/>
    <w:rsid w:val="00C87A28"/>
    <w:rsid w:val="00C907B0"/>
    <w:rsid w:val="00C91482"/>
    <w:rsid w:val="00C917DA"/>
    <w:rsid w:val="00C91B60"/>
    <w:rsid w:val="00C920CC"/>
    <w:rsid w:val="00C923B2"/>
    <w:rsid w:val="00C92AF5"/>
    <w:rsid w:val="00C930DE"/>
    <w:rsid w:val="00C9474B"/>
    <w:rsid w:val="00C94ED3"/>
    <w:rsid w:val="00C95034"/>
    <w:rsid w:val="00C96075"/>
    <w:rsid w:val="00C97027"/>
    <w:rsid w:val="00C9708F"/>
    <w:rsid w:val="00CA0D90"/>
    <w:rsid w:val="00CA2193"/>
    <w:rsid w:val="00CA4686"/>
    <w:rsid w:val="00CA4705"/>
    <w:rsid w:val="00CA68FE"/>
    <w:rsid w:val="00CB2300"/>
    <w:rsid w:val="00CB2B3A"/>
    <w:rsid w:val="00CB3491"/>
    <w:rsid w:val="00CB3689"/>
    <w:rsid w:val="00CB3D1D"/>
    <w:rsid w:val="00CB4443"/>
    <w:rsid w:val="00CB4553"/>
    <w:rsid w:val="00CB46D6"/>
    <w:rsid w:val="00CB4DAA"/>
    <w:rsid w:val="00CB535D"/>
    <w:rsid w:val="00CB5CBE"/>
    <w:rsid w:val="00CB6240"/>
    <w:rsid w:val="00CB740D"/>
    <w:rsid w:val="00CB75AE"/>
    <w:rsid w:val="00CB762F"/>
    <w:rsid w:val="00CC0293"/>
    <w:rsid w:val="00CC0BEC"/>
    <w:rsid w:val="00CC1BEE"/>
    <w:rsid w:val="00CC217A"/>
    <w:rsid w:val="00CC2430"/>
    <w:rsid w:val="00CC3304"/>
    <w:rsid w:val="00CC4028"/>
    <w:rsid w:val="00CC5DB7"/>
    <w:rsid w:val="00CC6A0D"/>
    <w:rsid w:val="00CC7DAF"/>
    <w:rsid w:val="00CC7FA9"/>
    <w:rsid w:val="00CD0D6E"/>
    <w:rsid w:val="00CD0F3D"/>
    <w:rsid w:val="00CD142B"/>
    <w:rsid w:val="00CD146A"/>
    <w:rsid w:val="00CD1E1E"/>
    <w:rsid w:val="00CD25DF"/>
    <w:rsid w:val="00CD2947"/>
    <w:rsid w:val="00CD32A4"/>
    <w:rsid w:val="00CD54D2"/>
    <w:rsid w:val="00CD5970"/>
    <w:rsid w:val="00CD5EAF"/>
    <w:rsid w:val="00CD6038"/>
    <w:rsid w:val="00CE023C"/>
    <w:rsid w:val="00CE0B23"/>
    <w:rsid w:val="00CE0C16"/>
    <w:rsid w:val="00CE10D9"/>
    <w:rsid w:val="00CE2D6D"/>
    <w:rsid w:val="00CE47B1"/>
    <w:rsid w:val="00CE4805"/>
    <w:rsid w:val="00CE4EAE"/>
    <w:rsid w:val="00CE6841"/>
    <w:rsid w:val="00CE7060"/>
    <w:rsid w:val="00CE70FD"/>
    <w:rsid w:val="00CE76E5"/>
    <w:rsid w:val="00CF01AF"/>
    <w:rsid w:val="00CF05E6"/>
    <w:rsid w:val="00CF185D"/>
    <w:rsid w:val="00CF2000"/>
    <w:rsid w:val="00CF3D3C"/>
    <w:rsid w:val="00CF456A"/>
    <w:rsid w:val="00CF49E5"/>
    <w:rsid w:val="00CF5135"/>
    <w:rsid w:val="00CF5561"/>
    <w:rsid w:val="00CF6F3F"/>
    <w:rsid w:val="00CF77C6"/>
    <w:rsid w:val="00D0075F"/>
    <w:rsid w:val="00D0162E"/>
    <w:rsid w:val="00D02520"/>
    <w:rsid w:val="00D0276F"/>
    <w:rsid w:val="00D032F1"/>
    <w:rsid w:val="00D03330"/>
    <w:rsid w:val="00D05250"/>
    <w:rsid w:val="00D05491"/>
    <w:rsid w:val="00D05A45"/>
    <w:rsid w:val="00D05BE6"/>
    <w:rsid w:val="00D05F43"/>
    <w:rsid w:val="00D06C62"/>
    <w:rsid w:val="00D11A44"/>
    <w:rsid w:val="00D140D1"/>
    <w:rsid w:val="00D144DD"/>
    <w:rsid w:val="00D15AB0"/>
    <w:rsid w:val="00D15C1B"/>
    <w:rsid w:val="00D15E35"/>
    <w:rsid w:val="00D17106"/>
    <w:rsid w:val="00D21A8F"/>
    <w:rsid w:val="00D21E41"/>
    <w:rsid w:val="00D21FEC"/>
    <w:rsid w:val="00D229BC"/>
    <w:rsid w:val="00D22BE8"/>
    <w:rsid w:val="00D22DD7"/>
    <w:rsid w:val="00D23F06"/>
    <w:rsid w:val="00D24853"/>
    <w:rsid w:val="00D2559A"/>
    <w:rsid w:val="00D25601"/>
    <w:rsid w:val="00D26A53"/>
    <w:rsid w:val="00D27164"/>
    <w:rsid w:val="00D3031F"/>
    <w:rsid w:val="00D342B4"/>
    <w:rsid w:val="00D34D73"/>
    <w:rsid w:val="00D35A6B"/>
    <w:rsid w:val="00D35D1C"/>
    <w:rsid w:val="00D35EBC"/>
    <w:rsid w:val="00D371A0"/>
    <w:rsid w:val="00D37476"/>
    <w:rsid w:val="00D37BBF"/>
    <w:rsid w:val="00D415DF"/>
    <w:rsid w:val="00D43607"/>
    <w:rsid w:val="00D43805"/>
    <w:rsid w:val="00D4393F"/>
    <w:rsid w:val="00D44928"/>
    <w:rsid w:val="00D451EA"/>
    <w:rsid w:val="00D45387"/>
    <w:rsid w:val="00D4588C"/>
    <w:rsid w:val="00D45D22"/>
    <w:rsid w:val="00D4640D"/>
    <w:rsid w:val="00D46A87"/>
    <w:rsid w:val="00D474DB"/>
    <w:rsid w:val="00D47A3D"/>
    <w:rsid w:val="00D47F80"/>
    <w:rsid w:val="00D500D9"/>
    <w:rsid w:val="00D50447"/>
    <w:rsid w:val="00D530F4"/>
    <w:rsid w:val="00D538F7"/>
    <w:rsid w:val="00D54304"/>
    <w:rsid w:val="00D54834"/>
    <w:rsid w:val="00D54E41"/>
    <w:rsid w:val="00D55C95"/>
    <w:rsid w:val="00D55EBA"/>
    <w:rsid w:val="00D561A3"/>
    <w:rsid w:val="00D60D9E"/>
    <w:rsid w:val="00D60E39"/>
    <w:rsid w:val="00D616A0"/>
    <w:rsid w:val="00D616FF"/>
    <w:rsid w:val="00D61E76"/>
    <w:rsid w:val="00D623CC"/>
    <w:rsid w:val="00D62693"/>
    <w:rsid w:val="00D63B55"/>
    <w:rsid w:val="00D652B7"/>
    <w:rsid w:val="00D65823"/>
    <w:rsid w:val="00D65E32"/>
    <w:rsid w:val="00D663B3"/>
    <w:rsid w:val="00D66A3B"/>
    <w:rsid w:val="00D6730A"/>
    <w:rsid w:val="00D67518"/>
    <w:rsid w:val="00D679FE"/>
    <w:rsid w:val="00D70062"/>
    <w:rsid w:val="00D70245"/>
    <w:rsid w:val="00D70606"/>
    <w:rsid w:val="00D70888"/>
    <w:rsid w:val="00D70A24"/>
    <w:rsid w:val="00D70FC6"/>
    <w:rsid w:val="00D71012"/>
    <w:rsid w:val="00D71412"/>
    <w:rsid w:val="00D71544"/>
    <w:rsid w:val="00D7159E"/>
    <w:rsid w:val="00D71B89"/>
    <w:rsid w:val="00D72A20"/>
    <w:rsid w:val="00D737B4"/>
    <w:rsid w:val="00D7423B"/>
    <w:rsid w:val="00D764F2"/>
    <w:rsid w:val="00D80261"/>
    <w:rsid w:val="00D81AE0"/>
    <w:rsid w:val="00D81FFC"/>
    <w:rsid w:val="00D8200B"/>
    <w:rsid w:val="00D83E9A"/>
    <w:rsid w:val="00D87682"/>
    <w:rsid w:val="00D909F3"/>
    <w:rsid w:val="00D913CA"/>
    <w:rsid w:val="00D91448"/>
    <w:rsid w:val="00D91882"/>
    <w:rsid w:val="00D938DF"/>
    <w:rsid w:val="00D94008"/>
    <w:rsid w:val="00D94503"/>
    <w:rsid w:val="00D94C5D"/>
    <w:rsid w:val="00D94CC7"/>
    <w:rsid w:val="00D9555C"/>
    <w:rsid w:val="00D9578E"/>
    <w:rsid w:val="00D9635F"/>
    <w:rsid w:val="00DA0A6D"/>
    <w:rsid w:val="00DA1CF8"/>
    <w:rsid w:val="00DA25E5"/>
    <w:rsid w:val="00DA325C"/>
    <w:rsid w:val="00DA3DE2"/>
    <w:rsid w:val="00DA3DED"/>
    <w:rsid w:val="00DA65B5"/>
    <w:rsid w:val="00DA702E"/>
    <w:rsid w:val="00DA72AE"/>
    <w:rsid w:val="00DA7340"/>
    <w:rsid w:val="00DB1422"/>
    <w:rsid w:val="00DB18BE"/>
    <w:rsid w:val="00DB2894"/>
    <w:rsid w:val="00DB3049"/>
    <w:rsid w:val="00DB309E"/>
    <w:rsid w:val="00DB37D6"/>
    <w:rsid w:val="00DB43FE"/>
    <w:rsid w:val="00DB483D"/>
    <w:rsid w:val="00DB4CA6"/>
    <w:rsid w:val="00DB4E3B"/>
    <w:rsid w:val="00DB51B2"/>
    <w:rsid w:val="00DB55FA"/>
    <w:rsid w:val="00DB647F"/>
    <w:rsid w:val="00DB7166"/>
    <w:rsid w:val="00DB775A"/>
    <w:rsid w:val="00DB7E78"/>
    <w:rsid w:val="00DC0093"/>
    <w:rsid w:val="00DC18B0"/>
    <w:rsid w:val="00DC1CB6"/>
    <w:rsid w:val="00DC2226"/>
    <w:rsid w:val="00DC26EC"/>
    <w:rsid w:val="00DC3518"/>
    <w:rsid w:val="00DC37AA"/>
    <w:rsid w:val="00DC3BDF"/>
    <w:rsid w:val="00DC3FF8"/>
    <w:rsid w:val="00DC4065"/>
    <w:rsid w:val="00DC5324"/>
    <w:rsid w:val="00DC579D"/>
    <w:rsid w:val="00DC5981"/>
    <w:rsid w:val="00DC5A5B"/>
    <w:rsid w:val="00DC5B6C"/>
    <w:rsid w:val="00DC5B85"/>
    <w:rsid w:val="00DC6191"/>
    <w:rsid w:val="00DC7218"/>
    <w:rsid w:val="00DC770E"/>
    <w:rsid w:val="00DC7CE7"/>
    <w:rsid w:val="00DC7E72"/>
    <w:rsid w:val="00DD142C"/>
    <w:rsid w:val="00DD2106"/>
    <w:rsid w:val="00DD29BC"/>
    <w:rsid w:val="00DD51CB"/>
    <w:rsid w:val="00DD58EE"/>
    <w:rsid w:val="00DD6AC6"/>
    <w:rsid w:val="00DD6BA2"/>
    <w:rsid w:val="00DD6C22"/>
    <w:rsid w:val="00DD6D6D"/>
    <w:rsid w:val="00DD6ED0"/>
    <w:rsid w:val="00DD74A9"/>
    <w:rsid w:val="00DE0212"/>
    <w:rsid w:val="00DE0353"/>
    <w:rsid w:val="00DE26D1"/>
    <w:rsid w:val="00DE2BB1"/>
    <w:rsid w:val="00DE5B3E"/>
    <w:rsid w:val="00DE7232"/>
    <w:rsid w:val="00DE7B16"/>
    <w:rsid w:val="00DF034F"/>
    <w:rsid w:val="00DF0964"/>
    <w:rsid w:val="00DF1E4E"/>
    <w:rsid w:val="00DF2B1F"/>
    <w:rsid w:val="00DF30E5"/>
    <w:rsid w:val="00DF3E6B"/>
    <w:rsid w:val="00DF4A05"/>
    <w:rsid w:val="00DF56F8"/>
    <w:rsid w:val="00DF6409"/>
    <w:rsid w:val="00DF70D2"/>
    <w:rsid w:val="00DF73EF"/>
    <w:rsid w:val="00E021F1"/>
    <w:rsid w:val="00E02695"/>
    <w:rsid w:val="00E0272C"/>
    <w:rsid w:val="00E029F1"/>
    <w:rsid w:val="00E036CD"/>
    <w:rsid w:val="00E0402E"/>
    <w:rsid w:val="00E0463E"/>
    <w:rsid w:val="00E048D9"/>
    <w:rsid w:val="00E04C75"/>
    <w:rsid w:val="00E055CE"/>
    <w:rsid w:val="00E06488"/>
    <w:rsid w:val="00E0669A"/>
    <w:rsid w:val="00E06BFB"/>
    <w:rsid w:val="00E070B8"/>
    <w:rsid w:val="00E1017F"/>
    <w:rsid w:val="00E1033C"/>
    <w:rsid w:val="00E10510"/>
    <w:rsid w:val="00E10E65"/>
    <w:rsid w:val="00E13D98"/>
    <w:rsid w:val="00E1529E"/>
    <w:rsid w:val="00E1623C"/>
    <w:rsid w:val="00E162C8"/>
    <w:rsid w:val="00E1692B"/>
    <w:rsid w:val="00E16ACC"/>
    <w:rsid w:val="00E171F8"/>
    <w:rsid w:val="00E17680"/>
    <w:rsid w:val="00E177F5"/>
    <w:rsid w:val="00E20587"/>
    <w:rsid w:val="00E23DC4"/>
    <w:rsid w:val="00E24D3C"/>
    <w:rsid w:val="00E253EA"/>
    <w:rsid w:val="00E2556E"/>
    <w:rsid w:val="00E26278"/>
    <w:rsid w:val="00E26643"/>
    <w:rsid w:val="00E266D8"/>
    <w:rsid w:val="00E2752B"/>
    <w:rsid w:val="00E27A69"/>
    <w:rsid w:val="00E302C9"/>
    <w:rsid w:val="00E303DC"/>
    <w:rsid w:val="00E3062B"/>
    <w:rsid w:val="00E312C8"/>
    <w:rsid w:val="00E31C51"/>
    <w:rsid w:val="00E32601"/>
    <w:rsid w:val="00E33026"/>
    <w:rsid w:val="00E358DF"/>
    <w:rsid w:val="00E35E9D"/>
    <w:rsid w:val="00E40826"/>
    <w:rsid w:val="00E425FB"/>
    <w:rsid w:val="00E430B8"/>
    <w:rsid w:val="00E46193"/>
    <w:rsid w:val="00E464D7"/>
    <w:rsid w:val="00E46A55"/>
    <w:rsid w:val="00E50F7C"/>
    <w:rsid w:val="00E515E7"/>
    <w:rsid w:val="00E5278A"/>
    <w:rsid w:val="00E53D40"/>
    <w:rsid w:val="00E54E2B"/>
    <w:rsid w:val="00E56238"/>
    <w:rsid w:val="00E56EB7"/>
    <w:rsid w:val="00E5703A"/>
    <w:rsid w:val="00E5777A"/>
    <w:rsid w:val="00E57AF7"/>
    <w:rsid w:val="00E60714"/>
    <w:rsid w:val="00E613B1"/>
    <w:rsid w:val="00E629DE"/>
    <w:rsid w:val="00E62B3D"/>
    <w:rsid w:val="00E640F9"/>
    <w:rsid w:val="00E64E87"/>
    <w:rsid w:val="00E67892"/>
    <w:rsid w:val="00E711B0"/>
    <w:rsid w:val="00E722CA"/>
    <w:rsid w:val="00E72942"/>
    <w:rsid w:val="00E735D4"/>
    <w:rsid w:val="00E736F3"/>
    <w:rsid w:val="00E737D6"/>
    <w:rsid w:val="00E73F9A"/>
    <w:rsid w:val="00E7419A"/>
    <w:rsid w:val="00E75F23"/>
    <w:rsid w:val="00E77B89"/>
    <w:rsid w:val="00E82B6E"/>
    <w:rsid w:val="00E833BC"/>
    <w:rsid w:val="00E83D41"/>
    <w:rsid w:val="00E84259"/>
    <w:rsid w:val="00E85191"/>
    <w:rsid w:val="00E86C02"/>
    <w:rsid w:val="00E875AA"/>
    <w:rsid w:val="00E87F21"/>
    <w:rsid w:val="00E92714"/>
    <w:rsid w:val="00E931E1"/>
    <w:rsid w:val="00E9417B"/>
    <w:rsid w:val="00E951A1"/>
    <w:rsid w:val="00E95425"/>
    <w:rsid w:val="00E96CC6"/>
    <w:rsid w:val="00E96D10"/>
    <w:rsid w:val="00EA003C"/>
    <w:rsid w:val="00EA03DA"/>
    <w:rsid w:val="00EA13FD"/>
    <w:rsid w:val="00EA3055"/>
    <w:rsid w:val="00EA314C"/>
    <w:rsid w:val="00EA3FAA"/>
    <w:rsid w:val="00EA3FC9"/>
    <w:rsid w:val="00EA5A74"/>
    <w:rsid w:val="00EA76AB"/>
    <w:rsid w:val="00EB02F1"/>
    <w:rsid w:val="00EB0C38"/>
    <w:rsid w:val="00EB0EB2"/>
    <w:rsid w:val="00EB1C0B"/>
    <w:rsid w:val="00EB1D53"/>
    <w:rsid w:val="00EB2504"/>
    <w:rsid w:val="00EB2DC4"/>
    <w:rsid w:val="00EB32BD"/>
    <w:rsid w:val="00EB4744"/>
    <w:rsid w:val="00EB5532"/>
    <w:rsid w:val="00EB580A"/>
    <w:rsid w:val="00EB5877"/>
    <w:rsid w:val="00EC1F1E"/>
    <w:rsid w:val="00EC29BD"/>
    <w:rsid w:val="00EC3AA6"/>
    <w:rsid w:val="00EC3C08"/>
    <w:rsid w:val="00EC5629"/>
    <w:rsid w:val="00EC56AA"/>
    <w:rsid w:val="00EC602E"/>
    <w:rsid w:val="00EC741D"/>
    <w:rsid w:val="00EC7451"/>
    <w:rsid w:val="00EC7535"/>
    <w:rsid w:val="00EC7AE9"/>
    <w:rsid w:val="00ED26DE"/>
    <w:rsid w:val="00ED29FF"/>
    <w:rsid w:val="00ED3634"/>
    <w:rsid w:val="00ED44F1"/>
    <w:rsid w:val="00ED4DEA"/>
    <w:rsid w:val="00ED59BC"/>
    <w:rsid w:val="00ED5FE7"/>
    <w:rsid w:val="00ED7361"/>
    <w:rsid w:val="00ED7ABD"/>
    <w:rsid w:val="00EE08DD"/>
    <w:rsid w:val="00EE1299"/>
    <w:rsid w:val="00EE20A7"/>
    <w:rsid w:val="00EE28B8"/>
    <w:rsid w:val="00EF0F2E"/>
    <w:rsid w:val="00EF193D"/>
    <w:rsid w:val="00EF1B4E"/>
    <w:rsid w:val="00EF2F4E"/>
    <w:rsid w:val="00EF4196"/>
    <w:rsid w:val="00EF423F"/>
    <w:rsid w:val="00EF4755"/>
    <w:rsid w:val="00EF5A85"/>
    <w:rsid w:val="00EF5AC9"/>
    <w:rsid w:val="00EF6603"/>
    <w:rsid w:val="00EF679D"/>
    <w:rsid w:val="00F00647"/>
    <w:rsid w:val="00F01F0F"/>
    <w:rsid w:val="00F02722"/>
    <w:rsid w:val="00F03528"/>
    <w:rsid w:val="00F0352C"/>
    <w:rsid w:val="00F0363E"/>
    <w:rsid w:val="00F03FE6"/>
    <w:rsid w:val="00F0489D"/>
    <w:rsid w:val="00F0741B"/>
    <w:rsid w:val="00F07F9A"/>
    <w:rsid w:val="00F10352"/>
    <w:rsid w:val="00F11062"/>
    <w:rsid w:val="00F1161E"/>
    <w:rsid w:val="00F1198F"/>
    <w:rsid w:val="00F121E3"/>
    <w:rsid w:val="00F122E2"/>
    <w:rsid w:val="00F12F4C"/>
    <w:rsid w:val="00F1327B"/>
    <w:rsid w:val="00F14497"/>
    <w:rsid w:val="00F146F5"/>
    <w:rsid w:val="00F146FB"/>
    <w:rsid w:val="00F14D84"/>
    <w:rsid w:val="00F152C9"/>
    <w:rsid w:val="00F15B96"/>
    <w:rsid w:val="00F16808"/>
    <w:rsid w:val="00F17271"/>
    <w:rsid w:val="00F20A6D"/>
    <w:rsid w:val="00F21022"/>
    <w:rsid w:val="00F21794"/>
    <w:rsid w:val="00F21CBE"/>
    <w:rsid w:val="00F23074"/>
    <w:rsid w:val="00F23089"/>
    <w:rsid w:val="00F26386"/>
    <w:rsid w:val="00F2689C"/>
    <w:rsid w:val="00F26B83"/>
    <w:rsid w:val="00F270D0"/>
    <w:rsid w:val="00F300A4"/>
    <w:rsid w:val="00F3068F"/>
    <w:rsid w:val="00F3100F"/>
    <w:rsid w:val="00F313E1"/>
    <w:rsid w:val="00F3177E"/>
    <w:rsid w:val="00F33531"/>
    <w:rsid w:val="00F35082"/>
    <w:rsid w:val="00F366C2"/>
    <w:rsid w:val="00F36AEC"/>
    <w:rsid w:val="00F37862"/>
    <w:rsid w:val="00F37BCC"/>
    <w:rsid w:val="00F416C5"/>
    <w:rsid w:val="00F42A5D"/>
    <w:rsid w:val="00F45605"/>
    <w:rsid w:val="00F50674"/>
    <w:rsid w:val="00F52335"/>
    <w:rsid w:val="00F52A15"/>
    <w:rsid w:val="00F52CDC"/>
    <w:rsid w:val="00F53F21"/>
    <w:rsid w:val="00F545AC"/>
    <w:rsid w:val="00F54E6D"/>
    <w:rsid w:val="00F55E77"/>
    <w:rsid w:val="00F55F6A"/>
    <w:rsid w:val="00F5671A"/>
    <w:rsid w:val="00F5681C"/>
    <w:rsid w:val="00F56DD1"/>
    <w:rsid w:val="00F56F1C"/>
    <w:rsid w:val="00F578B8"/>
    <w:rsid w:val="00F57CC9"/>
    <w:rsid w:val="00F60B91"/>
    <w:rsid w:val="00F62100"/>
    <w:rsid w:val="00F645B0"/>
    <w:rsid w:val="00F66E0C"/>
    <w:rsid w:val="00F6751E"/>
    <w:rsid w:val="00F67E6C"/>
    <w:rsid w:val="00F70453"/>
    <w:rsid w:val="00F70780"/>
    <w:rsid w:val="00F718C8"/>
    <w:rsid w:val="00F71A95"/>
    <w:rsid w:val="00F727C4"/>
    <w:rsid w:val="00F7311D"/>
    <w:rsid w:val="00F76C93"/>
    <w:rsid w:val="00F806D2"/>
    <w:rsid w:val="00F81CBE"/>
    <w:rsid w:val="00F823F2"/>
    <w:rsid w:val="00F8386D"/>
    <w:rsid w:val="00F83AB8"/>
    <w:rsid w:val="00F85E49"/>
    <w:rsid w:val="00F86A8B"/>
    <w:rsid w:val="00F926DE"/>
    <w:rsid w:val="00F928CD"/>
    <w:rsid w:val="00F929C1"/>
    <w:rsid w:val="00F94852"/>
    <w:rsid w:val="00F94B93"/>
    <w:rsid w:val="00F94BBA"/>
    <w:rsid w:val="00F96C6E"/>
    <w:rsid w:val="00F9793D"/>
    <w:rsid w:val="00FA0BDD"/>
    <w:rsid w:val="00FA1CBD"/>
    <w:rsid w:val="00FA2C31"/>
    <w:rsid w:val="00FA3159"/>
    <w:rsid w:val="00FA3523"/>
    <w:rsid w:val="00FA3988"/>
    <w:rsid w:val="00FA3E2F"/>
    <w:rsid w:val="00FA4172"/>
    <w:rsid w:val="00FA4973"/>
    <w:rsid w:val="00FA76D9"/>
    <w:rsid w:val="00FB0879"/>
    <w:rsid w:val="00FB1924"/>
    <w:rsid w:val="00FB24A4"/>
    <w:rsid w:val="00FB3497"/>
    <w:rsid w:val="00FB47F6"/>
    <w:rsid w:val="00FB5447"/>
    <w:rsid w:val="00FB570C"/>
    <w:rsid w:val="00FB58B9"/>
    <w:rsid w:val="00FB6A61"/>
    <w:rsid w:val="00FB6BFE"/>
    <w:rsid w:val="00FB6DA7"/>
    <w:rsid w:val="00FB75B5"/>
    <w:rsid w:val="00FB763F"/>
    <w:rsid w:val="00FB7EBD"/>
    <w:rsid w:val="00FB7F78"/>
    <w:rsid w:val="00FC03A3"/>
    <w:rsid w:val="00FC0A8A"/>
    <w:rsid w:val="00FC1070"/>
    <w:rsid w:val="00FC269F"/>
    <w:rsid w:val="00FC27F9"/>
    <w:rsid w:val="00FC2921"/>
    <w:rsid w:val="00FC439D"/>
    <w:rsid w:val="00FC571B"/>
    <w:rsid w:val="00FC5B79"/>
    <w:rsid w:val="00FD11A5"/>
    <w:rsid w:val="00FD1EFD"/>
    <w:rsid w:val="00FD2514"/>
    <w:rsid w:val="00FD393E"/>
    <w:rsid w:val="00FD3D8A"/>
    <w:rsid w:val="00FD4487"/>
    <w:rsid w:val="00FD5928"/>
    <w:rsid w:val="00FD67AB"/>
    <w:rsid w:val="00FD74D6"/>
    <w:rsid w:val="00FD7FFC"/>
    <w:rsid w:val="00FE24AA"/>
    <w:rsid w:val="00FE2B67"/>
    <w:rsid w:val="00FE342C"/>
    <w:rsid w:val="00FE358E"/>
    <w:rsid w:val="00FE400F"/>
    <w:rsid w:val="00FE479D"/>
    <w:rsid w:val="00FE4B23"/>
    <w:rsid w:val="00FE54D2"/>
    <w:rsid w:val="00FE65DE"/>
    <w:rsid w:val="00FE7865"/>
    <w:rsid w:val="00FE7A87"/>
    <w:rsid w:val="00FF0605"/>
    <w:rsid w:val="00FF0FB7"/>
    <w:rsid w:val="00FF1705"/>
    <w:rsid w:val="00FF1B1D"/>
    <w:rsid w:val="00FF34C8"/>
    <w:rsid w:val="00FF4387"/>
    <w:rsid w:val="00FF4897"/>
    <w:rsid w:val="00FF48AD"/>
    <w:rsid w:val="00FF6E72"/>
    <w:rsid w:val="00FF75C4"/>
    <w:rsid w:val="0FA165BC"/>
    <w:rsid w:val="234C750C"/>
    <w:rsid w:val="2C4A09CB"/>
    <w:rsid w:val="62AE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743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 Indent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qFormat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E5CCD"/>
    <w:pPr>
      <w:jc w:val="both"/>
    </w:pPr>
    <w:rPr>
      <w:rFonts w:ascii="Calibri" w:hAnsi="Calibri"/>
      <w:sz w:val="22"/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255B0E"/>
    <w:pPr>
      <w:pBdr>
        <w:top w:val="single" w:sz="8" w:space="1" w:color="000000"/>
        <w:bottom w:val="single" w:sz="8" w:space="1" w:color="000000"/>
      </w:pBdr>
      <w:spacing w:before="240" w:after="0" w:line="240" w:lineRule="auto"/>
      <w:jc w:val="left"/>
      <w:outlineLvl w:val="0"/>
    </w:pPr>
    <w:rPr>
      <w:rFonts w:asciiTheme="minorHAnsi" w:hAnsiTheme="minorHAnsi" w:cstheme="minorHAnsi"/>
      <w:b/>
      <w:bCs/>
      <w:caps/>
      <w:spacing w:val="15"/>
      <w:sz w:val="24"/>
    </w:rPr>
  </w:style>
  <w:style w:type="paragraph" w:styleId="Heading2">
    <w:name w:val="heading 2"/>
    <w:basedOn w:val="Normal"/>
    <w:next w:val="BodyText"/>
    <w:qFormat/>
    <w:pPr>
      <w:keepNext/>
      <w:keepLines/>
      <w:spacing w:before="240" w:after="240" w:line="240" w:lineRule="atLeast"/>
      <w:jc w:val="left"/>
      <w:outlineLvl w:val="1"/>
    </w:pPr>
    <w:rPr>
      <w:caps/>
      <w:spacing w:val="5"/>
      <w:sz w:val="20"/>
    </w:rPr>
  </w:style>
  <w:style w:type="paragraph" w:styleId="Heading3">
    <w:name w:val="heading 3"/>
    <w:basedOn w:val="Normal"/>
    <w:next w:val="BodyText"/>
    <w:qFormat/>
    <w:pPr>
      <w:keepNext/>
      <w:keepLines/>
      <w:spacing w:before="240" w:line="240" w:lineRule="atLeast"/>
      <w:jc w:val="left"/>
      <w:outlineLvl w:val="2"/>
    </w:pPr>
    <w:rPr>
      <w:i/>
      <w:caps/>
      <w:spacing w:val="-2"/>
      <w:sz w:val="20"/>
    </w:rPr>
  </w:style>
  <w:style w:type="paragraph" w:styleId="Heading4">
    <w:name w:val="heading 4"/>
    <w:basedOn w:val="Normal"/>
    <w:next w:val="BodyText"/>
    <w:qFormat/>
    <w:pPr>
      <w:keepNext/>
      <w:keepLines/>
      <w:spacing w:before="240" w:line="240" w:lineRule="atLeast"/>
      <w:jc w:val="left"/>
      <w:outlineLvl w:val="3"/>
    </w:pPr>
    <w:rPr>
      <w:i/>
      <w:spacing w:val="5"/>
      <w:sz w:val="24"/>
    </w:rPr>
  </w:style>
  <w:style w:type="paragraph" w:styleId="Heading5">
    <w:name w:val="heading 5"/>
    <w:basedOn w:val="Normal"/>
    <w:next w:val="BodyText"/>
    <w:qFormat/>
    <w:pPr>
      <w:keepNext/>
      <w:keepLines/>
      <w:spacing w:before="240" w:after="220" w:line="240" w:lineRule="atLeast"/>
      <w:jc w:val="left"/>
      <w:outlineLvl w:val="4"/>
    </w:pPr>
    <w:rPr>
      <w:b/>
      <w:caps/>
      <w:spacing w:val="20"/>
      <w:sz w:val="18"/>
    </w:rPr>
  </w:style>
  <w:style w:type="paragraph" w:styleId="Heading6">
    <w:name w:val="heading 6"/>
    <w:basedOn w:val="Normal"/>
    <w:next w:val="Normal"/>
    <w:qFormat/>
    <w:p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20" w:line="240" w:lineRule="atLeast"/>
    </w:pPr>
  </w:style>
  <w:style w:type="paragraph" w:styleId="BalloonText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BodyTextIndent">
    <w:name w:val="Body Text Indent"/>
    <w:basedOn w:val="BodyText"/>
    <w:link w:val="BodyTextIndentChar"/>
    <w:qFormat/>
    <w:rsid w:val="00352539"/>
    <w:pPr>
      <w:ind w:left="720"/>
    </w:pPr>
    <w:rPr>
      <w:rFonts w:asciiTheme="minorHAnsi" w:hAnsiTheme="minorHAnsi"/>
    </w:rPr>
  </w:style>
  <w:style w:type="paragraph" w:styleId="Caption">
    <w:name w:val="caption"/>
    <w:basedOn w:val="Normal"/>
    <w:next w:val="Normal"/>
    <w:semiHidden/>
    <w:unhideWhenUsed/>
    <w:qFormat/>
    <w:rPr>
      <w:b/>
      <w:bCs/>
      <w:sz w:val="20"/>
    </w:rPr>
  </w:style>
  <w:style w:type="paragraph" w:styleId="Date">
    <w:name w:val="Date"/>
    <w:basedOn w:val="BodyText"/>
    <w:next w:val="Normal"/>
    <w:qFormat/>
    <w:pPr>
      <w:keepNext/>
    </w:pPr>
  </w:style>
  <w:style w:type="paragraph" w:styleId="Footer">
    <w:name w:val="footer"/>
    <w:basedOn w:val="Normal"/>
    <w:link w:val="FooterChar"/>
    <w:uiPriority w:val="99"/>
    <w:qFormat/>
    <w:pPr>
      <w:tabs>
        <w:tab w:val="right" w:pos="7320"/>
      </w:tabs>
      <w:spacing w:before="220" w:after="220" w:line="240" w:lineRule="atLeast"/>
      <w:ind w:left="-2160" w:right="-840"/>
      <w:jc w:val="left"/>
    </w:pPr>
    <w:rPr>
      <w:caps/>
    </w:rPr>
  </w:style>
  <w:style w:type="paragraph" w:styleId="Header">
    <w:name w:val="header"/>
    <w:basedOn w:val="Normal"/>
    <w:link w:val="HeaderChar"/>
    <w:uiPriority w:val="99"/>
    <w:qFormat/>
    <w:pPr>
      <w:spacing w:before="220" w:after="220" w:line="220" w:lineRule="atLeast"/>
      <w:ind w:left="-2160"/>
    </w:pPr>
    <w:rPr>
      <w:caps/>
    </w:rPr>
  </w:style>
  <w:style w:type="character" w:styleId="Emphasis">
    <w:name w:val="Emphasis"/>
    <w:qFormat/>
    <w:rPr>
      <w:rFonts w:ascii="Garamond" w:hAnsi="Garamond"/>
      <w:caps/>
      <w:spacing w:val="0"/>
      <w:sz w:val="18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styleId="PageNumber">
    <w:name w:val="page number"/>
    <w:qFormat/>
    <w:rPr>
      <w:sz w:val="24"/>
    </w:rPr>
  </w:style>
  <w:style w:type="table" w:styleId="TableGrid">
    <w:name w:val="Table Grid"/>
    <w:basedOn w:val="TableNormal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odyTextChar">
    <w:name w:val="Body Text Char"/>
    <w:link w:val="BodyText"/>
    <w:qFormat/>
    <w:rPr>
      <w:rFonts w:ascii="Garamond" w:hAnsi="Garamond"/>
      <w:sz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Garamond" w:hAnsi="Garamond"/>
      <w:caps/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Garamond" w:hAnsi="Garamond"/>
      <w:caps/>
      <w:sz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Style9ptBold">
    <w:name w:val="Style 9 pt Bold"/>
    <w:basedOn w:val="DefaultParagraphFont"/>
    <w:qFormat/>
    <w:rPr>
      <w:b/>
      <w:bCs/>
      <w:sz w:val="18"/>
      <w:szCs w:val="18"/>
    </w:rPr>
  </w:style>
  <w:style w:type="paragraph" w:customStyle="1" w:styleId="StyleBodyTextAfter0ptLinespacingsingle">
    <w:name w:val="Style Body Text + After:  0 pt Line spacing:  single"/>
    <w:basedOn w:val="BodyText"/>
    <w:qFormat/>
    <w:rsid w:val="008530D5"/>
    <w:pPr>
      <w:spacing w:before="100" w:beforeAutospacing="1" w:after="100" w:afterAutospacing="1" w:line="240" w:lineRule="auto"/>
    </w:pPr>
  </w:style>
  <w:style w:type="character" w:customStyle="1" w:styleId="StyleBold">
    <w:name w:val="Style Bold"/>
    <w:basedOn w:val="DefaultParagraphFont"/>
    <w:qFormat/>
    <w:rPr>
      <w:b/>
      <w:bCs/>
    </w:rPr>
  </w:style>
  <w:style w:type="character" w:customStyle="1" w:styleId="StyleBoldItalic">
    <w:name w:val="Style Bold Italic"/>
    <w:basedOn w:val="DefaultParagraphFont"/>
    <w:qFormat/>
    <w:rPr>
      <w:b/>
      <w:bCs/>
      <w:i/>
      <w:iCs/>
    </w:rPr>
  </w:style>
  <w:style w:type="paragraph" w:customStyle="1" w:styleId="StyleObjectiveBoldLeftBefore0ptAfter0ptLinespa">
    <w:name w:val="Style Objective + Bold Left Before:  0 pt After:  0 pt Line spa..."/>
    <w:basedOn w:val="Normal"/>
    <w:qFormat/>
    <w:pPr>
      <w:jc w:val="left"/>
    </w:pPr>
    <w:rPr>
      <w:b/>
      <w:bCs/>
    </w:rPr>
  </w:style>
  <w:style w:type="paragraph" w:customStyle="1" w:styleId="StyleName18ptJustifiedAfter0ptLinespacingsingle">
    <w:name w:val="Style Name + 18 pt Justified After:  0 pt Line spacing:  single"/>
    <w:basedOn w:val="Normal"/>
    <w:qFormat/>
    <w:rPr>
      <w:caps/>
      <w:spacing w:val="80"/>
      <w:sz w:val="36"/>
      <w:szCs w:val="36"/>
    </w:rPr>
  </w:style>
  <w:style w:type="paragraph" w:customStyle="1" w:styleId="StyleName18ptAfter0ptLinespacingsingle">
    <w:name w:val="Style Name + 18 pt After:  0 pt Line spacing:  single"/>
    <w:basedOn w:val="Normal"/>
    <w:qFormat/>
    <w:pPr>
      <w:jc w:val="center"/>
    </w:pPr>
    <w:rPr>
      <w:caps/>
      <w:spacing w:val="80"/>
      <w:sz w:val="36"/>
      <w:szCs w:val="36"/>
    </w:rPr>
  </w:style>
  <w:style w:type="character" w:customStyle="1" w:styleId="Heading1Char">
    <w:name w:val="Heading 1 Char"/>
    <w:basedOn w:val="DefaultParagraphFont"/>
    <w:link w:val="Heading1"/>
    <w:rsid w:val="00255B0E"/>
    <w:rPr>
      <w:rFonts w:asciiTheme="minorHAnsi" w:hAnsiTheme="minorHAnsi" w:cstheme="minorHAnsi"/>
      <w:b/>
      <w:bCs/>
      <w:caps/>
      <w:spacing w:val="15"/>
      <w:sz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D11A44"/>
    <w:rPr>
      <w:rFonts w:asciiTheme="minorHAnsi" w:hAnsiTheme="minorHAnsi"/>
      <w:sz w:val="2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C05C60"/>
    <w:rPr>
      <w:color w:val="605E5C"/>
      <w:shd w:val="clear" w:color="auto" w:fill="E1DFDD"/>
    </w:rPr>
  </w:style>
  <w:style w:type="paragraph" w:customStyle="1" w:styleId="Places">
    <w:name w:val="Places"/>
    <w:basedOn w:val="Normal"/>
    <w:qFormat/>
    <w:rsid w:val="002965B5"/>
    <w:pPr>
      <w:numPr>
        <w:numId w:val="1"/>
      </w:numPr>
      <w:spacing w:after="0" w:line="240" w:lineRule="auto"/>
      <w:contextualSpacing/>
      <w:jc w:val="left"/>
    </w:pPr>
    <w:rPr>
      <w:rFonts w:asciiTheme="minorHAnsi" w:hAnsiTheme="minorHAnsi"/>
      <w:b/>
      <w:i/>
      <w:iCs/>
    </w:rPr>
  </w:style>
  <w:style w:type="paragraph" w:customStyle="1" w:styleId="Specialties">
    <w:name w:val="Specialties"/>
    <w:basedOn w:val="Normal"/>
    <w:qFormat/>
    <w:rsid w:val="002965B5"/>
    <w:pPr>
      <w:spacing w:after="0" w:line="240" w:lineRule="auto"/>
      <w:contextualSpacing/>
      <w:jc w:val="left"/>
    </w:pPr>
    <w:rPr>
      <w:rFonts w:asciiTheme="minorHAnsi" w:hAnsiTheme="minorHAnsi"/>
      <w:szCs w:val="22"/>
    </w:rPr>
  </w:style>
  <w:style w:type="paragraph" w:customStyle="1" w:styleId="Positions">
    <w:name w:val="Positions"/>
    <w:basedOn w:val="Normal"/>
    <w:qFormat/>
    <w:rsid w:val="0041198F"/>
    <w:pPr>
      <w:numPr>
        <w:ilvl w:val="1"/>
        <w:numId w:val="1"/>
      </w:numPr>
      <w:tabs>
        <w:tab w:val="right" w:pos="9360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Details">
    <w:name w:val="Details"/>
    <w:basedOn w:val="Normal"/>
    <w:qFormat/>
    <w:rsid w:val="0041198F"/>
    <w:pPr>
      <w:numPr>
        <w:ilvl w:val="2"/>
        <w:numId w:val="1"/>
      </w:numPr>
      <w:tabs>
        <w:tab w:val="right" w:pos="8931"/>
      </w:tabs>
      <w:spacing w:after="0" w:line="240" w:lineRule="auto"/>
      <w:contextualSpacing/>
      <w:jc w:val="left"/>
    </w:pPr>
    <w:rPr>
      <w:rFonts w:asciiTheme="minorHAnsi" w:hAnsiTheme="minorHAnsi"/>
    </w:rPr>
  </w:style>
  <w:style w:type="paragraph" w:customStyle="1" w:styleId="GeneralBullets">
    <w:name w:val="General Bullets"/>
    <w:basedOn w:val="Places"/>
    <w:qFormat/>
    <w:rsid w:val="00AC5B42"/>
    <w:pPr>
      <w:tabs>
        <w:tab w:val="right" w:pos="9360"/>
      </w:tabs>
    </w:pPr>
    <w:rPr>
      <w:b w:val="0"/>
      <w:bCs/>
      <w:i w:val="0"/>
      <w:iCs w:val="0"/>
    </w:rPr>
  </w:style>
  <w:style w:type="paragraph" w:styleId="Subtitle">
    <w:name w:val="Subtitle"/>
    <w:basedOn w:val="Normal"/>
    <w:next w:val="Normal"/>
    <w:link w:val="SubtitleChar"/>
    <w:qFormat/>
    <w:rsid w:val="00FF34C8"/>
    <w:pPr>
      <w:numPr>
        <w:ilvl w:val="1"/>
      </w:numPr>
    </w:pPr>
    <w:rPr>
      <w:rFonts w:asciiTheme="minorHAnsi" w:eastAsiaTheme="minorEastAsia" w:hAnsiTheme="minorHAnsi" w:cstheme="minorBidi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rsid w:val="00FF34C8"/>
    <w:rPr>
      <w:rFonts w:asciiTheme="minorHAnsi" w:eastAsiaTheme="minorEastAsia" w:hAnsiTheme="minorHAnsi" w:cstheme="minorBidi"/>
      <w:spacing w:val="15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qFormat/>
    <w:rsid w:val="008D02A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8D02A2"/>
    <w:rPr>
      <w:rFonts w:asciiTheme="majorHAnsi" w:eastAsiaTheme="majorEastAsia" w:hAnsiTheme="majorHAnsi" w:cstheme="majorBidi"/>
      <w:caps/>
      <w:spacing w:val="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bilalqandeel/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candloid.github.io/bilalqandee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ilal.qandeel@gmail.com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skype:bilal.qandeel?userinfo" TargetMode="External"/><Relationship Id="rId4" Type="http://schemas.openxmlformats.org/officeDocument/2006/relationships/styles" Target="styles.xml"/><Relationship Id="rId9" Type="http://schemas.openxmlformats.org/officeDocument/2006/relationships/hyperlink" Target="tel://+14389215565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%202003\Templates\1033\Resume%20Wizard.wi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4253FEB-EF62-4DCB-84A3-D84961D4C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Wizard.wiz</Template>
  <TotalTime>0</TotalTime>
  <Pages>3</Pages>
  <Words>937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of Electrical Engineer Bilal Qandeel</vt:lpstr>
    </vt:vector>
  </TitlesOfParts>
  <LinksUpToDate>false</LinksUpToDate>
  <CharactersWithSpaces>6272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of Electrical Engineer Bilal Qandeel</dc:title>
  <dc:subject/>
  <dc:creator/>
  <cp:keywords>Engineer; Electrical; Control; Telecommunications</cp:keywords>
  <dc:description/>
  <cp:lastModifiedBy/>
  <cp:revision>1</cp:revision>
  <cp:lastPrinted>2008-03-02T06:06:00Z</cp:lastPrinted>
  <dcterms:created xsi:type="dcterms:W3CDTF">2020-01-29T07:58:00Z</dcterms:created>
  <dcterms:modified xsi:type="dcterms:W3CDTF">2020-02-16T22:52:00Z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2003051900</vt:i4>
  </property>
  <property fmtid="{D5CDD505-2E9C-101B-9397-08002B2CF9AE}" pid="4" name="LCID">
    <vt:i4>1033</vt:i4>
  </property>
  <property fmtid="{D5CDD505-2E9C-101B-9397-08002B2CF9AE}" pid="5" name="KSOProductBuildVer">
    <vt:lpwstr>1033-10.2.0.6051</vt:lpwstr>
  </property>
</Properties>
</file>