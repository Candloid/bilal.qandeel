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8235"/>
        <w:gridCol w:w="1512"/>
      </w:tblGrid>
      <w:tr w:rsidR="008A6B6A" w:rsidRPr="007823B1" w14:paraId="27A6ADB8" w14:textId="77777777" w:rsidTr="006E57AD">
        <w:tc>
          <w:tcPr>
            <w:tcW w:w="8235" w:type="dxa"/>
          </w:tcPr>
          <w:p w14:paraId="1563F416" w14:textId="502C243E" w:rsidR="008A6B6A" w:rsidRPr="007823B1" w:rsidRDefault="008A6B6A" w:rsidP="00BE54BD">
            <w:pPr>
              <w:rPr>
                <w:smallCaps/>
                <w:spacing w:val="80"/>
                <w:sz w:val="18"/>
                <w:szCs w:val="18"/>
                <w:lang w:val="en-CA"/>
              </w:rPr>
            </w:pPr>
            <w:r w:rsidRPr="002C44EA">
              <w:rPr>
                <w:smallCaps/>
                <w:spacing w:val="80"/>
                <w:sz w:val="44"/>
                <w:szCs w:val="44"/>
                <w:lang w:val="en-CA"/>
              </w:rPr>
              <w:t>Bilal Qandeel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8A6B6A" w:rsidRPr="007823B1" w:rsidRDefault="008A6B6A" w:rsidP="00267D76">
            <w:pPr>
              <w:pStyle w:val="StyleName18ptAfter0ptLinespacingsingle"/>
              <w:rPr>
                <w:lang w:val="en-CA"/>
              </w:rPr>
            </w:pPr>
            <w:r w:rsidRPr="007823B1">
              <w:rPr>
                <w:noProof/>
                <w:lang w:val="en-CA" w:eastAsia="en-CA"/>
              </w:rPr>
              <w:drawing>
                <wp:inline distT="0" distB="0" distL="0" distR="0" wp14:anchorId="29D11B2C" wp14:editId="0B97213B">
                  <wp:extent cx="822960" cy="8229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SA247089\Desktop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6A" w:rsidRPr="007823B1" w14:paraId="6EE46E81" w14:textId="77777777" w:rsidTr="001C20DF">
        <w:tc>
          <w:tcPr>
            <w:tcW w:w="8235" w:type="dxa"/>
          </w:tcPr>
          <w:p w14:paraId="55CC0310" w14:textId="7D80A2D4" w:rsidR="008A6B6A" w:rsidRPr="007823B1" w:rsidRDefault="008A6B6A" w:rsidP="00BE54BD">
            <w:pPr>
              <w:rPr>
                <w:rStyle w:val="Style9ptBold"/>
                <w:b w:val="0"/>
                <w:bCs w:val="0"/>
                <w:sz w:val="16"/>
                <w:szCs w:val="16"/>
                <w:lang w:val="en-CA"/>
              </w:rPr>
            </w:pPr>
            <w:r w:rsidRPr="007823B1">
              <w:rPr>
                <w:b/>
                <w:bCs/>
                <w:lang w:val="en-CA"/>
              </w:rPr>
              <w:t>+1</w:t>
            </w:r>
            <w:r w:rsidR="0069776A">
              <w:rPr>
                <w:b/>
                <w:bCs/>
                <w:lang w:val="en-CA"/>
              </w:rPr>
              <w:t xml:space="preserve"> (</w:t>
            </w:r>
            <w:r w:rsidRPr="007823B1">
              <w:rPr>
                <w:b/>
                <w:bCs/>
                <w:lang w:val="en-CA"/>
              </w:rPr>
              <w:t>438</w:t>
            </w:r>
            <w:r w:rsidR="0069776A">
              <w:rPr>
                <w:b/>
                <w:bCs/>
                <w:lang w:val="en-CA"/>
              </w:rPr>
              <w:t xml:space="preserve">) </w:t>
            </w:r>
            <w:r w:rsidRPr="007823B1">
              <w:rPr>
                <w:b/>
                <w:bCs/>
                <w:lang w:val="en-CA"/>
              </w:rPr>
              <w:t>921</w:t>
            </w:r>
            <w:r w:rsidR="0069776A">
              <w:rPr>
                <w:b/>
                <w:bCs/>
                <w:lang w:val="en-CA"/>
              </w:rPr>
              <w:t xml:space="preserve"> – </w:t>
            </w:r>
            <w:r w:rsidRPr="007823B1">
              <w:rPr>
                <w:b/>
                <w:bCs/>
                <w:lang w:val="en-CA"/>
              </w:rPr>
              <w:t>5565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hyperlink r:id="rId9" w:history="1">
              <w:r w:rsidRPr="007823B1">
                <w:rPr>
                  <w:b/>
                  <w:bCs/>
                  <w:lang w:val="en-CA"/>
                </w:rPr>
                <w:t>bilal.qandeel@gmail.com</w:t>
              </w:r>
            </w:hyperlink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69776A" w:rsidRPr="0069776A">
              <w:rPr>
                <w:b/>
                <w:bCs/>
                <w:lang w:val="en-CA"/>
              </w:rPr>
              <w:t>ON M6H 4E8</w:t>
            </w:r>
          </w:p>
        </w:tc>
        <w:tc>
          <w:tcPr>
            <w:tcW w:w="0" w:type="auto"/>
            <w:vMerge/>
            <w:vAlign w:val="center"/>
          </w:tcPr>
          <w:p w14:paraId="0E9E6DBC" w14:textId="77777777" w:rsidR="008A6B6A" w:rsidRPr="007823B1" w:rsidRDefault="008A6B6A" w:rsidP="00267D76">
            <w:pPr>
              <w:pStyle w:val="StyleName18ptAfter0ptLinespacingsingle"/>
              <w:rPr>
                <w:lang w:val="en-CA" w:eastAsia="en-CA"/>
              </w:rPr>
            </w:pPr>
          </w:p>
        </w:tc>
      </w:tr>
      <w:tr w:rsidR="00BE54BD" w:rsidRPr="007823B1" w14:paraId="6EEFDA82" w14:textId="77777777" w:rsidTr="00BE54BD">
        <w:tc>
          <w:tcPr>
            <w:tcW w:w="0" w:type="auto"/>
          </w:tcPr>
          <w:p w14:paraId="4388BC7F" w14:textId="43C43A9D" w:rsidR="00BE54BD" w:rsidRPr="007823B1" w:rsidRDefault="00314160" w:rsidP="00314160">
            <w:pPr>
              <w:rPr>
                <w:lang w:val="en-CA"/>
              </w:rPr>
            </w:pPr>
            <w:r>
              <w:t xml:space="preserve">APIS | </w:t>
            </w:r>
            <w:r w:rsidRPr="007823B1">
              <w:rPr>
                <w:lang w:val="en-CA"/>
              </w:rPr>
              <w:t>Automation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BMS |</w:t>
            </w:r>
            <w:r>
              <w:rPr>
                <w:lang w:val="en-CA"/>
              </w:rPr>
              <w:t xml:space="preserve"> </w:t>
            </w:r>
            <w:r>
              <w:t xml:space="preserve">CCTV | </w:t>
            </w:r>
            <w:r w:rsidRPr="007823B1">
              <w:rPr>
                <w:lang w:val="en-CA"/>
              </w:rPr>
              <w:t>DCS 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Easergy</w:t>
            </w:r>
            <w:proofErr w:type="spellEnd"/>
            <w:r>
              <w:rPr>
                <w:lang w:val="en-CA"/>
              </w:rPr>
              <w:t xml:space="preserve"> | </w:t>
            </w:r>
            <w:r w:rsidRPr="007823B1">
              <w:rPr>
                <w:lang w:val="en-CA"/>
              </w:rPr>
              <w:t>Management Systems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FDIR</w:t>
            </w:r>
            <w:r w:rsidR="00AC380D">
              <w:t> 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FIDIC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HVAC Control |</w:t>
            </w:r>
            <w:r>
              <w:rPr>
                <w:lang w:val="en-CA"/>
              </w:rPr>
              <w:t xml:space="preserve"> IEAS | </w:t>
            </w:r>
            <w:proofErr w:type="spellStart"/>
            <w:r w:rsidRPr="007823B1">
              <w:rPr>
                <w:lang w:val="en-CA"/>
              </w:rPr>
              <w:t>iFLS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Industrial Cyber Security |</w:t>
            </w:r>
            <w:r>
              <w:rPr>
                <w:lang w:val="en-CA"/>
              </w:rPr>
              <w:t xml:space="preserve"> Intercom </w:t>
            </w:r>
            <w:r>
              <w:t xml:space="preserve">| </w:t>
            </w:r>
            <w:r w:rsidRPr="007823B1">
              <w:rPr>
                <w:lang w:val="en-CA"/>
              </w:rPr>
              <w:t>ISA99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KNX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LEED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Low Current Engineering |</w:t>
            </w:r>
            <w:r>
              <w:rPr>
                <w:lang w:val="en-CA"/>
              </w:rPr>
              <w:t xml:space="preserve"> </w:t>
            </w:r>
            <w:r>
              <w:t xml:space="preserve">LVVR | </w:t>
            </w:r>
            <w:r>
              <w:rPr>
                <w:lang w:val="en-CA"/>
              </w:rPr>
              <w:t xml:space="preserve">PA | </w:t>
            </w:r>
            <w:r w:rsidRPr="007823B1">
              <w:rPr>
                <w:lang w:val="en-CA"/>
              </w:rPr>
              <w:t>PACiS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PLC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SCADA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 xml:space="preserve">Smart </w:t>
            </w:r>
            <w:r>
              <w:rPr>
                <w:lang w:val="en-CA"/>
              </w:rPr>
              <w:t>G</w:t>
            </w:r>
            <w:r w:rsidRPr="007823B1">
              <w:rPr>
                <w:lang w:val="en-CA"/>
              </w:rPr>
              <w:t>rid 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StruxureWare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Substation Automation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7823B1" w:rsidRDefault="00BE54BD" w:rsidP="003B0B40">
            <w:pPr>
              <w:pStyle w:val="StyleName18ptAfter0ptLinespacingsingle"/>
              <w:rPr>
                <w:lang w:val="en-CA" w:eastAsia="en-CA"/>
              </w:rPr>
            </w:pPr>
          </w:p>
        </w:tc>
      </w:tr>
    </w:tbl>
    <w:p w14:paraId="3816CFF3" w14:textId="77777777" w:rsidR="00BB40FB" w:rsidRPr="00BB40FB" w:rsidRDefault="00BB40FB" w:rsidP="00BB40FB"/>
    <w:p w14:paraId="1B902743" w14:textId="469AB4CC" w:rsidR="00BC5374" w:rsidRPr="00117E47" w:rsidRDefault="00604ED5" w:rsidP="00AC380D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Profile</w:t>
      </w:r>
    </w:p>
    <w:p w14:paraId="7DF8A339" w14:textId="77777777" w:rsidR="00BB40FB" w:rsidRPr="00117E47" w:rsidRDefault="00BB40FB" w:rsidP="00BB40FB">
      <w:pPr>
        <w:ind w:left="360"/>
        <w:rPr>
          <w:sz w:val="24"/>
          <w:szCs w:val="22"/>
          <w:lang w:val="en-CA"/>
        </w:rPr>
      </w:pPr>
    </w:p>
    <w:p w14:paraId="5C82C0F4" w14:textId="1B1DFD56" w:rsidR="00A35848" w:rsidRDefault="00C40DB8" w:rsidP="00F42A05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A </w:t>
      </w:r>
      <w:r w:rsidR="00201B6D" w:rsidRPr="00117E47">
        <w:rPr>
          <w:sz w:val="24"/>
          <w:szCs w:val="22"/>
          <w:lang w:val="en-CA"/>
        </w:rPr>
        <w:t xml:space="preserve">Canadian </w:t>
      </w:r>
      <w:r w:rsidRPr="00117E47">
        <w:rPr>
          <w:sz w:val="24"/>
          <w:szCs w:val="22"/>
          <w:lang w:val="en-CA"/>
        </w:rPr>
        <w:t>c</w:t>
      </w:r>
      <w:r w:rsidR="00F67E6C" w:rsidRPr="00117E47">
        <w:rPr>
          <w:sz w:val="24"/>
          <w:szCs w:val="22"/>
          <w:lang w:val="en-CA"/>
        </w:rPr>
        <w:t xml:space="preserve">ontrol </w:t>
      </w:r>
      <w:r w:rsidR="0087594D" w:rsidRPr="00117E47">
        <w:rPr>
          <w:sz w:val="24"/>
          <w:szCs w:val="22"/>
          <w:lang w:val="en-CA"/>
        </w:rPr>
        <w:t>e</w:t>
      </w:r>
      <w:r w:rsidR="00F67E6C" w:rsidRPr="00117E47">
        <w:rPr>
          <w:sz w:val="24"/>
          <w:szCs w:val="22"/>
          <w:lang w:val="en-CA"/>
        </w:rPr>
        <w:t xml:space="preserve">ngineering </w:t>
      </w:r>
      <w:r w:rsidR="00564E51" w:rsidRPr="00117E47">
        <w:rPr>
          <w:sz w:val="24"/>
          <w:szCs w:val="22"/>
          <w:lang w:val="en-CA"/>
        </w:rPr>
        <w:t>consultant</w:t>
      </w:r>
      <w:r w:rsidR="00F67E6C" w:rsidRPr="00117E47">
        <w:rPr>
          <w:sz w:val="24"/>
          <w:szCs w:val="22"/>
          <w:lang w:val="en-CA"/>
        </w:rPr>
        <w:t xml:space="preserve"> with </w:t>
      </w:r>
      <w:r w:rsidR="006A3D34" w:rsidRPr="00117E47">
        <w:rPr>
          <w:sz w:val="24"/>
          <w:szCs w:val="22"/>
          <w:lang w:val="en-CA"/>
        </w:rPr>
        <w:t>15</w:t>
      </w:r>
      <w:r w:rsidR="008C02B7" w:rsidRPr="00117E47">
        <w:rPr>
          <w:sz w:val="24"/>
          <w:szCs w:val="22"/>
          <w:lang w:val="en-CA"/>
        </w:rPr>
        <w:t>+</w:t>
      </w:r>
      <w:r w:rsidR="00F67E6C" w:rsidRPr="00117E47">
        <w:rPr>
          <w:sz w:val="24"/>
          <w:szCs w:val="22"/>
          <w:lang w:val="en-CA"/>
        </w:rPr>
        <w:t xml:space="preserve"> years of experience</w:t>
      </w:r>
      <w:r w:rsidR="008C02B7" w:rsidRPr="00117E47">
        <w:rPr>
          <w:sz w:val="24"/>
          <w:szCs w:val="22"/>
          <w:lang w:val="en-CA"/>
        </w:rPr>
        <w:t xml:space="preserve"> working in different fields of control and automation engineering in Jordan, Saudi Arabia, </w:t>
      </w:r>
      <w:r w:rsidR="001B04B6" w:rsidRPr="00117E47">
        <w:rPr>
          <w:sz w:val="24"/>
          <w:szCs w:val="22"/>
          <w:lang w:val="en-CA"/>
        </w:rPr>
        <w:t>and Canada.</w:t>
      </w:r>
      <w:r w:rsidR="0005117B" w:rsidRPr="00117E47">
        <w:rPr>
          <w:sz w:val="24"/>
          <w:szCs w:val="22"/>
          <w:lang w:val="en-CA"/>
        </w:rPr>
        <w:t xml:space="preserve"> </w:t>
      </w:r>
      <w:r w:rsidR="00A35848" w:rsidRPr="00117E47">
        <w:rPr>
          <w:sz w:val="24"/>
          <w:szCs w:val="22"/>
          <w:lang w:val="en-CA"/>
        </w:rPr>
        <w:t xml:space="preserve">Currently working in engineering consultancy for major clients and </w:t>
      </w:r>
      <w:r w:rsidR="00DB0AC7">
        <w:rPr>
          <w:sz w:val="24"/>
          <w:szCs w:val="22"/>
          <w:lang w:val="en-CA"/>
        </w:rPr>
        <w:t xml:space="preserve">leading </w:t>
      </w:r>
      <w:r w:rsidR="00A35848" w:rsidRPr="00117E47">
        <w:rPr>
          <w:sz w:val="24"/>
          <w:szCs w:val="22"/>
          <w:lang w:val="en-CA"/>
        </w:rPr>
        <w:t xml:space="preserve">stakeholders in </w:t>
      </w:r>
      <w:r w:rsidR="0005117B" w:rsidRPr="00117E47">
        <w:rPr>
          <w:sz w:val="24"/>
          <w:szCs w:val="22"/>
          <w:lang w:val="en-CA"/>
        </w:rPr>
        <w:t xml:space="preserve">the transit industry in </w:t>
      </w:r>
      <w:r w:rsidR="00A35848" w:rsidRPr="00117E47">
        <w:rPr>
          <w:sz w:val="24"/>
          <w:szCs w:val="22"/>
          <w:lang w:val="en-CA"/>
        </w:rPr>
        <w:t>Canada and North America.</w:t>
      </w:r>
    </w:p>
    <w:p w14:paraId="6ADFC446" w14:textId="77777777" w:rsidR="00F42A05" w:rsidRPr="00F42A05" w:rsidRDefault="00F42A05" w:rsidP="00F42A05">
      <w:pPr>
        <w:ind w:left="360"/>
        <w:rPr>
          <w:sz w:val="24"/>
          <w:szCs w:val="22"/>
          <w:lang w:val="en-CA"/>
        </w:rPr>
      </w:pPr>
    </w:p>
    <w:p w14:paraId="6C63BFC2" w14:textId="0042EA75" w:rsidR="006C5CD3" w:rsidRPr="00117E47" w:rsidRDefault="0005117B" w:rsidP="00C4220D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Graduate Diploma</w:t>
      </w:r>
      <w:r w:rsidRPr="00117E47">
        <w:rPr>
          <w:sz w:val="24"/>
          <w:szCs w:val="22"/>
        </w:rPr>
        <w:t> </w:t>
      </w:r>
      <w:r w:rsidRPr="00117E47">
        <w:rPr>
          <w:sz w:val="24"/>
          <w:szCs w:val="22"/>
          <w:lang w:val="en-CA"/>
        </w:rPr>
        <w:t>(</w:t>
      </w:r>
      <w:proofErr w:type="spellStart"/>
      <w:r w:rsidRPr="00117E47">
        <w:rPr>
          <w:sz w:val="24"/>
          <w:szCs w:val="22"/>
          <w:lang w:val="en-CA"/>
        </w:rPr>
        <w:t>GrDip</w:t>
      </w:r>
      <w:proofErr w:type="spellEnd"/>
      <w:r w:rsidRPr="00117E47">
        <w:rPr>
          <w:sz w:val="24"/>
          <w:szCs w:val="22"/>
          <w:lang w:val="en-CA"/>
        </w:rPr>
        <w:t xml:space="preserve">) degree in computer science from Concordia University, 2019, Montreal, QC and </w:t>
      </w:r>
      <w:r w:rsidR="008C02B7" w:rsidRPr="00117E47">
        <w:rPr>
          <w:sz w:val="24"/>
          <w:szCs w:val="22"/>
          <w:lang w:val="en-CA"/>
        </w:rPr>
        <w:t>Bachelor’s (B.Sc.) degree in electrical engineering from the University of Jordan, 2007</w:t>
      </w:r>
      <w:r w:rsidRPr="00117E47">
        <w:rPr>
          <w:sz w:val="24"/>
          <w:szCs w:val="22"/>
          <w:lang w:val="en-CA"/>
        </w:rPr>
        <w:t>.</w:t>
      </w:r>
    </w:p>
    <w:p w14:paraId="174B0642" w14:textId="77777777" w:rsidR="005D77E9" w:rsidRPr="00117E47" w:rsidRDefault="005D77E9" w:rsidP="005D77E9">
      <w:pPr>
        <w:ind w:left="360"/>
        <w:rPr>
          <w:sz w:val="24"/>
          <w:szCs w:val="22"/>
          <w:lang w:val="en-CA"/>
        </w:rPr>
      </w:pPr>
    </w:p>
    <w:p w14:paraId="30A4CB18" w14:textId="5A096709" w:rsidR="007A14DC" w:rsidRPr="00117E47" w:rsidRDefault="005E1332" w:rsidP="008C02B7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Specialized in </w:t>
      </w:r>
      <w:r w:rsidR="00810BAC" w:rsidRPr="00117E47">
        <w:rPr>
          <w:sz w:val="24"/>
          <w:szCs w:val="22"/>
          <w:lang w:val="en-CA"/>
        </w:rPr>
        <w:t>testing and commissioning</w:t>
      </w:r>
      <w:r w:rsidR="008C02B7" w:rsidRPr="00117E47">
        <w:rPr>
          <w:sz w:val="24"/>
          <w:szCs w:val="22"/>
          <w:lang w:val="en-CA"/>
        </w:rPr>
        <w:t xml:space="preserve"> SCADA, Distributed Control Systems (</w:t>
      </w:r>
      <w:r w:rsidR="008615B1" w:rsidRPr="00117E47">
        <w:rPr>
          <w:sz w:val="24"/>
          <w:szCs w:val="22"/>
          <w:lang w:val="en-CA"/>
        </w:rPr>
        <w:t>DCS</w:t>
      </w:r>
      <w:r w:rsidR="008C02B7" w:rsidRPr="00117E47">
        <w:rPr>
          <w:sz w:val="24"/>
          <w:szCs w:val="22"/>
          <w:lang w:val="en-CA"/>
        </w:rPr>
        <w:t>)</w:t>
      </w:r>
      <w:r w:rsidR="008615B1" w:rsidRPr="00117E47">
        <w:rPr>
          <w:sz w:val="24"/>
          <w:szCs w:val="22"/>
          <w:lang w:val="en-CA"/>
        </w:rPr>
        <w:t xml:space="preserve">, </w:t>
      </w:r>
      <w:r w:rsidR="008C02B7" w:rsidRPr="00117E47">
        <w:rPr>
          <w:sz w:val="24"/>
          <w:szCs w:val="22"/>
          <w:lang w:val="en-CA"/>
        </w:rPr>
        <w:t>Substation Automation Systems (</w:t>
      </w:r>
      <w:r w:rsidR="008615B1" w:rsidRPr="00117E47">
        <w:rPr>
          <w:sz w:val="24"/>
          <w:szCs w:val="22"/>
          <w:lang w:val="en-CA"/>
        </w:rPr>
        <w:t>SAS</w:t>
      </w:r>
      <w:r w:rsidR="008C02B7" w:rsidRPr="00117E47">
        <w:rPr>
          <w:sz w:val="24"/>
          <w:szCs w:val="22"/>
          <w:lang w:val="en-CA"/>
        </w:rPr>
        <w:t>) using IEC 61850 protocol,</w:t>
      </w:r>
      <w:r w:rsidR="008615B1" w:rsidRPr="00117E47">
        <w:rPr>
          <w:sz w:val="24"/>
          <w:szCs w:val="22"/>
          <w:lang w:val="en-CA"/>
        </w:rPr>
        <w:t xml:space="preserve"> and </w:t>
      </w:r>
      <w:r w:rsidR="001B04B6" w:rsidRPr="00117E47">
        <w:rPr>
          <w:sz w:val="24"/>
          <w:szCs w:val="22"/>
          <w:lang w:val="en-CA"/>
        </w:rPr>
        <w:t>Programmable Logic Controllers (</w:t>
      </w:r>
      <w:r w:rsidRPr="00117E47">
        <w:rPr>
          <w:sz w:val="24"/>
          <w:szCs w:val="22"/>
          <w:lang w:val="en-CA"/>
        </w:rPr>
        <w:t>PLC</w:t>
      </w:r>
      <w:r w:rsidR="001B04B6" w:rsidRPr="00117E47">
        <w:rPr>
          <w:sz w:val="24"/>
          <w:szCs w:val="22"/>
          <w:lang w:val="en-CA"/>
        </w:rPr>
        <w:t>)</w:t>
      </w:r>
      <w:r w:rsidRPr="00117E47">
        <w:rPr>
          <w:sz w:val="24"/>
          <w:szCs w:val="22"/>
          <w:lang w:val="en-CA"/>
        </w:rPr>
        <w:t xml:space="preserve"> automation solutions.</w:t>
      </w:r>
    </w:p>
    <w:p w14:paraId="7301B118" w14:textId="77777777" w:rsidR="005D77E9" w:rsidRPr="00117E47" w:rsidRDefault="005D77E9" w:rsidP="005D77E9">
      <w:pPr>
        <w:ind w:left="360"/>
        <w:rPr>
          <w:sz w:val="24"/>
          <w:szCs w:val="22"/>
          <w:lang w:val="en-CA"/>
        </w:rPr>
      </w:pPr>
    </w:p>
    <w:p w14:paraId="5419CDB5" w14:textId="78142602" w:rsidR="005A60B9" w:rsidRPr="00117E47" w:rsidRDefault="003749AA" w:rsidP="00C4220D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Supervised and/or firsthand </w:t>
      </w:r>
      <w:r w:rsidR="00F80113" w:rsidRPr="00117E47">
        <w:rPr>
          <w:sz w:val="24"/>
          <w:szCs w:val="22"/>
          <w:lang w:val="en-CA"/>
        </w:rPr>
        <w:t xml:space="preserve">designed, </w:t>
      </w:r>
      <w:r w:rsidRPr="00117E47">
        <w:rPr>
          <w:sz w:val="24"/>
          <w:szCs w:val="22"/>
          <w:lang w:val="en-CA"/>
        </w:rPr>
        <w:t>tested and c</w:t>
      </w:r>
      <w:r w:rsidR="00A8551D" w:rsidRPr="00117E47">
        <w:rPr>
          <w:sz w:val="24"/>
          <w:szCs w:val="22"/>
          <w:lang w:val="en-CA"/>
        </w:rPr>
        <w:t>ommissioned</w:t>
      </w:r>
      <w:r w:rsidRPr="00117E47">
        <w:rPr>
          <w:sz w:val="24"/>
          <w:szCs w:val="22"/>
          <w:lang w:val="en-CA"/>
        </w:rPr>
        <w:t xml:space="preserve"> </w:t>
      </w:r>
      <w:r w:rsidR="00A8551D" w:rsidRPr="00117E47">
        <w:rPr>
          <w:sz w:val="24"/>
          <w:szCs w:val="22"/>
          <w:lang w:val="en-CA"/>
        </w:rPr>
        <w:t>a range</w:t>
      </w:r>
      <w:r w:rsidR="00BF4D22" w:rsidRPr="00117E47">
        <w:rPr>
          <w:sz w:val="24"/>
          <w:szCs w:val="22"/>
          <w:lang w:val="en-CA"/>
        </w:rPr>
        <w:t xml:space="preserve"> of </w:t>
      </w:r>
      <w:r w:rsidR="000F3499" w:rsidRPr="00117E47">
        <w:rPr>
          <w:sz w:val="24"/>
          <w:szCs w:val="22"/>
          <w:lang w:val="en-CA"/>
        </w:rPr>
        <w:t>low current</w:t>
      </w:r>
      <w:r w:rsidR="009877ED" w:rsidRPr="00117E47">
        <w:rPr>
          <w:sz w:val="24"/>
          <w:szCs w:val="22"/>
          <w:lang w:val="en-CA"/>
        </w:rPr>
        <w:t xml:space="preserve"> </w:t>
      </w:r>
      <w:r w:rsidR="000F3499" w:rsidRPr="00117E47">
        <w:rPr>
          <w:sz w:val="24"/>
          <w:szCs w:val="22"/>
          <w:lang w:val="en-CA"/>
        </w:rPr>
        <w:t>/</w:t>
      </w:r>
      <w:r w:rsidR="009877ED" w:rsidRPr="00117E47">
        <w:rPr>
          <w:sz w:val="24"/>
          <w:szCs w:val="22"/>
          <w:lang w:val="en-CA"/>
        </w:rPr>
        <w:t xml:space="preserve"> low </w:t>
      </w:r>
      <w:r w:rsidR="000F3499" w:rsidRPr="00117E47">
        <w:rPr>
          <w:sz w:val="24"/>
          <w:szCs w:val="22"/>
          <w:lang w:val="en-CA"/>
        </w:rPr>
        <w:t>voltage (</w:t>
      </w:r>
      <w:r w:rsidR="00A14522" w:rsidRPr="00117E47">
        <w:rPr>
          <w:sz w:val="24"/>
          <w:szCs w:val="22"/>
          <w:lang w:val="en-CA"/>
        </w:rPr>
        <w:t>LC</w:t>
      </w:r>
      <w:r w:rsidR="000F3499" w:rsidRPr="00117E47">
        <w:rPr>
          <w:sz w:val="24"/>
          <w:szCs w:val="22"/>
          <w:lang w:val="en-CA"/>
        </w:rPr>
        <w:t>/LV)</w:t>
      </w:r>
      <w:r w:rsidR="00A14522" w:rsidRPr="00117E47">
        <w:rPr>
          <w:sz w:val="24"/>
          <w:szCs w:val="22"/>
          <w:lang w:val="en-CA"/>
        </w:rPr>
        <w:t xml:space="preserve"> </w:t>
      </w:r>
      <w:r w:rsidR="00E1623C" w:rsidRPr="00117E47">
        <w:rPr>
          <w:sz w:val="24"/>
          <w:szCs w:val="22"/>
          <w:lang w:val="en-CA"/>
        </w:rPr>
        <w:t>systems</w:t>
      </w:r>
      <w:r w:rsidR="005A60B9" w:rsidRPr="00117E47">
        <w:rPr>
          <w:sz w:val="24"/>
          <w:szCs w:val="22"/>
          <w:lang w:val="en-CA"/>
        </w:rPr>
        <w:t xml:space="preserve"> </w:t>
      </w:r>
      <w:r w:rsidR="00A8551D" w:rsidRPr="00117E47">
        <w:rPr>
          <w:sz w:val="24"/>
          <w:szCs w:val="22"/>
          <w:lang w:val="en-CA"/>
        </w:rPr>
        <w:t xml:space="preserve">of </w:t>
      </w:r>
      <w:r w:rsidR="005A60B9" w:rsidRPr="00117E47">
        <w:rPr>
          <w:sz w:val="24"/>
          <w:szCs w:val="22"/>
          <w:lang w:val="en-CA"/>
        </w:rPr>
        <w:t xml:space="preserve">different </w:t>
      </w:r>
      <w:r w:rsidR="00C47EB5" w:rsidRPr="00117E47">
        <w:rPr>
          <w:sz w:val="24"/>
          <w:szCs w:val="22"/>
          <w:lang w:val="en-CA"/>
        </w:rPr>
        <w:t xml:space="preserve">protocols, </w:t>
      </w:r>
      <w:r w:rsidR="005A60B9" w:rsidRPr="00117E47">
        <w:rPr>
          <w:sz w:val="24"/>
          <w:szCs w:val="22"/>
          <w:lang w:val="en-CA"/>
        </w:rPr>
        <w:t xml:space="preserve">products, and </w:t>
      </w:r>
      <w:r w:rsidR="00072846" w:rsidRPr="00117E47">
        <w:rPr>
          <w:sz w:val="24"/>
          <w:szCs w:val="22"/>
          <w:lang w:val="en-CA"/>
        </w:rPr>
        <w:t>vendors</w:t>
      </w:r>
      <w:r w:rsidR="00E722CA" w:rsidRPr="00117E47">
        <w:rPr>
          <w:sz w:val="24"/>
          <w:szCs w:val="22"/>
          <w:lang w:val="en-CA"/>
        </w:rPr>
        <w:t>:</w:t>
      </w:r>
    </w:p>
    <w:p w14:paraId="7CF5786F" w14:textId="1FFC03DA" w:rsidR="005A60B9" w:rsidRPr="00117E47" w:rsidRDefault="008615B1" w:rsidP="00C4220D">
      <w:pPr>
        <w:numPr>
          <w:ilvl w:val="1"/>
          <w:numId w:val="7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Experienced</w:t>
      </w:r>
      <w:r w:rsidR="00A14522" w:rsidRPr="00117E47">
        <w:rPr>
          <w:sz w:val="24"/>
          <w:szCs w:val="22"/>
          <w:lang w:val="en-CA"/>
        </w:rPr>
        <w:t xml:space="preserve"> </w:t>
      </w:r>
      <w:r w:rsidR="0048177E" w:rsidRPr="00117E47">
        <w:rPr>
          <w:sz w:val="24"/>
          <w:szCs w:val="22"/>
          <w:lang w:val="en-CA"/>
        </w:rPr>
        <w:t>i</w:t>
      </w:r>
      <w:r w:rsidR="00A14522" w:rsidRPr="00117E47">
        <w:rPr>
          <w:sz w:val="24"/>
          <w:szCs w:val="22"/>
          <w:lang w:val="en-CA"/>
        </w:rPr>
        <w:t xml:space="preserve">n </w:t>
      </w:r>
      <w:r w:rsidR="00EF0F2E" w:rsidRPr="00117E47">
        <w:rPr>
          <w:sz w:val="24"/>
          <w:szCs w:val="22"/>
          <w:lang w:val="en-CA"/>
        </w:rPr>
        <w:t>building</w:t>
      </w:r>
      <w:r w:rsidR="00A14522" w:rsidRPr="00117E47">
        <w:rPr>
          <w:sz w:val="24"/>
          <w:szCs w:val="22"/>
          <w:lang w:val="en-CA"/>
        </w:rPr>
        <w:t xml:space="preserve"> automation</w:t>
      </w:r>
      <w:r w:rsidR="00EF0F2E" w:rsidRPr="00117E47">
        <w:rPr>
          <w:sz w:val="24"/>
          <w:szCs w:val="22"/>
          <w:lang w:val="en-CA"/>
        </w:rPr>
        <w:t xml:space="preserve"> system (BAS)</w:t>
      </w:r>
      <w:r w:rsidR="0051601A" w:rsidRPr="00117E47">
        <w:rPr>
          <w:sz w:val="24"/>
          <w:szCs w:val="22"/>
          <w:lang w:val="en-CA"/>
        </w:rPr>
        <w:t xml:space="preserve"> especially in lighting control (KNX/EIB and DALI)</w:t>
      </w:r>
      <w:r w:rsidR="00A14522" w:rsidRPr="00117E47">
        <w:rPr>
          <w:sz w:val="24"/>
          <w:szCs w:val="22"/>
          <w:lang w:val="en-CA"/>
        </w:rPr>
        <w:t xml:space="preserve">, </w:t>
      </w:r>
      <w:r w:rsidR="00CC0293" w:rsidRPr="00117E47">
        <w:rPr>
          <w:sz w:val="24"/>
          <w:szCs w:val="22"/>
          <w:lang w:val="en-CA"/>
        </w:rPr>
        <w:t>fire alarm, access control</w:t>
      </w:r>
      <w:r w:rsidR="00977642" w:rsidRPr="00117E47">
        <w:rPr>
          <w:sz w:val="24"/>
          <w:szCs w:val="22"/>
          <w:lang w:val="en-CA"/>
        </w:rPr>
        <w:t>,</w:t>
      </w:r>
      <w:r w:rsidR="00CC0293" w:rsidRPr="00117E47">
        <w:rPr>
          <w:sz w:val="24"/>
          <w:szCs w:val="22"/>
          <w:lang w:val="en-CA"/>
        </w:rPr>
        <w:t xml:space="preserve"> intrusion alarm, multichannel audio systems and hotel</w:t>
      </w:r>
      <w:r w:rsidR="00F42A05">
        <w:rPr>
          <w:sz w:val="24"/>
          <w:szCs w:val="22"/>
          <w:lang w:val="en-CA"/>
        </w:rPr>
        <w:t xml:space="preserve"> guest</w:t>
      </w:r>
      <w:r w:rsidR="00CC0293" w:rsidRPr="00117E47">
        <w:rPr>
          <w:sz w:val="24"/>
          <w:szCs w:val="22"/>
          <w:lang w:val="en-CA"/>
        </w:rPr>
        <w:t xml:space="preserve"> management systems.</w:t>
      </w:r>
    </w:p>
    <w:p w14:paraId="701A38CD" w14:textId="0AB3AE8A" w:rsidR="00256598" w:rsidRPr="00117E47" w:rsidRDefault="0051601A" w:rsidP="00C4220D">
      <w:pPr>
        <w:numPr>
          <w:ilvl w:val="1"/>
          <w:numId w:val="7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Integrated</w:t>
      </w:r>
      <w:r w:rsidR="00256598" w:rsidRPr="00117E47">
        <w:rPr>
          <w:sz w:val="24"/>
          <w:szCs w:val="22"/>
          <w:lang w:val="en-CA"/>
        </w:rPr>
        <w:t xml:space="preserve"> Building Management System (BMS) </w:t>
      </w:r>
      <w:r w:rsidRPr="00117E47">
        <w:rPr>
          <w:sz w:val="24"/>
          <w:szCs w:val="22"/>
          <w:lang w:val="en-CA"/>
        </w:rPr>
        <w:t>to</w:t>
      </w:r>
      <w:r w:rsidR="00256598" w:rsidRPr="00117E47">
        <w:rPr>
          <w:sz w:val="24"/>
          <w:szCs w:val="22"/>
          <w:lang w:val="en-CA"/>
        </w:rPr>
        <w:t xml:space="preserve"> cross-protocol</w:t>
      </w:r>
      <w:r w:rsidR="00A25296" w:rsidRPr="00117E47">
        <w:rPr>
          <w:sz w:val="24"/>
          <w:szCs w:val="22"/>
          <w:lang w:val="en-CA"/>
        </w:rPr>
        <w:t xml:space="preserve">, </w:t>
      </w:r>
      <w:r w:rsidR="0030144E" w:rsidRPr="00117E47">
        <w:rPr>
          <w:sz w:val="24"/>
          <w:szCs w:val="22"/>
          <w:lang w:val="en-CA"/>
        </w:rPr>
        <w:t xml:space="preserve">and </w:t>
      </w:r>
      <w:r w:rsidR="00A25296" w:rsidRPr="00117E47">
        <w:rPr>
          <w:sz w:val="24"/>
          <w:szCs w:val="22"/>
          <w:lang w:val="en-CA"/>
        </w:rPr>
        <w:t>cross-media</w:t>
      </w:r>
      <w:r w:rsidR="00256598" w:rsidRPr="00117E47">
        <w:rPr>
          <w:sz w:val="24"/>
          <w:szCs w:val="22"/>
          <w:lang w:val="en-CA"/>
        </w:rPr>
        <w:t xml:space="preserve"> interoperability.</w:t>
      </w:r>
    </w:p>
    <w:p w14:paraId="390201B1" w14:textId="521FECB9" w:rsidR="008514A1" w:rsidRPr="00117E47" w:rsidRDefault="004F6D2B" w:rsidP="00C4220D">
      <w:pPr>
        <w:numPr>
          <w:ilvl w:val="1"/>
          <w:numId w:val="8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Operated products of the OEMs: </w:t>
      </w:r>
      <w:r w:rsidR="005A60B9" w:rsidRPr="00117E47">
        <w:rPr>
          <w:sz w:val="24"/>
          <w:szCs w:val="22"/>
          <w:lang w:val="en-CA"/>
        </w:rPr>
        <w:t>Schneider-Electric, ABB,</w:t>
      </w:r>
      <w:r w:rsidR="008F4841" w:rsidRPr="00117E47">
        <w:rPr>
          <w:sz w:val="24"/>
          <w:szCs w:val="22"/>
          <w:lang w:val="en-CA"/>
        </w:rPr>
        <w:t xml:space="preserve"> Inim and</w:t>
      </w:r>
      <w:r w:rsidR="005A60B9" w:rsidRPr="00117E47">
        <w:rPr>
          <w:sz w:val="24"/>
          <w:szCs w:val="22"/>
          <w:lang w:val="en-CA"/>
        </w:rPr>
        <w:t xml:space="preserve"> Theben</w:t>
      </w:r>
      <w:r w:rsidR="008514A1" w:rsidRPr="00117E47">
        <w:rPr>
          <w:sz w:val="24"/>
          <w:szCs w:val="22"/>
          <w:lang w:val="en-CA"/>
        </w:rPr>
        <w:t>.</w:t>
      </w:r>
    </w:p>
    <w:p w14:paraId="02E4F3C2" w14:textId="77777777" w:rsidR="005D77E9" w:rsidRPr="00117E47" w:rsidRDefault="005D77E9" w:rsidP="005D77E9">
      <w:pPr>
        <w:ind w:left="360"/>
        <w:rPr>
          <w:sz w:val="24"/>
          <w:szCs w:val="22"/>
          <w:lang w:val="en-CA"/>
        </w:rPr>
      </w:pPr>
    </w:p>
    <w:p w14:paraId="00217EB8" w14:textId="2C98E1FF" w:rsidR="00BB40FB" w:rsidRDefault="006240E6" w:rsidP="00AD56DA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Performed </w:t>
      </w:r>
      <w:r w:rsidR="008C02B7" w:rsidRPr="00117E47">
        <w:rPr>
          <w:sz w:val="24"/>
          <w:szCs w:val="22"/>
          <w:lang w:val="en-CA"/>
        </w:rPr>
        <w:t>regulatory</w:t>
      </w:r>
      <w:r w:rsidR="00372E46" w:rsidRPr="00117E47">
        <w:rPr>
          <w:sz w:val="24"/>
          <w:szCs w:val="22"/>
          <w:lang w:val="en-CA"/>
        </w:rPr>
        <w:t xml:space="preserve"> </w:t>
      </w:r>
      <w:r w:rsidR="005A60B9" w:rsidRPr="00117E47">
        <w:rPr>
          <w:sz w:val="24"/>
          <w:szCs w:val="22"/>
          <w:lang w:val="en-CA"/>
        </w:rPr>
        <w:t xml:space="preserve">telecom </w:t>
      </w:r>
      <w:r w:rsidR="0051601A" w:rsidRPr="00117E47">
        <w:rPr>
          <w:sz w:val="24"/>
          <w:szCs w:val="22"/>
          <w:lang w:val="en-CA"/>
        </w:rPr>
        <w:t xml:space="preserve">activities </w:t>
      </w:r>
      <w:r w:rsidR="005A60B9" w:rsidRPr="00117E47">
        <w:rPr>
          <w:sz w:val="24"/>
          <w:szCs w:val="22"/>
          <w:lang w:val="en-CA"/>
        </w:rPr>
        <w:t>with Jordan’s</w:t>
      </w:r>
      <w:r w:rsidR="00A77599" w:rsidRPr="00117E47">
        <w:rPr>
          <w:sz w:val="24"/>
          <w:szCs w:val="22"/>
          <w:lang w:val="en-CA"/>
        </w:rPr>
        <w:t xml:space="preserve"> governmental</w:t>
      </w:r>
      <w:r w:rsidR="005A60B9" w:rsidRPr="00117E47">
        <w:rPr>
          <w:sz w:val="24"/>
          <w:szCs w:val="22"/>
          <w:lang w:val="en-CA"/>
        </w:rPr>
        <w:t xml:space="preserve"> telecom regulator body (</w:t>
      </w:r>
      <w:r w:rsidR="00347CB4" w:rsidRPr="00117E47">
        <w:rPr>
          <w:sz w:val="24"/>
          <w:szCs w:val="22"/>
          <w:lang w:val="en-CA"/>
        </w:rPr>
        <w:t xml:space="preserve">the </w:t>
      </w:r>
      <w:r w:rsidR="005A60B9" w:rsidRPr="00117E47">
        <w:rPr>
          <w:sz w:val="24"/>
          <w:szCs w:val="22"/>
          <w:lang w:val="en-CA"/>
        </w:rPr>
        <w:t>TRC).</w:t>
      </w:r>
    </w:p>
    <w:p w14:paraId="70E16974" w14:textId="77777777" w:rsidR="00DB0AC7" w:rsidRPr="00117E47" w:rsidRDefault="00DB0AC7" w:rsidP="00AD56DA">
      <w:pPr>
        <w:numPr>
          <w:ilvl w:val="0"/>
          <w:numId w:val="2"/>
        </w:numPr>
        <w:rPr>
          <w:sz w:val="24"/>
          <w:szCs w:val="22"/>
          <w:lang w:val="en-CA"/>
        </w:rPr>
      </w:pPr>
    </w:p>
    <w:p w14:paraId="797D9556" w14:textId="77777777" w:rsidR="002936D1" w:rsidRPr="00117E47" w:rsidRDefault="002936D1" w:rsidP="00AC380D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Professional Experience</w:t>
      </w:r>
    </w:p>
    <w:p w14:paraId="002B8E74" w14:textId="7B266D20" w:rsidR="00D74542" w:rsidRPr="00117E47" w:rsidRDefault="007253B9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t>IKOS Consulting Canada Inc.</w:t>
      </w:r>
    </w:p>
    <w:p w14:paraId="605F3EC6" w14:textId="095EF589" w:rsidR="00BE30D3" w:rsidRPr="00117E47" w:rsidRDefault="00BE30D3" w:rsidP="00BE30D3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</w:rPr>
      </w:pPr>
      <w:r w:rsidRPr="00117E47">
        <w:rPr>
          <w:rStyle w:val="StyleBoldItalic"/>
          <w:sz w:val="24"/>
          <w:szCs w:val="22"/>
        </w:rPr>
        <w:t xml:space="preserve">Software </w:t>
      </w:r>
      <w:r w:rsidR="00F84CDE">
        <w:rPr>
          <w:rStyle w:val="StyleBoldItalic"/>
          <w:sz w:val="24"/>
          <w:szCs w:val="22"/>
        </w:rPr>
        <w:t>R</w:t>
      </w:r>
      <w:r w:rsidRPr="00117E47">
        <w:rPr>
          <w:rStyle w:val="StyleBoldItalic"/>
          <w:sz w:val="24"/>
          <w:szCs w:val="22"/>
        </w:rPr>
        <w:t xml:space="preserve">equirements </w:t>
      </w:r>
      <w:r w:rsidR="00F84CDE">
        <w:rPr>
          <w:rStyle w:val="StyleBoldItalic"/>
          <w:sz w:val="24"/>
          <w:szCs w:val="22"/>
        </w:rPr>
        <w:t xml:space="preserve">Reviewer </w:t>
      </w:r>
      <w:r w:rsidRPr="00117E47">
        <w:rPr>
          <w:rStyle w:val="StyleBoldItalic"/>
          <w:sz w:val="24"/>
          <w:szCs w:val="22"/>
        </w:rPr>
        <w:t>with Aegis Engineering, UK</w:t>
      </w:r>
      <w:r w:rsidRPr="00117E47">
        <w:rPr>
          <w:rStyle w:val="StyleBoldItalic"/>
          <w:sz w:val="24"/>
          <w:szCs w:val="22"/>
        </w:rPr>
        <w:tab/>
        <w:t xml:space="preserve">Dec 2023 – </w:t>
      </w:r>
      <w:r w:rsidR="00007643">
        <w:rPr>
          <w:rStyle w:val="StyleBoldItalic"/>
          <w:sz w:val="24"/>
          <w:szCs w:val="22"/>
        </w:rPr>
        <w:t>May</w:t>
      </w:r>
      <w:r w:rsidR="006D5D22" w:rsidRPr="00117E47">
        <w:rPr>
          <w:rStyle w:val="StyleBoldItalic"/>
          <w:sz w:val="24"/>
          <w:szCs w:val="22"/>
        </w:rPr>
        <w:t xml:space="preserve"> 2024</w:t>
      </w:r>
    </w:p>
    <w:p w14:paraId="0CF2F9A1" w14:textId="6F14C086" w:rsidR="00BE30D3" w:rsidRPr="00117E47" w:rsidRDefault="00BE30D3" w:rsidP="00F840EA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Systems and software requirements compliance to 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EN 50126-5 Railway applications</w:t>
      </w:r>
      <w:r w:rsidR="00F84CDE">
        <w:rPr>
          <w:rStyle w:val="StyleBoldItalic"/>
          <w:b w:val="0"/>
          <w:bCs w:val="0"/>
          <w:i w:val="0"/>
          <w:iCs w:val="0"/>
          <w:sz w:val="24"/>
          <w:szCs w:val="22"/>
        </w:rPr>
        <w:t>;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 </w:t>
      </w:r>
      <w:r w:rsidR="00F84CDE">
        <w:rPr>
          <w:rStyle w:val="StyleBoldItalic"/>
          <w:b w:val="0"/>
          <w:bCs w:val="0"/>
          <w:i w:val="0"/>
          <w:iCs w:val="0"/>
          <w:sz w:val="24"/>
          <w:szCs w:val="22"/>
        </w:rPr>
        <w:t>t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he specification and </w:t>
      </w:r>
      <w:r w:rsidR="00F84CDE">
        <w:rPr>
          <w:rStyle w:val="StyleBoldItalic"/>
          <w:b w:val="0"/>
          <w:bCs w:val="0"/>
          <w:i w:val="0"/>
          <w:iCs w:val="0"/>
          <w:sz w:val="24"/>
          <w:szCs w:val="22"/>
        </w:rPr>
        <w:t>d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emonstration of Reliability, Availability, Maintainability and Safety (RAMS).</w:t>
      </w:r>
    </w:p>
    <w:p w14:paraId="05FEF9CF" w14:textId="2A3F8FA6" w:rsidR="00201B6D" w:rsidRPr="00117E47" w:rsidRDefault="00201B6D" w:rsidP="00201B6D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</w:rPr>
      </w:pPr>
      <w:r w:rsidRPr="00117E47">
        <w:rPr>
          <w:rStyle w:val="StyleBoldItalic"/>
          <w:sz w:val="24"/>
          <w:szCs w:val="22"/>
        </w:rPr>
        <w:t xml:space="preserve">SCADA and Integration Consultant with </w:t>
      </w:r>
      <w:proofErr w:type="spellStart"/>
      <w:r w:rsidRPr="00117E47">
        <w:rPr>
          <w:rStyle w:val="StyleBoldItalic"/>
          <w:sz w:val="24"/>
          <w:szCs w:val="22"/>
        </w:rPr>
        <w:t>Metrolinx</w:t>
      </w:r>
      <w:proofErr w:type="spellEnd"/>
      <w:r w:rsidRPr="00117E47">
        <w:rPr>
          <w:rStyle w:val="StyleBoldItalic"/>
          <w:sz w:val="24"/>
          <w:szCs w:val="22"/>
        </w:rPr>
        <w:t>, ON</w:t>
      </w:r>
      <w:r w:rsidRPr="00117E47">
        <w:rPr>
          <w:rStyle w:val="StyleBoldItalic"/>
          <w:sz w:val="24"/>
          <w:szCs w:val="22"/>
        </w:rPr>
        <w:tab/>
        <w:t xml:space="preserve">Jul 2023 – </w:t>
      </w:r>
      <w:r w:rsidR="00BE30D3" w:rsidRPr="00117E47">
        <w:rPr>
          <w:rStyle w:val="StyleBoldItalic"/>
          <w:sz w:val="24"/>
          <w:szCs w:val="22"/>
        </w:rPr>
        <w:t>Nov 2023</w:t>
      </w:r>
    </w:p>
    <w:p w14:paraId="6B7E662F" w14:textId="23407C8C" w:rsidR="00201B6D" w:rsidRPr="00117E47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SCADA testing and commissioning activities.</w:t>
      </w:r>
    </w:p>
    <w:p w14:paraId="3F1D93C5" w14:textId="48E817D0" w:rsidR="00201B6D" w:rsidRPr="00117E47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Quality control of the system’s deliveries.</w:t>
      </w:r>
    </w:p>
    <w:p w14:paraId="43E70073" w14:textId="493CDE00" w:rsidR="00201B6D" w:rsidRPr="00117E47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Third-party low current system integration.</w:t>
      </w:r>
    </w:p>
    <w:p w14:paraId="28D5B845" w14:textId="20108EF7" w:rsidR="00D74542" w:rsidRPr="00117E47" w:rsidRDefault="00201B6D" w:rsidP="00BB40FB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Root-cause analysis of snags and correction recommendations.</w:t>
      </w:r>
    </w:p>
    <w:p w14:paraId="77E37226" w14:textId="12C9E003" w:rsidR="007253B9" w:rsidRPr="00117E47" w:rsidRDefault="007253B9" w:rsidP="007253B9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Systems Engineering Consultant</w:t>
      </w:r>
      <w:r w:rsidR="00201B6D" w:rsidRPr="00117E47">
        <w:rPr>
          <w:rStyle w:val="StyleBoldItalic"/>
          <w:sz w:val="24"/>
          <w:szCs w:val="22"/>
          <w:lang w:val="en-CA"/>
        </w:rPr>
        <w:t xml:space="preserve"> with ISC Applied Systems,</w:t>
      </w:r>
      <w:r w:rsidR="00D147FE">
        <w:rPr>
          <w:rStyle w:val="StyleBoldItalic"/>
          <w:sz w:val="24"/>
          <w:szCs w:val="22"/>
          <w:lang w:val="en-CA"/>
        </w:rPr>
        <w:t xml:space="preserve"> QC</w:t>
      </w:r>
      <w:r w:rsidRPr="00117E47">
        <w:rPr>
          <w:rStyle w:val="StyleBoldItalic"/>
          <w:sz w:val="24"/>
          <w:szCs w:val="22"/>
          <w:lang w:val="en-CA"/>
        </w:rPr>
        <w:tab/>
        <w:t xml:space="preserve">Feb 2023 – </w:t>
      </w:r>
      <w:r w:rsidR="00201B6D" w:rsidRPr="00117E47">
        <w:rPr>
          <w:rStyle w:val="StyleBoldItalic"/>
          <w:sz w:val="24"/>
          <w:szCs w:val="22"/>
          <w:lang w:val="en-CA"/>
        </w:rPr>
        <w:t>Jun 2023</w:t>
      </w:r>
    </w:p>
    <w:p w14:paraId="5D16163B" w14:textId="55AD1E9B" w:rsidR="007253B9" w:rsidRPr="00117E47" w:rsidRDefault="00903FB2" w:rsidP="007253B9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S</w:t>
      </w:r>
      <w:r w:rsidR="007253B9" w:rsidRPr="00117E47">
        <w:rPr>
          <w:rFonts w:ascii="Garamond" w:hAnsi="Garamond"/>
          <w:sz w:val="24"/>
          <w:szCs w:val="22"/>
        </w:rPr>
        <w:t>ystems engineering consultancy</w:t>
      </w:r>
      <w:r w:rsidR="00201B6D" w:rsidRPr="00117E47">
        <w:rPr>
          <w:rFonts w:ascii="Garamond" w:hAnsi="Garamond"/>
          <w:sz w:val="24"/>
          <w:szCs w:val="22"/>
        </w:rPr>
        <w:t xml:space="preserve"> for Auto Passenger Information Systems (APIS)</w:t>
      </w:r>
      <w:r w:rsidR="007253B9" w:rsidRPr="00117E47">
        <w:rPr>
          <w:rFonts w:ascii="Garamond" w:hAnsi="Garamond"/>
          <w:sz w:val="24"/>
          <w:szCs w:val="22"/>
        </w:rPr>
        <w:t>.</w:t>
      </w:r>
    </w:p>
    <w:p w14:paraId="24CD6421" w14:textId="7CCCB759" w:rsidR="000A7F8A" w:rsidRDefault="00221336" w:rsidP="00BB40FB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 xml:space="preserve">Locomotive communication system, Public Addressing systems (PA), CCTV, LVVR, and </w:t>
      </w:r>
      <w:r w:rsidR="009D5B77" w:rsidRPr="00117E47">
        <w:rPr>
          <w:rFonts w:ascii="Garamond" w:hAnsi="Garamond"/>
          <w:sz w:val="24"/>
          <w:szCs w:val="22"/>
        </w:rPr>
        <w:t>interior electronic advertisement systems</w:t>
      </w:r>
      <w:r w:rsidRPr="00117E47">
        <w:rPr>
          <w:rFonts w:ascii="Garamond" w:hAnsi="Garamond"/>
          <w:sz w:val="24"/>
          <w:szCs w:val="22"/>
        </w:rPr>
        <w:t xml:space="preserve"> (IEAS)</w:t>
      </w:r>
      <w:r w:rsidR="007253B9" w:rsidRPr="00117E47">
        <w:rPr>
          <w:rFonts w:ascii="Garamond" w:hAnsi="Garamond"/>
          <w:sz w:val="24"/>
          <w:szCs w:val="22"/>
        </w:rPr>
        <w:t>.</w:t>
      </w:r>
    </w:p>
    <w:p w14:paraId="4E936D28" w14:textId="77777777" w:rsidR="00D147FE" w:rsidRPr="00117E47" w:rsidRDefault="00D147FE" w:rsidP="00D147FE">
      <w:pPr>
        <w:pStyle w:val="Details"/>
        <w:ind w:firstLine="0"/>
        <w:rPr>
          <w:rFonts w:ascii="Garamond" w:hAnsi="Garamond"/>
          <w:sz w:val="24"/>
          <w:szCs w:val="22"/>
        </w:rPr>
      </w:pPr>
    </w:p>
    <w:p w14:paraId="4A815A0D" w14:textId="3169C82B" w:rsidR="00BB40FB" w:rsidRPr="00117E47" w:rsidRDefault="00307650" w:rsidP="00BB40FB">
      <w:pPr>
        <w:numPr>
          <w:ilvl w:val="0"/>
          <w:numId w:val="2"/>
        </w:numPr>
        <w:rPr>
          <w:rStyle w:val="StyleBold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lastRenderedPageBreak/>
        <w:t>NouvLR</w:t>
      </w:r>
    </w:p>
    <w:p w14:paraId="18077D46" w14:textId="39F5B5CA" w:rsidR="00307650" w:rsidRPr="00117E47" w:rsidRDefault="00307650" w:rsidP="00307650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Testing and Commissioning Coordinator</w:t>
      </w:r>
      <w:r w:rsidRPr="00117E47">
        <w:rPr>
          <w:rStyle w:val="StyleBoldItalic"/>
          <w:sz w:val="24"/>
          <w:szCs w:val="22"/>
          <w:lang w:val="en-CA"/>
        </w:rPr>
        <w:tab/>
      </w:r>
      <w:r w:rsidR="00084B22" w:rsidRPr="00117E47">
        <w:rPr>
          <w:rStyle w:val="StyleBoldItalic"/>
          <w:sz w:val="24"/>
          <w:szCs w:val="22"/>
          <w:lang w:val="en-CA"/>
        </w:rPr>
        <w:t>Mar</w:t>
      </w:r>
      <w:r w:rsidRPr="00117E47">
        <w:rPr>
          <w:rStyle w:val="StyleBoldItalic"/>
          <w:sz w:val="24"/>
          <w:szCs w:val="22"/>
          <w:lang w:val="en-CA"/>
        </w:rPr>
        <w:t xml:space="preserve"> </w:t>
      </w:r>
      <w:r w:rsidR="00084B22" w:rsidRPr="00117E47">
        <w:rPr>
          <w:rStyle w:val="StyleBoldItalic"/>
          <w:sz w:val="24"/>
          <w:szCs w:val="22"/>
          <w:lang w:val="en-CA"/>
        </w:rPr>
        <w:t>2020</w:t>
      </w:r>
      <w:r w:rsidRPr="00117E47">
        <w:rPr>
          <w:rStyle w:val="StyleBoldItalic"/>
          <w:sz w:val="24"/>
          <w:szCs w:val="22"/>
          <w:lang w:val="en-CA"/>
        </w:rPr>
        <w:t xml:space="preserve"> – </w:t>
      </w:r>
      <w:r w:rsidR="009D5B77" w:rsidRPr="00117E47">
        <w:rPr>
          <w:rStyle w:val="StyleBoldItalic"/>
          <w:sz w:val="24"/>
          <w:szCs w:val="22"/>
          <w:lang w:val="en-CA"/>
        </w:rPr>
        <w:t>Jan 2023</w:t>
      </w:r>
    </w:p>
    <w:p w14:paraId="606AFD42" w14:textId="77777777" w:rsidR="003C5BDD" w:rsidRPr="00117E47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Maintained GTT SCADA system’s requirements to the project’s standards.</w:t>
      </w:r>
    </w:p>
    <w:p w14:paraId="0382BA60" w14:textId="7CA9C6D2" w:rsidR="003C5BDD" w:rsidRPr="00117E47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 xml:space="preserve">Evaluated the validity of the suppliers’ offers and recommended the most </w:t>
      </w:r>
      <w:r w:rsidR="0030144E" w:rsidRPr="00117E47">
        <w:rPr>
          <w:rFonts w:ascii="Garamond" w:hAnsi="Garamond"/>
          <w:sz w:val="24"/>
          <w:szCs w:val="22"/>
        </w:rPr>
        <w:t>favourable</w:t>
      </w:r>
      <w:r w:rsidRPr="00117E47">
        <w:rPr>
          <w:rFonts w:ascii="Garamond" w:hAnsi="Garamond"/>
          <w:sz w:val="24"/>
          <w:szCs w:val="22"/>
        </w:rPr>
        <w:t>.</w:t>
      </w:r>
    </w:p>
    <w:p w14:paraId="725DB76D" w14:textId="2D7C5B08" w:rsidR="00307650" w:rsidRPr="00117E47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Validated the testing and commissioning procedures.</w:t>
      </w:r>
    </w:p>
    <w:p w14:paraId="2AFD49A3" w14:textId="77777777" w:rsidR="00C126AF" w:rsidRPr="00117E47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Assisted in troubleshooting VLAN communication for DNP3 SCADA protocol.</w:t>
      </w:r>
    </w:p>
    <w:p w14:paraId="51FEC05D" w14:textId="77777777" w:rsidR="00C126AF" w:rsidRPr="00117E47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Assisted in enforcing the cyber security policies and procedures.</w:t>
      </w:r>
    </w:p>
    <w:p w14:paraId="0F6B0B83" w14:textId="1E61CBED" w:rsidR="00BE30D3" w:rsidRDefault="00C126AF" w:rsidP="00117E47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Developed a couple of productivity scripts.</w:t>
      </w:r>
    </w:p>
    <w:p w14:paraId="0F1CB600" w14:textId="77777777" w:rsidR="00117E47" w:rsidRPr="00117E47" w:rsidRDefault="00117E47" w:rsidP="00117E47">
      <w:pPr>
        <w:pStyle w:val="Details"/>
        <w:ind w:firstLine="0"/>
        <w:rPr>
          <w:rFonts w:ascii="Garamond" w:hAnsi="Garamond"/>
          <w:sz w:val="24"/>
          <w:szCs w:val="22"/>
        </w:rPr>
      </w:pPr>
    </w:p>
    <w:p w14:paraId="53AA6AEE" w14:textId="5BD6FC40" w:rsidR="00BB40FB" w:rsidRPr="00117E47" w:rsidRDefault="008B598E" w:rsidP="00BB40FB">
      <w:pPr>
        <w:numPr>
          <w:ilvl w:val="0"/>
          <w:numId w:val="2"/>
        </w:numPr>
        <w:rPr>
          <w:rStyle w:val="StyleBold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t>SSENSE</w:t>
      </w:r>
    </w:p>
    <w:p w14:paraId="787CD32A" w14:textId="007CFA07" w:rsidR="008B598E" w:rsidRPr="00117E47" w:rsidRDefault="008B598E" w:rsidP="008B598E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Software Developer</w:t>
      </w:r>
      <w:r w:rsidRPr="00117E47">
        <w:rPr>
          <w:rStyle w:val="StyleBoldItalic"/>
          <w:sz w:val="24"/>
          <w:szCs w:val="22"/>
          <w:lang w:val="en-CA"/>
        </w:rPr>
        <w:tab/>
        <w:t xml:space="preserve">Sep 2019 – </w:t>
      </w:r>
      <w:r w:rsidR="00084B22" w:rsidRPr="00117E47">
        <w:rPr>
          <w:rStyle w:val="StyleBoldItalic"/>
          <w:sz w:val="24"/>
          <w:szCs w:val="22"/>
          <w:lang w:val="en-CA"/>
        </w:rPr>
        <w:t>Dec 2019</w:t>
      </w:r>
    </w:p>
    <w:p w14:paraId="4F6E2A86" w14:textId="22BE4D73" w:rsidR="008B598E" w:rsidRPr="00117E47" w:rsidRDefault="00914393" w:rsidP="00E86624">
      <w:pPr>
        <w:numPr>
          <w:ilvl w:val="2"/>
          <w:numId w:val="2"/>
        </w:numPr>
        <w:rPr>
          <w:b/>
          <w:b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Backend development over Python and Node.js using automated CI/CD environment employing GitHub, Docker Hub, Jinkins</w:t>
      </w:r>
      <w:r w:rsidR="00E86624" w:rsidRPr="00117E47">
        <w:rPr>
          <w:sz w:val="24"/>
          <w:szCs w:val="22"/>
          <w:lang w:val="en-CA"/>
        </w:rPr>
        <w:t>,</w:t>
      </w:r>
      <w:r w:rsidRPr="00117E47">
        <w:rPr>
          <w:sz w:val="24"/>
          <w:szCs w:val="22"/>
          <w:lang w:val="en-CA"/>
        </w:rPr>
        <w:t xml:space="preserve"> K8S</w:t>
      </w:r>
      <w:r w:rsidR="00E86624" w:rsidRPr="00117E47">
        <w:rPr>
          <w:sz w:val="24"/>
          <w:szCs w:val="22"/>
          <w:lang w:val="en-CA"/>
        </w:rPr>
        <w:t xml:space="preserve"> and</w:t>
      </w:r>
      <w:r w:rsidR="005522DE" w:rsidRPr="00117E47">
        <w:rPr>
          <w:sz w:val="24"/>
          <w:szCs w:val="22"/>
          <w:lang w:val="en-CA"/>
        </w:rPr>
        <w:t xml:space="preserve"> </w:t>
      </w:r>
      <w:r w:rsidR="00E86624" w:rsidRPr="00117E47">
        <w:rPr>
          <w:sz w:val="24"/>
          <w:szCs w:val="22"/>
          <w:lang w:val="en-CA"/>
        </w:rPr>
        <w:t>t</w:t>
      </w:r>
      <w:r w:rsidR="005522DE" w:rsidRPr="00117E47">
        <w:rPr>
          <w:sz w:val="24"/>
          <w:szCs w:val="22"/>
          <w:lang w:val="en-CA"/>
        </w:rPr>
        <w:t>racked over Confluence and Jira.</w:t>
      </w:r>
    </w:p>
    <w:p w14:paraId="1B8CCD1F" w14:textId="77777777" w:rsidR="00AD56DA" w:rsidRPr="00117E47" w:rsidRDefault="00AD56DA" w:rsidP="00AD56DA">
      <w:pPr>
        <w:ind w:left="1800"/>
        <w:rPr>
          <w:b/>
          <w:bCs/>
          <w:sz w:val="24"/>
          <w:szCs w:val="22"/>
          <w:lang w:val="en-CA"/>
        </w:rPr>
      </w:pPr>
    </w:p>
    <w:p w14:paraId="31A74973" w14:textId="204E43B9" w:rsidR="00BB40FB" w:rsidRPr="00117E47" w:rsidRDefault="002936D1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t>Schneider Electric</w:t>
      </w:r>
    </w:p>
    <w:p w14:paraId="10A45D3C" w14:textId="29C82C19" w:rsidR="002936D1" w:rsidRPr="00117E47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DCS Specialist, Canada</w:t>
      </w:r>
      <w:r w:rsidRPr="00117E47">
        <w:rPr>
          <w:rStyle w:val="StyleBoldItalic"/>
          <w:sz w:val="24"/>
          <w:szCs w:val="22"/>
          <w:lang w:val="en-CA"/>
        </w:rPr>
        <w:tab/>
        <w:t xml:space="preserve">Nov 2016 – </w:t>
      </w:r>
      <w:r w:rsidR="006C5CD3" w:rsidRPr="00117E47">
        <w:rPr>
          <w:rStyle w:val="StyleBoldItalic"/>
          <w:sz w:val="24"/>
          <w:szCs w:val="22"/>
          <w:lang w:val="en-CA"/>
        </w:rPr>
        <w:t>Mar 2018</w:t>
      </w:r>
    </w:p>
    <w:p w14:paraId="0AD27006" w14:textId="183D62AC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Interfaced a MySQL database to an ICMP packet manager using Python scripting.</w:t>
      </w:r>
    </w:p>
    <w:p w14:paraId="4620448F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Performed IEC61850 SCL text processing using Python.</w:t>
      </w:r>
    </w:p>
    <w:p w14:paraId="5EF30C7F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Worked with SE’s proprietary PACiS, </w:t>
      </w:r>
      <w:proofErr w:type="spellStart"/>
      <w:r w:rsidRPr="00117E47">
        <w:rPr>
          <w:sz w:val="24"/>
          <w:szCs w:val="22"/>
          <w:lang w:val="en-CA"/>
        </w:rPr>
        <w:t>EcoSUI</w:t>
      </w:r>
      <w:proofErr w:type="spellEnd"/>
      <w:r w:rsidRPr="00117E47">
        <w:rPr>
          <w:sz w:val="24"/>
          <w:szCs w:val="22"/>
          <w:lang w:val="en-CA"/>
        </w:rPr>
        <w:t xml:space="preserve">, </w:t>
      </w:r>
      <w:proofErr w:type="spellStart"/>
      <w:r w:rsidRPr="00117E47">
        <w:rPr>
          <w:sz w:val="24"/>
          <w:szCs w:val="22"/>
          <w:lang w:val="en-CA"/>
        </w:rPr>
        <w:t>PowerSCADA</w:t>
      </w:r>
      <w:proofErr w:type="spellEnd"/>
      <w:r w:rsidRPr="00117E47">
        <w:rPr>
          <w:sz w:val="24"/>
          <w:szCs w:val="22"/>
          <w:lang w:val="en-CA"/>
        </w:rPr>
        <w:t xml:space="preserve">, </w:t>
      </w:r>
      <w:proofErr w:type="spellStart"/>
      <w:r w:rsidRPr="00117E47">
        <w:rPr>
          <w:sz w:val="24"/>
          <w:szCs w:val="22"/>
          <w:lang w:val="en-CA"/>
        </w:rPr>
        <w:t>Easergy</w:t>
      </w:r>
      <w:proofErr w:type="spellEnd"/>
      <w:r w:rsidRPr="00117E47">
        <w:rPr>
          <w:sz w:val="24"/>
          <w:szCs w:val="22"/>
          <w:lang w:val="en-CA"/>
        </w:rPr>
        <w:t xml:space="preserve">, and </w:t>
      </w:r>
      <w:proofErr w:type="spellStart"/>
      <w:r w:rsidRPr="00117E47">
        <w:rPr>
          <w:sz w:val="24"/>
          <w:szCs w:val="22"/>
          <w:lang w:val="en-CA"/>
        </w:rPr>
        <w:t>StruxureWare</w:t>
      </w:r>
      <w:proofErr w:type="spellEnd"/>
      <w:r w:rsidRPr="00117E47">
        <w:rPr>
          <w:sz w:val="24"/>
          <w:szCs w:val="22"/>
          <w:lang w:val="en-CA"/>
        </w:rPr>
        <w:t>.</w:t>
      </w:r>
    </w:p>
    <w:p w14:paraId="2D334937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Aggregated data from legacy communication protocols: DNP3, Modbus, and IEC 60870-5 into IEC 61650 using specialized IED gateways.</w:t>
      </w:r>
    </w:p>
    <w:p w14:paraId="238C9E18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Integrated IEC61850 protection relay IEDs: SE, SEL, </w:t>
      </w:r>
      <w:proofErr w:type="spellStart"/>
      <w:r w:rsidRPr="00117E47">
        <w:rPr>
          <w:sz w:val="24"/>
          <w:szCs w:val="22"/>
          <w:lang w:val="en-CA"/>
        </w:rPr>
        <w:t>Vizimax</w:t>
      </w:r>
      <w:proofErr w:type="spellEnd"/>
      <w:r w:rsidRPr="00117E47">
        <w:rPr>
          <w:sz w:val="24"/>
          <w:szCs w:val="22"/>
          <w:lang w:val="en-CA"/>
        </w:rPr>
        <w:t>, Cooper and ABB.</w:t>
      </w:r>
    </w:p>
    <w:p w14:paraId="6499D3C3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Visualized data using standard and customized local/remote levels over HMIs.</w:t>
      </w:r>
    </w:p>
    <w:p w14:paraId="7C5DBFE5" w14:textId="77777777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Gathered OT cybersecurity requirements to achieve NERC-CIP compliance.</w:t>
      </w:r>
    </w:p>
    <w:p w14:paraId="64D84220" w14:textId="243F7A1D" w:rsidR="000A7F8A" w:rsidRDefault="00285626" w:rsidP="00BB40FB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Commissioned projects across Canada and in the USA too.</w:t>
      </w:r>
    </w:p>
    <w:p w14:paraId="4B453499" w14:textId="77777777" w:rsidR="00117E47" w:rsidRPr="00117E47" w:rsidRDefault="00117E47" w:rsidP="00117E47">
      <w:pPr>
        <w:tabs>
          <w:tab w:val="right" w:pos="10440"/>
        </w:tabs>
        <w:ind w:left="1800"/>
        <w:rPr>
          <w:sz w:val="24"/>
          <w:szCs w:val="22"/>
          <w:lang w:val="en-CA"/>
        </w:rPr>
      </w:pPr>
    </w:p>
    <w:p w14:paraId="50677369" w14:textId="2B2050A8" w:rsidR="002936D1" w:rsidRPr="00117E47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Technical Automation Engineer, Saudi Arabia</w:t>
      </w:r>
      <w:r w:rsidRPr="00117E47">
        <w:rPr>
          <w:rStyle w:val="StyleBoldItalic"/>
          <w:sz w:val="24"/>
          <w:szCs w:val="22"/>
          <w:lang w:val="en-CA"/>
        </w:rPr>
        <w:tab/>
      </w:r>
      <w:r w:rsidR="002936D1" w:rsidRPr="00117E47">
        <w:rPr>
          <w:rStyle w:val="StyleBoldItalic"/>
          <w:sz w:val="24"/>
          <w:szCs w:val="22"/>
          <w:lang w:val="en-CA"/>
        </w:rPr>
        <w:t>Mar 2014 – Nov 2016</w:t>
      </w:r>
    </w:p>
    <w:p w14:paraId="75DEB039" w14:textId="77777777" w:rsidR="00C45ADE" w:rsidRPr="00117E47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Interfaced IEC 61850 IEDs: SEL and ABB to SE PACiS and uplinked it to SCADA.</w:t>
      </w:r>
    </w:p>
    <w:p w14:paraId="7B1B8060" w14:textId="231DA620" w:rsidR="00C45ADE" w:rsidRPr="00117E47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Implemented applications like</w:t>
      </w:r>
      <w:r w:rsidR="008F3D4E"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:</w:t>
      </w: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 Energy Management Systems (EMS), </w:t>
      </w:r>
      <w:proofErr w:type="spellStart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iFLS</w:t>
      </w:r>
      <w:proofErr w:type="spellEnd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 (Interactive Fast Load Shedding Systems), and FDIR (Fault Detection, Isolation and Recovery System).</w:t>
      </w:r>
    </w:p>
    <w:p w14:paraId="6918E4E0" w14:textId="77777777" w:rsidR="00C45ADE" w:rsidRPr="00117E47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Interfaced Continuum and </w:t>
      </w:r>
      <w:proofErr w:type="spellStart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Modicon</w:t>
      </w:r>
      <w:proofErr w:type="spellEnd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 PLC controllers to HMI.</w:t>
      </w:r>
    </w:p>
    <w:p w14:paraId="3645E7B8" w14:textId="77777777" w:rsidR="007642FA" w:rsidRPr="00117E47" w:rsidRDefault="002936D1" w:rsidP="007642FA">
      <w:pPr>
        <w:numPr>
          <w:ilvl w:val="2"/>
          <w:numId w:val="2"/>
        </w:numPr>
        <w:rPr>
          <w:rStyle w:val="StyleBold"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Working on a palette of automation protocols; T101, T104 and IEC 61850.</w:t>
      </w:r>
    </w:p>
    <w:p w14:paraId="23C20772" w14:textId="59E6F273" w:rsidR="000A7F8A" w:rsidRPr="00117E47" w:rsidRDefault="00565480" w:rsidP="00BB40FB">
      <w:pPr>
        <w:numPr>
          <w:ilvl w:val="2"/>
          <w:numId w:val="2"/>
        </w:numPr>
        <w:rPr>
          <w:b/>
          <w:b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Implemented</w:t>
      </w:r>
      <w:r w:rsidR="007642FA" w:rsidRPr="00117E47">
        <w:rPr>
          <w:sz w:val="24"/>
          <w:szCs w:val="22"/>
          <w:lang w:val="en-CA"/>
        </w:rPr>
        <w:t xml:space="preserve"> OT cybersecurity activities to achieve compliance </w:t>
      </w:r>
      <w:r w:rsidR="003A3968" w:rsidRPr="00117E47">
        <w:rPr>
          <w:sz w:val="24"/>
          <w:szCs w:val="22"/>
          <w:lang w:val="en-CA"/>
        </w:rPr>
        <w:t>with</w:t>
      </w:r>
      <w:r w:rsidR="007642FA" w:rsidRPr="00117E47">
        <w:rPr>
          <w:sz w:val="24"/>
          <w:szCs w:val="22"/>
          <w:lang w:val="en-CA"/>
        </w:rPr>
        <w:t xml:space="preserve"> NERC-CIP and ISA99.</w:t>
      </w:r>
    </w:p>
    <w:p w14:paraId="42FE644E" w14:textId="77777777" w:rsidR="00117E47" w:rsidRPr="00117E47" w:rsidRDefault="00117E47" w:rsidP="00117E47">
      <w:pPr>
        <w:ind w:left="1800"/>
        <w:rPr>
          <w:b/>
          <w:bCs/>
          <w:sz w:val="24"/>
          <w:szCs w:val="22"/>
          <w:lang w:val="en-CA"/>
        </w:rPr>
      </w:pPr>
    </w:p>
    <w:p w14:paraId="69629DA0" w14:textId="017CDB47" w:rsidR="002936D1" w:rsidRPr="00117E47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Senior KNX/EIB Engineer, Saudi Arabia</w:t>
      </w:r>
      <w:r w:rsidRPr="00117E47">
        <w:rPr>
          <w:rStyle w:val="StyleBoldItalic"/>
          <w:sz w:val="24"/>
          <w:szCs w:val="22"/>
          <w:lang w:val="en-CA"/>
        </w:rPr>
        <w:tab/>
        <w:t>Jun 2012 – Mar 2014</w:t>
      </w:r>
    </w:p>
    <w:p w14:paraId="0745E6B5" w14:textId="2F0D0FA3" w:rsidR="002936D1" w:rsidRPr="00117E47" w:rsidRDefault="002936D1" w:rsidP="00C4220D">
      <w:pPr>
        <w:numPr>
          <w:ilvl w:val="2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Post-designed, </w:t>
      </w:r>
      <w:r w:rsidR="008F3D4E" w:rsidRPr="00117E47">
        <w:rPr>
          <w:sz w:val="24"/>
          <w:szCs w:val="22"/>
          <w:lang w:val="en-CA"/>
        </w:rPr>
        <w:t>tested,</w:t>
      </w:r>
      <w:r w:rsidRPr="00117E47">
        <w:rPr>
          <w:sz w:val="24"/>
          <w:szCs w:val="22"/>
          <w:lang w:val="en-CA"/>
        </w:rPr>
        <w:t xml:space="preserve"> and commissioned KNX automation protocol</w:t>
      </w:r>
    </w:p>
    <w:p w14:paraId="1FB07098" w14:textId="32DF2D72" w:rsidR="001F6D27" w:rsidRPr="00117E47" w:rsidRDefault="00D0162E" w:rsidP="00C4220D">
      <w:pPr>
        <w:numPr>
          <w:ilvl w:val="2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Worked on </w:t>
      </w:r>
      <w:r w:rsidR="001F6D27" w:rsidRPr="00117E47">
        <w:rPr>
          <w:sz w:val="24"/>
          <w:szCs w:val="22"/>
          <w:lang w:val="en-CA"/>
        </w:rPr>
        <w:t xml:space="preserve">DALI light control </w:t>
      </w:r>
      <w:r w:rsidR="00E273FA" w:rsidRPr="00117E47">
        <w:rPr>
          <w:sz w:val="24"/>
          <w:szCs w:val="22"/>
          <w:lang w:val="en-CA"/>
        </w:rPr>
        <w:t>systems.</w:t>
      </w:r>
    </w:p>
    <w:p w14:paraId="4EDC2B98" w14:textId="396BE613" w:rsidR="00472B20" w:rsidRPr="00117E47" w:rsidRDefault="00472B20" w:rsidP="00C4220D">
      <w:pPr>
        <w:numPr>
          <w:ilvl w:val="2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Render</w:t>
      </w:r>
      <w:r w:rsidR="00CC1BEE" w:rsidRPr="00117E47">
        <w:rPr>
          <w:sz w:val="24"/>
          <w:szCs w:val="22"/>
          <w:lang w:val="en-CA"/>
        </w:rPr>
        <w:t>ed AutoCAD schematics for SLD</w:t>
      </w:r>
      <w:r w:rsidR="006B5544" w:rsidRPr="00117E47">
        <w:rPr>
          <w:sz w:val="24"/>
          <w:szCs w:val="22"/>
          <w:lang w:val="en-CA"/>
        </w:rPr>
        <w:t xml:space="preserve"> diagrams</w:t>
      </w:r>
      <w:r w:rsidR="00CC1BEE" w:rsidRPr="00117E47">
        <w:rPr>
          <w:sz w:val="24"/>
          <w:szCs w:val="22"/>
          <w:lang w:val="en-CA"/>
        </w:rPr>
        <w:t xml:space="preserve"> and shop </w:t>
      </w:r>
      <w:r w:rsidR="00E273FA" w:rsidRPr="00117E47">
        <w:rPr>
          <w:sz w:val="24"/>
          <w:szCs w:val="22"/>
          <w:lang w:val="en-CA"/>
        </w:rPr>
        <w:t>drawings.</w:t>
      </w:r>
    </w:p>
    <w:p w14:paraId="0DAAE61C" w14:textId="65A4783A" w:rsidR="00D14685" w:rsidRPr="00117E47" w:rsidRDefault="004B1609" w:rsidP="00D14685">
      <w:pPr>
        <w:numPr>
          <w:ilvl w:val="2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Worked on low current integration and HVAC control.</w:t>
      </w:r>
    </w:p>
    <w:p w14:paraId="135D845D" w14:textId="77777777" w:rsidR="000A7F8A" w:rsidRPr="00117E47" w:rsidRDefault="000A7F8A" w:rsidP="000A7F8A">
      <w:pPr>
        <w:ind w:left="1800"/>
        <w:rPr>
          <w:b/>
          <w:bCs/>
          <w:sz w:val="24"/>
          <w:szCs w:val="22"/>
          <w:lang w:val="en-CA"/>
        </w:rPr>
      </w:pPr>
    </w:p>
    <w:p w14:paraId="0B8EA184" w14:textId="78D18D47" w:rsidR="00493B2F" w:rsidRDefault="00BE30D3" w:rsidP="00BE30D3">
      <w:pPr>
        <w:jc w:val="center"/>
        <w:rPr>
          <w:i/>
          <w:iCs/>
          <w:sz w:val="24"/>
          <w:szCs w:val="22"/>
          <w:lang w:val="en-CA"/>
        </w:rPr>
      </w:pPr>
      <w:proofErr w:type="gramStart"/>
      <w:r w:rsidRPr="00117E47">
        <w:rPr>
          <w:i/>
          <w:iCs/>
          <w:sz w:val="24"/>
          <w:szCs w:val="22"/>
          <w:lang w:val="en-CA"/>
        </w:rPr>
        <w:t>~</w:t>
      </w:r>
      <w:r w:rsidR="0075235E" w:rsidRPr="00117E47">
        <w:rPr>
          <w:i/>
          <w:iCs/>
          <w:sz w:val="24"/>
          <w:szCs w:val="22"/>
          <w:lang w:val="en-CA"/>
        </w:rPr>
        <w:t>::</w:t>
      </w:r>
      <w:proofErr w:type="gramEnd"/>
      <w:r w:rsidRPr="00117E47">
        <w:rPr>
          <w:i/>
          <w:iCs/>
          <w:sz w:val="24"/>
          <w:szCs w:val="22"/>
          <w:lang w:val="en-CA"/>
        </w:rPr>
        <w:t xml:space="preserve"> </w:t>
      </w:r>
      <w:r w:rsidR="00AC380D">
        <w:rPr>
          <w:i/>
          <w:iCs/>
          <w:sz w:val="24"/>
          <w:szCs w:val="22"/>
          <w:lang w:val="en-CA"/>
        </w:rPr>
        <w:t>Earlier</w:t>
      </w:r>
      <w:r w:rsidR="009E6A07" w:rsidRPr="00117E47">
        <w:rPr>
          <w:i/>
          <w:iCs/>
          <w:sz w:val="24"/>
          <w:szCs w:val="22"/>
          <w:lang w:val="en-CA"/>
        </w:rPr>
        <w:t xml:space="preserve"> work experiences can be found at my LinkedIn account</w:t>
      </w:r>
      <w:r w:rsidRPr="00117E47">
        <w:rPr>
          <w:i/>
          <w:iCs/>
          <w:sz w:val="24"/>
          <w:szCs w:val="22"/>
          <w:lang w:val="en-CA"/>
        </w:rPr>
        <w:t xml:space="preserve">. Please follow the </w:t>
      </w:r>
      <w:r w:rsidR="006D61DB" w:rsidRPr="00117E47">
        <w:rPr>
          <w:i/>
          <w:iCs/>
          <w:sz w:val="24"/>
          <w:szCs w:val="22"/>
          <w:lang w:val="en-CA"/>
        </w:rPr>
        <w:t xml:space="preserve">given </w:t>
      </w:r>
      <w:r w:rsidRPr="00117E47">
        <w:rPr>
          <w:i/>
          <w:iCs/>
          <w:sz w:val="24"/>
          <w:szCs w:val="22"/>
          <w:lang w:val="en-CA"/>
        </w:rPr>
        <w:t xml:space="preserve">QR above. </w:t>
      </w:r>
      <w:r w:rsidR="0075235E" w:rsidRPr="00117E47">
        <w:rPr>
          <w:i/>
          <w:iCs/>
          <w:sz w:val="24"/>
          <w:szCs w:val="22"/>
          <w:lang w:val="en-CA"/>
        </w:rPr>
        <w:t>::</w:t>
      </w:r>
      <w:r w:rsidRPr="00117E47">
        <w:rPr>
          <w:i/>
          <w:iCs/>
          <w:sz w:val="24"/>
          <w:szCs w:val="22"/>
          <w:lang w:val="en-CA"/>
        </w:rPr>
        <w:t>~</w:t>
      </w:r>
    </w:p>
    <w:p w14:paraId="060494EA" w14:textId="363ABB63" w:rsidR="008501A4" w:rsidRPr="00117E47" w:rsidRDefault="00493B2F" w:rsidP="00493B2F">
      <w:pPr>
        <w:jc w:val="left"/>
        <w:rPr>
          <w:b/>
          <w:bCs/>
          <w:i/>
          <w:iCs/>
          <w:sz w:val="24"/>
          <w:szCs w:val="22"/>
          <w:lang w:val="en-CA"/>
        </w:rPr>
      </w:pPr>
      <w:r>
        <w:rPr>
          <w:i/>
          <w:iCs/>
          <w:sz w:val="24"/>
          <w:szCs w:val="22"/>
          <w:lang w:val="en-CA"/>
        </w:rPr>
        <w:br w:type="page"/>
      </w:r>
    </w:p>
    <w:p w14:paraId="6120D6AB" w14:textId="77777777" w:rsidR="007877A1" w:rsidRPr="00117E47" w:rsidRDefault="007877A1" w:rsidP="00493B2F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lastRenderedPageBreak/>
        <w:t>Education</w:t>
      </w:r>
    </w:p>
    <w:p w14:paraId="43D845BF" w14:textId="0181D0E0" w:rsidR="007877A1" w:rsidRPr="00117E47" w:rsidRDefault="00A06C11" w:rsidP="007877A1">
      <w:pPr>
        <w:pStyle w:val="StyleObjectiveBoldLeftBefore0ptAfter0ptLinespa"/>
        <w:numPr>
          <w:ilvl w:val="0"/>
          <w:numId w:val="2"/>
        </w:numPr>
        <w:rPr>
          <w:b w:val="0"/>
          <w:bCs w:val="0"/>
          <w:sz w:val="24"/>
          <w:szCs w:val="22"/>
          <w:lang w:val="en-CA"/>
        </w:rPr>
      </w:pPr>
      <w:r w:rsidRPr="00117E47">
        <w:rPr>
          <w:rStyle w:val="StyleBold"/>
          <w:b/>
          <w:bCs/>
          <w:smallCaps/>
          <w:sz w:val="24"/>
          <w:szCs w:val="22"/>
          <w:u w:val="single"/>
          <w:lang w:val="en-CA"/>
        </w:rPr>
        <w:t>Concordia University</w:t>
      </w:r>
    </w:p>
    <w:p w14:paraId="5AF8923E" w14:textId="06DC9FF3" w:rsidR="007877A1" w:rsidRPr="00117E47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Graduate Diploma in Computer Science</w:t>
      </w:r>
      <w:r w:rsidRPr="00117E47">
        <w:rPr>
          <w:rStyle w:val="StyleBoldItalic"/>
          <w:sz w:val="24"/>
          <w:szCs w:val="22"/>
          <w:lang w:val="en-CA"/>
        </w:rPr>
        <w:tab/>
        <w:t>Montreal, QC, Sep 2018 – Aug 2019</w:t>
      </w:r>
    </w:p>
    <w:p w14:paraId="58F0D0CB" w14:textId="77777777" w:rsidR="000A7F8A" w:rsidRPr="00117E47" w:rsidRDefault="000A7F8A" w:rsidP="000A7F8A">
      <w:pPr>
        <w:pStyle w:val="ListParagraph"/>
        <w:tabs>
          <w:tab w:val="right" w:pos="10440"/>
        </w:tabs>
        <w:ind w:left="1080"/>
        <w:rPr>
          <w:b/>
          <w:bCs/>
          <w:sz w:val="24"/>
          <w:szCs w:val="22"/>
          <w:lang w:val="en-CA"/>
        </w:rPr>
      </w:pPr>
    </w:p>
    <w:p w14:paraId="3B6A91CA" w14:textId="5969BE74" w:rsidR="00A06C11" w:rsidRPr="00117E47" w:rsidRDefault="00A06C11" w:rsidP="00A06C11">
      <w:pPr>
        <w:pStyle w:val="StyleObjectiveBoldLeftBefore0ptAfter0ptLinespa"/>
        <w:numPr>
          <w:ilvl w:val="0"/>
          <w:numId w:val="2"/>
        </w:numPr>
        <w:rPr>
          <w:b w:val="0"/>
          <w:bCs w:val="0"/>
          <w:sz w:val="24"/>
          <w:szCs w:val="22"/>
          <w:lang w:val="en-CA"/>
        </w:rPr>
      </w:pPr>
      <w:r w:rsidRPr="00117E47">
        <w:rPr>
          <w:rStyle w:val="StyleBold"/>
          <w:b/>
          <w:bCs/>
          <w:smallCaps/>
          <w:sz w:val="24"/>
          <w:szCs w:val="22"/>
          <w:u w:val="single"/>
          <w:lang w:val="en-CA"/>
        </w:rPr>
        <w:t>The University of Jordan</w:t>
      </w:r>
    </w:p>
    <w:p w14:paraId="1BBA28B7" w14:textId="77777777" w:rsidR="007877A1" w:rsidRPr="00117E47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B.Sc. in Electrical Engineering (Equivalated by Canadian WES)</w:t>
      </w:r>
      <w:r w:rsidRPr="00117E47">
        <w:rPr>
          <w:rStyle w:val="StyleBoldItalic"/>
          <w:sz w:val="24"/>
          <w:szCs w:val="22"/>
          <w:lang w:val="en-CA"/>
        </w:rPr>
        <w:tab/>
        <w:t>Jun 2003 – Aug 2007</w:t>
      </w:r>
    </w:p>
    <w:p w14:paraId="03914B55" w14:textId="77777777" w:rsidR="00493B2F" w:rsidRDefault="00493B2F">
      <w:pPr>
        <w:jc w:val="left"/>
        <w:rPr>
          <w:sz w:val="24"/>
          <w:szCs w:val="22"/>
          <w:lang w:val="en-CA"/>
        </w:rPr>
      </w:pPr>
    </w:p>
    <w:p w14:paraId="4A28E9D2" w14:textId="151C34CF" w:rsidR="00D87F1F" w:rsidRPr="00117E47" w:rsidRDefault="00D87F1F" w:rsidP="00493B2F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Memberships &amp; Certifications</w:t>
      </w:r>
    </w:p>
    <w:p w14:paraId="1E9EFA81" w14:textId="3A3CEBBD" w:rsidR="00D87F1F" w:rsidRPr="00117E47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US Green Building Council member and </w:t>
      </w:r>
      <w:r w:rsidRPr="00117E47">
        <w:rPr>
          <w:bCs/>
          <w:sz w:val="24"/>
          <w:szCs w:val="22"/>
          <w:lang w:val="en-CA"/>
        </w:rPr>
        <w:t>certified LEED Green Associate</w:t>
      </w:r>
      <w:r w:rsidRPr="00117E47">
        <w:rPr>
          <w:sz w:val="24"/>
          <w:szCs w:val="22"/>
          <w:lang w:val="en-CA"/>
        </w:rPr>
        <w:t>,</w:t>
      </w:r>
      <w:r w:rsidRPr="00117E47">
        <w:rPr>
          <w:i/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>Feb 2015 – Feb 2017</w:t>
      </w:r>
    </w:p>
    <w:p w14:paraId="698E755F" w14:textId="6FA9695E" w:rsidR="00C126DF" w:rsidRPr="00117E47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Member of Saudi Engineers Council, associate engineer,</w:t>
      </w:r>
      <w:r w:rsidRPr="00117E47">
        <w:rPr>
          <w:sz w:val="24"/>
          <w:szCs w:val="22"/>
          <w:lang w:val="en-CA"/>
        </w:rPr>
        <w:tab/>
      </w:r>
      <w:r w:rsidRPr="00117E47">
        <w:rPr>
          <w:b/>
          <w:bCs/>
          <w:i/>
          <w:iCs/>
          <w:sz w:val="24"/>
          <w:szCs w:val="22"/>
          <w:lang w:val="en-CA"/>
        </w:rPr>
        <w:t>2012 – 2016</w:t>
      </w:r>
    </w:p>
    <w:p w14:paraId="4E2C8DF9" w14:textId="06FC0A02" w:rsidR="00C126DF" w:rsidRPr="00117E47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Member of Jordanian Engineers Association, Electrical Engineering division,</w:t>
      </w:r>
      <w:r w:rsidRPr="00117E47">
        <w:rPr>
          <w:sz w:val="24"/>
          <w:szCs w:val="22"/>
          <w:lang w:val="en-CA"/>
        </w:rPr>
        <w:tab/>
      </w:r>
      <w:r w:rsidRPr="00117E47">
        <w:rPr>
          <w:b/>
          <w:bCs/>
          <w:i/>
          <w:iCs/>
          <w:sz w:val="24"/>
          <w:szCs w:val="22"/>
          <w:lang w:val="en-CA"/>
        </w:rPr>
        <w:t>since 2007</w:t>
      </w:r>
    </w:p>
    <w:p w14:paraId="53FCD8D7" w14:textId="77777777" w:rsidR="00D87F1F" w:rsidRPr="00117E47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Certified in </w:t>
      </w:r>
      <w:r w:rsidRPr="00117E47">
        <w:rPr>
          <w:bCs/>
          <w:sz w:val="24"/>
          <w:szCs w:val="22"/>
          <w:lang w:val="en-CA"/>
        </w:rPr>
        <w:t>FIDIC Redbook</w:t>
      </w:r>
      <w:r w:rsidRPr="00117E47">
        <w:rPr>
          <w:sz w:val="24"/>
          <w:szCs w:val="22"/>
          <w:lang w:val="en-CA"/>
        </w:rPr>
        <w:t xml:space="preserve"> - International Federation of Consulting Engineers,</w:t>
      </w:r>
      <w:r w:rsidRPr="00117E47">
        <w:rPr>
          <w:i/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>2015</w:t>
      </w:r>
    </w:p>
    <w:p w14:paraId="26178FDE" w14:textId="77777777" w:rsidR="00D87F1F" w:rsidRPr="00117E47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Member of the </w:t>
      </w:r>
      <w:r w:rsidRPr="00117E47">
        <w:rPr>
          <w:bCs/>
          <w:sz w:val="24"/>
          <w:szCs w:val="22"/>
          <w:lang w:val="en-CA"/>
        </w:rPr>
        <w:t>Project Management Institute</w:t>
      </w:r>
      <w:r w:rsidRPr="00117E47">
        <w:rPr>
          <w:sz w:val="24"/>
          <w:szCs w:val="22"/>
          <w:lang w:val="en-CA"/>
        </w:rPr>
        <w:t xml:space="preserve"> (PMI),</w:t>
      </w:r>
      <w:r w:rsidRPr="00117E47">
        <w:rPr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 xml:space="preserve">2013 – 2015 </w:t>
      </w:r>
    </w:p>
    <w:p w14:paraId="70F6F05E" w14:textId="286F3012" w:rsidR="00D87F1F" w:rsidRPr="00117E47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KNX Association member and </w:t>
      </w:r>
      <w:r w:rsidRPr="00117E47">
        <w:rPr>
          <w:bCs/>
          <w:sz w:val="24"/>
          <w:szCs w:val="22"/>
          <w:lang w:val="en-CA"/>
        </w:rPr>
        <w:t>certified KNX Partner</w:t>
      </w:r>
      <w:r w:rsidRPr="00117E47">
        <w:rPr>
          <w:sz w:val="24"/>
          <w:szCs w:val="22"/>
          <w:lang w:val="en-CA"/>
        </w:rPr>
        <w:t xml:space="preserve"> (ID 42599), KNX Organization,</w:t>
      </w:r>
      <w:r w:rsidRPr="00117E47">
        <w:rPr>
          <w:i/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>May 2013</w:t>
      </w:r>
    </w:p>
    <w:p w14:paraId="640BE1CB" w14:textId="77777777" w:rsidR="00113A23" w:rsidRPr="00117E47" w:rsidRDefault="006E526A" w:rsidP="00493B2F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Professional </w:t>
      </w:r>
      <w:r w:rsidR="00A61267" w:rsidRPr="00117E47">
        <w:rPr>
          <w:sz w:val="24"/>
          <w:szCs w:val="22"/>
          <w:lang w:val="en-CA"/>
        </w:rPr>
        <w:t>Courses</w:t>
      </w:r>
    </w:p>
    <w:p w14:paraId="0957C503" w14:textId="7440B05F" w:rsidR="009024AF" w:rsidRPr="00117E47" w:rsidRDefault="009024AF" w:rsidP="00F45D6B">
      <w:pPr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LEED 201: Core Concepts &amp; Strategies</w:t>
      </w:r>
      <w:r w:rsidR="00141D86" w:rsidRPr="00117E47">
        <w:rPr>
          <w:sz w:val="24"/>
          <w:szCs w:val="22"/>
          <w:lang w:val="en-CA"/>
        </w:rPr>
        <w:t>,</w:t>
      </w:r>
      <w:r w:rsidRPr="00117E47">
        <w:rPr>
          <w:b/>
          <w:i/>
          <w:sz w:val="24"/>
          <w:szCs w:val="22"/>
          <w:lang w:val="en-CA"/>
        </w:rPr>
        <w:tab/>
      </w:r>
      <w:r w:rsidR="00141D86" w:rsidRPr="00117E47">
        <w:rPr>
          <w:b/>
          <w:i/>
          <w:sz w:val="24"/>
          <w:szCs w:val="22"/>
          <w:lang w:val="en-CA"/>
        </w:rPr>
        <w:t xml:space="preserve">USGBC, </w:t>
      </w:r>
      <w:r w:rsidRPr="00117E47">
        <w:rPr>
          <w:b/>
          <w:i/>
          <w:sz w:val="24"/>
          <w:szCs w:val="22"/>
          <w:lang w:val="en-CA"/>
        </w:rPr>
        <w:t>2013</w:t>
      </w:r>
    </w:p>
    <w:p w14:paraId="01D950FA" w14:textId="5963A46E" w:rsidR="009024AF" w:rsidRPr="00117E47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WHMIS 2015, </w:t>
      </w:r>
      <w:proofErr w:type="spellStart"/>
      <w:r w:rsidRPr="00117E47">
        <w:rPr>
          <w:sz w:val="24"/>
          <w:szCs w:val="22"/>
          <w:lang w:val="en-CA"/>
        </w:rPr>
        <w:t>Easergy</w:t>
      </w:r>
      <w:proofErr w:type="spellEnd"/>
      <w:r w:rsidRPr="00117E47">
        <w:rPr>
          <w:sz w:val="24"/>
          <w:szCs w:val="22"/>
          <w:lang w:val="en-CA"/>
        </w:rPr>
        <w:t xml:space="preserve"> T300 Overview, ISA99 Cybersecurity, PACiS SAS, Basic Electrical Safety, M238 Industrial PLC, Andover BMS Boot Camp, </w:t>
      </w:r>
      <w:proofErr w:type="spellStart"/>
      <w:r w:rsidRPr="00117E47">
        <w:rPr>
          <w:sz w:val="24"/>
          <w:szCs w:val="22"/>
          <w:lang w:val="en-CA"/>
        </w:rPr>
        <w:t>NETxAutomation</w:t>
      </w:r>
      <w:proofErr w:type="spellEnd"/>
      <w:r w:rsidRPr="00117E47">
        <w:rPr>
          <w:sz w:val="24"/>
          <w:szCs w:val="22"/>
          <w:lang w:val="en-CA"/>
        </w:rPr>
        <w:t>, Certified Energy Management Associate &amp; 2N IP Security,</w:t>
      </w:r>
      <w:r w:rsidRPr="00117E47">
        <w:rPr>
          <w:b/>
          <w:bCs/>
          <w:sz w:val="24"/>
          <w:szCs w:val="22"/>
          <w:lang w:val="en-CA"/>
        </w:rPr>
        <w:tab/>
      </w:r>
      <w:r w:rsidRPr="00117E47">
        <w:rPr>
          <w:b/>
          <w:bCs/>
          <w:i/>
          <w:iCs/>
          <w:sz w:val="24"/>
          <w:szCs w:val="22"/>
          <w:lang w:val="en-CA"/>
        </w:rPr>
        <w:t xml:space="preserve">Schneider-Electric, 2012 – 2017 </w:t>
      </w:r>
    </w:p>
    <w:p w14:paraId="04904C84" w14:textId="37E0D5AD" w:rsidR="009024AF" w:rsidRPr="00117E47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PMP preparation (36 PDUs)</w:t>
      </w:r>
      <w:r w:rsidR="00DB685D" w:rsidRPr="00117E47">
        <w:rPr>
          <w:sz w:val="24"/>
          <w:szCs w:val="22"/>
          <w:lang w:val="en-CA"/>
        </w:rPr>
        <w:t>,</w:t>
      </w:r>
      <w:r w:rsidRPr="00117E47">
        <w:rPr>
          <w:b/>
          <w:i/>
          <w:sz w:val="24"/>
          <w:szCs w:val="22"/>
          <w:lang w:val="en-CA"/>
        </w:rPr>
        <w:tab/>
      </w:r>
      <w:r w:rsidR="00DB685D" w:rsidRPr="00117E47">
        <w:rPr>
          <w:b/>
          <w:i/>
          <w:sz w:val="24"/>
          <w:szCs w:val="22"/>
          <w:lang w:val="en-CA"/>
        </w:rPr>
        <w:t>Saudi HRD Center, PMI-(REP)</w:t>
      </w:r>
      <w:r w:rsidR="0092466B" w:rsidRPr="00117E47">
        <w:rPr>
          <w:b/>
          <w:i/>
          <w:sz w:val="24"/>
          <w:szCs w:val="22"/>
          <w:lang w:val="en-CA"/>
        </w:rPr>
        <w:t>,</w:t>
      </w:r>
      <w:r w:rsidR="00DB685D" w:rsidRPr="00117E47">
        <w:rPr>
          <w:b/>
          <w:i/>
          <w:sz w:val="24"/>
          <w:szCs w:val="22"/>
          <w:lang w:val="en-CA"/>
        </w:rPr>
        <w:t xml:space="preserve"> </w:t>
      </w:r>
      <w:r w:rsidRPr="00117E47">
        <w:rPr>
          <w:b/>
          <w:i/>
          <w:sz w:val="24"/>
          <w:szCs w:val="22"/>
          <w:lang w:val="en-CA"/>
        </w:rPr>
        <w:t>2013</w:t>
      </w:r>
    </w:p>
    <w:p w14:paraId="2ED424E8" w14:textId="5D09B54B" w:rsidR="009024AF" w:rsidRPr="00117E47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MCSE training course – Windows 2003 Server</w:t>
      </w:r>
      <w:r w:rsidR="00074CCA" w:rsidRPr="00117E47">
        <w:rPr>
          <w:sz w:val="24"/>
          <w:szCs w:val="22"/>
          <w:lang w:val="en-CA"/>
        </w:rPr>
        <w:t>,</w:t>
      </w:r>
      <w:r w:rsidRPr="00117E47">
        <w:rPr>
          <w:b/>
          <w:i/>
          <w:sz w:val="24"/>
          <w:szCs w:val="22"/>
          <w:lang w:val="en-CA"/>
        </w:rPr>
        <w:tab/>
      </w:r>
      <w:r w:rsidR="00074CCA" w:rsidRPr="00117E47">
        <w:rPr>
          <w:b/>
          <w:i/>
          <w:sz w:val="24"/>
          <w:szCs w:val="22"/>
          <w:lang w:val="en-CA"/>
        </w:rPr>
        <w:t xml:space="preserve">Jordanian Engineer Association, </w:t>
      </w:r>
      <w:r w:rsidRPr="00117E47">
        <w:rPr>
          <w:b/>
          <w:i/>
          <w:sz w:val="24"/>
          <w:szCs w:val="22"/>
          <w:lang w:val="en-CA"/>
        </w:rPr>
        <w:t>2007</w:t>
      </w:r>
    </w:p>
    <w:p w14:paraId="1B98B55F" w14:textId="3FE36809" w:rsidR="009024AF" w:rsidRPr="00117E47" w:rsidRDefault="007F0480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A+ Hardware Core, </w:t>
      </w:r>
      <w:r w:rsidR="009024AF" w:rsidRPr="00117E47">
        <w:rPr>
          <w:sz w:val="24"/>
          <w:szCs w:val="22"/>
          <w:lang w:val="en-CA"/>
        </w:rPr>
        <w:t>Allen-Bradley PLC</w:t>
      </w:r>
      <w:r w:rsidRPr="00117E47">
        <w:rPr>
          <w:sz w:val="24"/>
          <w:szCs w:val="22"/>
          <w:lang w:val="en-CA"/>
        </w:rPr>
        <w:t>,</w:t>
      </w:r>
      <w:r w:rsidR="009024AF" w:rsidRPr="00117E47">
        <w:rPr>
          <w:i/>
          <w:sz w:val="24"/>
          <w:szCs w:val="22"/>
          <w:lang w:val="en-CA"/>
        </w:rPr>
        <w:tab/>
      </w:r>
      <w:r w:rsidR="009024AF" w:rsidRPr="00117E47">
        <w:rPr>
          <w:b/>
          <w:i/>
          <w:sz w:val="24"/>
          <w:szCs w:val="22"/>
          <w:lang w:val="en-CA"/>
        </w:rPr>
        <w:t>University of Jordan, 200</w:t>
      </w:r>
      <w:r w:rsidRPr="00117E47">
        <w:rPr>
          <w:b/>
          <w:i/>
          <w:sz w:val="24"/>
          <w:szCs w:val="22"/>
          <w:lang w:val="en-CA"/>
        </w:rPr>
        <w:t>3, 2005</w:t>
      </w:r>
    </w:p>
    <w:p w14:paraId="32F598B9" w14:textId="6AA91D4B" w:rsidR="00B44306" w:rsidRPr="00117E47" w:rsidRDefault="00B44306">
      <w:pPr>
        <w:jc w:val="left"/>
        <w:rPr>
          <w:sz w:val="24"/>
          <w:szCs w:val="22"/>
          <w:lang w:val="en-CA"/>
        </w:rPr>
      </w:pPr>
    </w:p>
    <w:p w14:paraId="0E66A6FF" w14:textId="4574F55C" w:rsidR="00A96F90" w:rsidRPr="00117E47" w:rsidRDefault="00A96F90" w:rsidP="00F45D6B">
      <w:pPr>
        <w:pStyle w:val="BodyText"/>
        <w:rPr>
          <w:sz w:val="24"/>
          <w:szCs w:val="22"/>
          <w:lang w:val="en-CA"/>
        </w:rPr>
        <w:sectPr w:rsidR="00A96F90" w:rsidRPr="00117E47" w:rsidSect="007917A0">
          <w:footerReference w:type="default" r:id="rId10"/>
          <w:type w:val="continuous"/>
          <w:pgSz w:w="11907" w:h="16839" w:code="9"/>
          <w:pgMar w:top="1440" w:right="1080" w:bottom="1440" w:left="1080" w:header="360" w:footer="720" w:gutter="0"/>
          <w:cols w:space="720"/>
          <w:docGrid w:linePitch="299"/>
        </w:sectPr>
      </w:pPr>
    </w:p>
    <w:p w14:paraId="5D82BBF5" w14:textId="41D655B1" w:rsidR="009A1E3A" w:rsidRPr="00117E47" w:rsidRDefault="009A1E3A" w:rsidP="002C6A85">
      <w:pPr>
        <w:pStyle w:val="Heading1"/>
        <w:spacing w:before="0" w:beforeAutospacing="0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Computer Competencies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2"/>
        <w:gridCol w:w="1074"/>
        <w:gridCol w:w="1058"/>
        <w:gridCol w:w="1074"/>
      </w:tblGrid>
      <w:tr w:rsidR="009A1E3A" w:rsidRPr="00117E47" w14:paraId="0A4A10AE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8DC7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E58FB16" w14:textId="77777777" w:rsidR="009A1E3A" w:rsidRPr="00117E47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A55521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C088" w14:textId="77777777" w:rsidR="009A1E3A" w:rsidRPr="00117E47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117E47" w14:paraId="5E6C9192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E8C92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VB/A/S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13A111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16F5D3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61AB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117E47" w14:paraId="503D946F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D94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8D6A96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3EA93A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DA67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117E47" w14:paraId="6280310A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945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MATLAB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C5E8D4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81E1E8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79C4" w14:textId="7D8D165E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</w:t>
            </w:r>
            <w:r w:rsidR="009E1FF3"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</w:t>
            </w: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☆☆</w:t>
            </w:r>
          </w:p>
        </w:tc>
      </w:tr>
      <w:tr w:rsidR="009A1E3A" w:rsidRPr="00117E47" w14:paraId="04918757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287E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MS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AC5E24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A44200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D94E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117E47" w14:paraId="14290AE4" w14:textId="77777777" w:rsidTr="00D1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CDC6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40157A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84960D" w14:textId="1EF8FF55" w:rsidR="009A1E3A" w:rsidRPr="00117E47" w:rsidRDefault="009D49C4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Cyber Sec</w:t>
            </w:r>
            <w:r w:rsidR="00B44306" w:rsidRPr="00117E47">
              <w:rPr>
                <w:sz w:val="24"/>
                <w:szCs w:val="22"/>
                <w:lang w:val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5B6B" w14:textId="6402E5C8" w:rsidR="009A1E3A" w:rsidRPr="00117E47" w:rsidRDefault="009D49C4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</w:tr>
    </w:tbl>
    <w:p w14:paraId="5DD1263B" w14:textId="77777777" w:rsidR="00E434D3" w:rsidRPr="00117E47" w:rsidRDefault="00E434D3" w:rsidP="00E434D3">
      <w:pPr>
        <w:pStyle w:val="BodyText"/>
        <w:rPr>
          <w:sz w:val="24"/>
          <w:szCs w:val="22"/>
          <w:lang w:val="en-CA"/>
        </w:rPr>
      </w:pPr>
    </w:p>
    <w:p w14:paraId="0593796A" w14:textId="77777777" w:rsidR="009A1E3A" w:rsidRPr="00117E47" w:rsidRDefault="009A1E3A" w:rsidP="005C3205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Engineering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58"/>
        <w:gridCol w:w="931"/>
        <w:gridCol w:w="998"/>
        <w:gridCol w:w="931"/>
      </w:tblGrid>
      <w:tr w:rsidR="009A1E3A" w:rsidRPr="00117E47" w14:paraId="5766F9D2" w14:textId="77777777" w:rsidTr="00D147FE">
        <w:trPr>
          <w:jc w:val="center"/>
        </w:trPr>
        <w:tc>
          <w:tcPr>
            <w:tcW w:w="0" w:type="auto"/>
            <w:vAlign w:val="center"/>
          </w:tcPr>
          <w:p w14:paraId="05A58DE9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1D22D" w14:textId="77777777" w:rsidR="009A1E3A" w:rsidRPr="00117E47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28DA78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AutoCAD</w:t>
            </w:r>
          </w:p>
        </w:tc>
        <w:tc>
          <w:tcPr>
            <w:tcW w:w="0" w:type="auto"/>
            <w:vAlign w:val="center"/>
          </w:tcPr>
          <w:p w14:paraId="25520A6F" w14:textId="77777777" w:rsidR="009A1E3A" w:rsidRPr="00117E47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117E47" w14:paraId="02CBD823" w14:textId="77777777" w:rsidTr="00D147FE">
        <w:trPr>
          <w:jc w:val="center"/>
        </w:trPr>
        <w:tc>
          <w:tcPr>
            <w:tcW w:w="0" w:type="auto"/>
            <w:vAlign w:val="center"/>
          </w:tcPr>
          <w:p w14:paraId="248AE1A8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FFA0E0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CBB014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SFC/FBD</w:t>
            </w:r>
          </w:p>
        </w:tc>
        <w:tc>
          <w:tcPr>
            <w:tcW w:w="0" w:type="auto"/>
            <w:vAlign w:val="center"/>
          </w:tcPr>
          <w:p w14:paraId="342ECF1A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117E47" w14:paraId="7BC46469" w14:textId="77777777" w:rsidTr="00D147FE">
        <w:trPr>
          <w:jc w:val="center"/>
        </w:trPr>
        <w:tc>
          <w:tcPr>
            <w:tcW w:w="0" w:type="auto"/>
            <w:vAlign w:val="center"/>
          </w:tcPr>
          <w:p w14:paraId="612F7953" w14:textId="77777777" w:rsidR="009A1E3A" w:rsidRPr="00117E47" w:rsidRDefault="009A1E3A" w:rsidP="002A02AC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PACiS/</w:t>
            </w:r>
            <w:proofErr w:type="spellStart"/>
            <w:r w:rsidRPr="00117E47">
              <w:rPr>
                <w:sz w:val="24"/>
                <w:szCs w:val="22"/>
                <w:lang w:val="en-CA"/>
              </w:rPr>
              <w:t>EcoSUI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4E5159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93BF43" w14:textId="76FEF854" w:rsidR="009A1E3A" w:rsidRPr="00117E47" w:rsidRDefault="009A1E3A" w:rsidP="002A02AC">
            <w:pPr>
              <w:contextualSpacing/>
              <w:jc w:val="left"/>
              <w:rPr>
                <w:sz w:val="24"/>
                <w:szCs w:val="24"/>
                <w:lang w:val="en-CA"/>
              </w:rPr>
            </w:pPr>
            <w:r w:rsidRPr="00117E47">
              <w:rPr>
                <w:sz w:val="24"/>
                <w:szCs w:val="24"/>
                <w:lang w:val="en-CA"/>
              </w:rPr>
              <w:t>PLC/LC</w:t>
            </w:r>
          </w:p>
        </w:tc>
        <w:tc>
          <w:tcPr>
            <w:tcW w:w="0" w:type="auto"/>
            <w:vAlign w:val="center"/>
          </w:tcPr>
          <w:p w14:paraId="371D57F7" w14:textId="77777777" w:rsidR="009A1E3A" w:rsidRPr="00117E47" w:rsidRDefault="009A1E3A" w:rsidP="002A02AC">
            <w:pPr>
              <w:contextualSpacing/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</w:tc>
      </w:tr>
      <w:tr w:rsidR="00DC0CE5" w:rsidRPr="00117E47" w14:paraId="2FDECE8B" w14:textId="77777777" w:rsidTr="00D147FE">
        <w:trPr>
          <w:jc w:val="center"/>
        </w:trPr>
        <w:tc>
          <w:tcPr>
            <w:tcW w:w="0" w:type="auto"/>
            <w:vAlign w:val="center"/>
          </w:tcPr>
          <w:p w14:paraId="384D0D80" w14:textId="77777777" w:rsidR="00DC0CE5" w:rsidRPr="00117E47" w:rsidRDefault="00DC0CE5" w:rsidP="00DC0CE5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proofErr w:type="spellStart"/>
            <w:r w:rsidRPr="00117E47">
              <w:rPr>
                <w:sz w:val="24"/>
                <w:szCs w:val="22"/>
                <w:lang w:val="en-CA"/>
              </w:rPr>
              <w:t>PowerSCADA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0BBCFD" w14:textId="77777777" w:rsidR="00DC0CE5" w:rsidRPr="00117E47" w:rsidRDefault="00DC0CE5" w:rsidP="00DC0CE5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</w:pP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E3FC8" w14:textId="6858C3E4" w:rsidR="00DC0CE5" w:rsidRPr="00117E47" w:rsidRDefault="00DC0CE5" w:rsidP="00DC0CE5">
            <w:pPr>
              <w:contextualSpacing/>
              <w:jc w:val="left"/>
              <w:rPr>
                <w:sz w:val="24"/>
                <w:szCs w:val="22"/>
                <w:lang w:val="en-CA"/>
              </w:rPr>
            </w:pPr>
            <w:proofErr w:type="spellStart"/>
            <w:r w:rsidRPr="00117E47">
              <w:rPr>
                <w:sz w:val="24"/>
                <w:szCs w:val="22"/>
                <w:lang w:val="en-CA"/>
              </w:rPr>
              <w:t>μC</w:t>
            </w:r>
            <w:proofErr w:type="spellEnd"/>
          </w:p>
        </w:tc>
        <w:tc>
          <w:tcPr>
            <w:tcW w:w="0" w:type="auto"/>
            <w:vAlign w:val="center"/>
          </w:tcPr>
          <w:p w14:paraId="3AC19786" w14:textId="305FF645" w:rsidR="00DC0CE5" w:rsidRPr="00117E47" w:rsidRDefault="00DC0CE5" w:rsidP="00DC0CE5">
            <w:pPr>
              <w:contextualSpacing/>
              <w:jc w:val="left"/>
              <w:rPr>
                <w:rFonts w:asciiTheme="minorHAnsi" w:hAnsiTheme="minorHAnsi"/>
                <w:szCs w:val="22"/>
                <w:lang w:val="en-CA"/>
              </w:rPr>
            </w:pPr>
            <w:r w:rsidRPr="00117E47">
              <w:rPr>
                <w:rFonts w:ascii="Segoe UI Symbol" w:hAnsi="Segoe UI Symbol" w:cs="Segoe UI Symbol"/>
                <w:szCs w:val="22"/>
                <w:lang w:val="en-CA"/>
              </w:rPr>
              <w:t>★★★★☆</w:t>
            </w:r>
          </w:p>
        </w:tc>
      </w:tr>
    </w:tbl>
    <w:p w14:paraId="421395D7" w14:textId="77777777" w:rsidR="007D2B43" w:rsidRPr="00117E47" w:rsidRDefault="007D2B43" w:rsidP="007D2B43">
      <w:pPr>
        <w:pStyle w:val="BodyText"/>
        <w:rPr>
          <w:sz w:val="24"/>
          <w:szCs w:val="22"/>
          <w:lang w:val="en-CA"/>
        </w:rPr>
      </w:pPr>
    </w:p>
    <w:p w14:paraId="182601E8" w14:textId="77777777" w:rsidR="00B44306" w:rsidRPr="00117E47" w:rsidRDefault="00B44306" w:rsidP="00D147FE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Languages</w:t>
      </w:r>
    </w:p>
    <w:p w14:paraId="282DF87E" w14:textId="54C59C6E" w:rsidR="007D40B8" w:rsidRPr="00117E47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="Segoe UI Symbol" w:hAnsi="Segoe UI Symbol" w:cs="Segoe UI Symbol"/>
          <w:color w:val="222222"/>
          <w:shd w:val="clear" w:color="auto" w:fill="FFFFFF"/>
          <w:lang w:val="en-CA"/>
        </w:rPr>
      </w:pPr>
      <w:r w:rsidRPr="00117E47">
        <w:rPr>
          <w:sz w:val="24"/>
          <w:szCs w:val="22"/>
          <w:lang w:val="en-CA"/>
        </w:rPr>
        <w:t>Arabic</w:t>
      </w:r>
      <w:r w:rsidR="005C3205">
        <w:rPr>
          <w:sz w:val="24"/>
          <w:szCs w:val="22"/>
          <w:lang w:val="en-CA"/>
        </w:rPr>
        <w:tab/>
      </w:r>
      <w:r w:rsidR="005C3205">
        <w:rPr>
          <w:sz w:val="24"/>
          <w:szCs w:val="22"/>
          <w:lang w:val="en-CA"/>
        </w:rPr>
        <w:tab/>
      </w:r>
      <w:r w:rsidRPr="00117E47">
        <w:rPr>
          <w:rFonts w:ascii="Segoe UI Symbol" w:hAnsi="Segoe UI Symbol" w:cs="Segoe UI Symbol"/>
          <w:color w:val="222222"/>
          <w:shd w:val="clear" w:color="auto" w:fill="FFFFFF"/>
          <w:lang w:val="en-CA"/>
        </w:rPr>
        <w:t>★★★★★</w:t>
      </w:r>
    </w:p>
    <w:p w14:paraId="06A2B126" w14:textId="59F85A7D" w:rsidR="007D40B8" w:rsidRPr="00117E47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English</w:t>
      </w:r>
      <w:r w:rsidR="005C3205">
        <w:rPr>
          <w:sz w:val="24"/>
          <w:szCs w:val="22"/>
          <w:lang w:val="en-CA"/>
        </w:rPr>
        <w:tab/>
      </w:r>
      <w:r w:rsidRPr="00117E47">
        <w:rPr>
          <w:rFonts w:ascii="Segoe UI Symbol" w:hAnsi="Segoe UI Symbol" w:cs="Segoe UI Symbol"/>
          <w:color w:val="222222"/>
          <w:shd w:val="clear" w:color="auto" w:fill="FFFFFF"/>
          <w:lang w:val="en-CA"/>
        </w:rPr>
        <w:t>★★★★★</w:t>
      </w:r>
    </w:p>
    <w:p w14:paraId="6A5E79E1" w14:textId="49D4D7C3" w:rsidR="000D51C0" w:rsidRPr="000D51C0" w:rsidRDefault="007D40B8" w:rsidP="000D51C0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French</w:t>
      </w:r>
      <w:r w:rsidR="005C3205">
        <w:rPr>
          <w:sz w:val="24"/>
          <w:szCs w:val="22"/>
          <w:lang w:val="en-CA"/>
        </w:rPr>
        <w:tab/>
      </w:r>
      <w:r w:rsidR="005C3205">
        <w:rPr>
          <w:sz w:val="24"/>
          <w:szCs w:val="22"/>
          <w:lang w:val="en-CA"/>
        </w:rPr>
        <w:tab/>
      </w:r>
      <w:r w:rsidRPr="00117E47">
        <w:rPr>
          <w:rFonts w:ascii="Segoe UI Symbol" w:hAnsi="Segoe UI Symbol" w:cs="Segoe UI Symbol"/>
          <w:color w:val="222222"/>
          <w:shd w:val="clear" w:color="auto" w:fill="FFFFFF"/>
          <w:lang w:val="en-CA"/>
        </w:rPr>
        <w:t>★★★☆☆</w:t>
      </w:r>
    </w:p>
    <w:p w14:paraId="782A575B" w14:textId="77777777" w:rsidR="000D51C0" w:rsidRPr="00117E47" w:rsidRDefault="000D51C0" w:rsidP="00C63F94">
      <w:pPr>
        <w:pStyle w:val="ListParagraph"/>
        <w:tabs>
          <w:tab w:val="left" w:pos="1060"/>
        </w:tabs>
        <w:ind w:left="360"/>
        <w:jc w:val="left"/>
        <w:rPr>
          <w:rFonts w:asciiTheme="minorHAnsi" w:hAnsiTheme="minorHAnsi"/>
          <w:sz w:val="24"/>
          <w:szCs w:val="22"/>
          <w:lang w:val="en-CA"/>
        </w:rPr>
      </w:pPr>
    </w:p>
    <w:p w14:paraId="70EBF97A" w14:textId="1808F836" w:rsidR="009A1E3A" w:rsidRPr="00117E47" w:rsidRDefault="00372B38" w:rsidP="002C6A85">
      <w:pPr>
        <w:pStyle w:val="Heading1"/>
        <w:spacing w:before="0" w:beforeAutospacing="0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</w:t>
      </w:r>
      <w:r w:rsidR="009A1E3A" w:rsidRPr="00117E47">
        <w:rPr>
          <w:sz w:val="24"/>
          <w:szCs w:val="22"/>
          <w:lang w:val="en-CA"/>
        </w:rPr>
        <w:t>ersonal Characteristics</w:t>
      </w:r>
    </w:p>
    <w:p w14:paraId="3E2A7361" w14:textId="77777777" w:rsidR="009A1E3A" w:rsidRPr="00117E47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Innate leadership skills.</w:t>
      </w:r>
    </w:p>
    <w:p w14:paraId="7D992B59" w14:textId="77777777" w:rsidR="009A1E3A" w:rsidRPr="00117E47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Can work under pressure.</w:t>
      </w:r>
    </w:p>
    <w:p w14:paraId="7820F0BC" w14:textId="1C676971" w:rsidR="009A1E3A" w:rsidRPr="00117E47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Result-</w:t>
      </w:r>
      <w:r w:rsidR="007823B1" w:rsidRPr="00117E47">
        <w:rPr>
          <w:rFonts w:cstheme="minorHAnsi"/>
          <w:sz w:val="24"/>
          <w:szCs w:val="22"/>
          <w:lang w:val="en-CA"/>
        </w:rPr>
        <w:t>oriented</w:t>
      </w:r>
      <w:r w:rsidRPr="00117E47">
        <w:rPr>
          <w:rFonts w:cstheme="minorHAnsi"/>
          <w:sz w:val="24"/>
          <w:szCs w:val="22"/>
          <w:lang w:val="en-CA"/>
        </w:rPr>
        <w:t xml:space="preserve"> and </w:t>
      </w:r>
      <w:r w:rsidR="007823B1" w:rsidRPr="00117E47">
        <w:rPr>
          <w:rFonts w:cstheme="minorHAnsi"/>
          <w:sz w:val="24"/>
          <w:szCs w:val="22"/>
          <w:lang w:val="en-CA"/>
        </w:rPr>
        <w:t>meticulous</w:t>
      </w:r>
      <w:r w:rsidRPr="00117E47">
        <w:rPr>
          <w:rFonts w:cstheme="minorHAnsi"/>
          <w:sz w:val="24"/>
          <w:szCs w:val="22"/>
          <w:lang w:val="en-CA"/>
        </w:rPr>
        <w:t>.</w:t>
      </w:r>
    </w:p>
    <w:p w14:paraId="572BB3F0" w14:textId="58B32435" w:rsidR="006B0496" w:rsidRPr="00117E47" w:rsidRDefault="006B0496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Professional public speaker.</w:t>
      </w:r>
    </w:p>
    <w:p w14:paraId="56A6C477" w14:textId="5733F224" w:rsidR="003455E1" w:rsidRPr="00117E47" w:rsidRDefault="009A1E3A" w:rsidP="003455E1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Advanced negotiation skills.</w:t>
      </w:r>
    </w:p>
    <w:p w14:paraId="23ECC36E" w14:textId="77777777" w:rsidR="00D87F1F" w:rsidRPr="00117E47" w:rsidRDefault="00CC29D6" w:rsidP="005D77E9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2"/>
          <w:lang w:val="en-CA"/>
        </w:rPr>
      </w:pPr>
      <w:r w:rsidRPr="00117E47">
        <w:rPr>
          <w:rFonts w:cstheme="minorHAnsi"/>
          <w:sz w:val="24"/>
          <w:szCs w:val="22"/>
          <w:lang w:val="en-CA"/>
        </w:rPr>
        <w:t>Advanced technical writing skills.</w:t>
      </w:r>
    </w:p>
    <w:p w14:paraId="21020E42" w14:textId="77777777" w:rsidR="00E434D3" w:rsidRPr="00117E47" w:rsidRDefault="00E434D3" w:rsidP="00D5202B">
      <w:pPr>
        <w:pStyle w:val="BodyText"/>
        <w:rPr>
          <w:sz w:val="24"/>
          <w:szCs w:val="22"/>
          <w:lang w:val="en-CA"/>
        </w:rPr>
      </w:pPr>
    </w:p>
    <w:p w14:paraId="7F975DFE" w14:textId="49AA300C" w:rsidR="00E434D3" w:rsidRPr="00117E47" w:rsidRDefault="00E434D3" w:rsidP="00D5202B">
      <w:pPr>
        <w:pStyle w:val="BodyText"/>
        <w:rPr>
          <w:sz w:val="24"/>
          <w:szCs w:val="22"/>
          <w:lang w:val="en-CA"/>
        </w:rPr>
        <w:sectPr w:rsidR="00E434D3" w:rsidRPr="00117E47" w:rsidSect="007917A0">
          <w:type w:val="continuous"/>
          <w:pgSz w:w="11907" w:h="16839" w:code="9"/>
          <w:pgMar w:top="1440" w:right="1080" w:bottom="1440" w:left="1080" w:header="360" w:footer="720" w:gutter="0"/>
          <w:cols w:num="2" w:space="245" w:equalWidth="0">
            <w:col w:w="5184" w:space="245"/>
            <w:col w:w="4318"/>
          </w:cols>
          <w:docGrid w:linePitch="299"/>
        </w:sectPr>
      </w:pPr>
    </w:p>
    <w:p w14:paraId="7AF0E68A" w14:textId="16BA2441" w:rsidR="00011870" w:rsidRPr="00117E47" w:rsidRDefault="00011870" w:rsidP="000D51C0">
      <w:pPr>
        <w:pStyle w:val="Heading1"/>
        <w:tabs>
          <w:tab w:val="right" w:pos="972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Voluntary Experience</w:t>
      </w:r>
    </w:p>
    <w:p w14:paraId="06C9361F" w14:textId="620EBAB3" w:rsidR="00AC1B69" w:rsidRPr="00117E47" w:rsidRDefault="00AC1B69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Provided a 3-day </w:t>
      </w:r>
      <w:r w:rsidR="00DB43FE" w:rsidRPr="00117E47">
        <w:rPr>
          <w:sz w:val="24"/>
          <w:szCs w:val="22"/>
          <w:lang w:val="en-CA"/>
        </w:rPr>
        <w:t xml:space="preserve">professional </w:t>
      </w:r>
      <w:r w:rsidRPr="00117E47">
        <w:rPr>
          <w:sz w:val="24"/>
          <w:szCs w:val="22"/>
          <w:lang w:val="en-CA"/>
        </w:rPr>
        <w:t>technical training for Southeast Pennsylvania Transportation Authority (SEPTA)</w:t>
      </w:r>
      <w:r w:rsidR="00D35A6B" w:rsidRPr="00117E47">
        <w:rPr>
          <w:sz w:val="24"/>
          <w:szCs w:val="22"/>
          <w:lang w:val="en-CA"/>
        </w:rPr>
        <w:t xml:space="preserve"> on PACiS substation automation system</w:t>
      </w:r>
      <w:r w:rsidR="0065329C" w:rsidRPr="00117E47">
        <w:rPr>
          <w:sz w:val="24"/>
          <w:szCs w:val="22"/>
          <w:lang w:val="en-CA"/>
        </w:rPr>
        <w:t>,</w:t>
      </w:r>
      <w:r w:rsidR="00B17899" w:rsidRPr="00117E47">
        <w:rPr>
          <w:sz w:val="24"/>
          <w:szCs w:val="22"/>
          <w:lang w:val="en-CA"/>
        </w:rPr>
        <w:tab/>
      </w:r>
      <w:r w:rsidR="0065329C" w:rsidRPr="00117E47">
        <w:rPr>
          <w:b/>
          <w:bCs/>
          <w:i/>
          <w:iCs/>
          <w:sz w:val="24"/>
          <w:szCs w:val="22"/>
          <w:lang w:val="en-CA"/>
        </w:rPr>
        <w:t>5 to 7-Jul-2017</w:t>
      </w:r>
    </w:p>
    <w:p w14:paraId="702DEBA5" w14:textId="1702D0BE" w:rsidR="00011870" w:rsidRPr="00117E47" w:rsidRDefault="00011870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Conducted a </w:t>
      </w:r>
      <w:r w:rsidR="00B623F4" w:rsidRPr="00117E47">
        <w:rPr>
          <w:sz w:val="24"/>
          <w:szCs w:val="22"/>
          <w:lang w:val="en-CA"/>
        </w:rPr>
        <w:t xml:space="preserve">technical seminar </w:t>
      </w:r>
      <w:r w:rsidRPr="00117E47">
        <w:rPr>
          <w:sz w:val="24"/>
          <w:szCs w:val="22"/>
          <w:lang w:val="en-CA"/>
        </w:rPr>
        <w:t xml:space="preserve">on </w:t>
      </w:r>
      <w:r w:rsidR="00B623F4" w:rsidRPr="00117E47">
        <w:rPr>
          <w:sz w:val="24"/>
          <w:szCs w:val="22"/>
          <w:lang w:val="en-CA"/>
        </w:rPr>
        <w:t>Smart Control System in IECEP-KSA-CRC; Institute of Electronics Engineers of the Philippines, Saudi Arabia,</w:t>
      </w:r>
      <w:r w:rsidR="00B17899" w:rsidRPr="00117E47">
        <w:rPr>
          <w:sz w:val="24"/>
          <w:szCs w:val="22"/>
          <w:lang w:val="en-CA"/>
        </w:rPr>
        <w:tab/>
      </w:r>
      <w:r w:rsidR="00B623F4" w:rsidRPr="00117E47">
        <w:rPr>
          <w:b/>
          <w:bCs/>
          <w:i/>
          <w:iCs/>
          <w:sz w:val="24"/>
          <w:szCs w:val="22"/>
          <w:lang w:val="en-CA"/>
        </w:rPr>
        <w:t>31-Oct-2014</w:t>
      </w:r>
    </w:p>
    <w:p w14:paraId="2CB61579" w14:textId="6AA4355F" w:rsidR="00011870" w:rsidRPr="00117E47" w:rsidRDefault="00B623F4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Translated </w:t>
      </w:r>
      <w:r w:rsidR="00A73615" w:rsidRPr="00117E47">
        <w:rPr>
          <w:sz w:val="24"/>
          <w:szCs w:val="22"/>
          <w:lang w:val="en-CA"/>
        </w:rPr>
        <w:t xml:space="preserve">a variety of </w:t>
      </w:r>
      <w:r w:rsidRPr="00117E47">
        <w:rPr>
          <w:sz w:val="24"/>
          <w:szCs w:val="22"/>
          <w:lang w:val="en-CA"/>
        </w:rPr>
        <w:t>English engineerin</w:t>
      </w:r>
      <w:r w:rsidR="00D35A6B" w:rsidRPr="00117E47">
        <w:rPr>
          <w:sz w:val="24"/>
          <w:szCs w:val="22"/>
          <w:lang w:val="en-CA"/>
        </w:rPr>
        <w:t>g and legal content into Arabic and vice versa.</w:t>
      </w:r>
      <w:r w:rsidR="001D03D9" w:rsidRPr="00117E47">
        <w:rPr>
          <w:sz w:val="24"/>
          <w:szCs w:val="22"/>
          <w:lang w:val="en-CA"/>
        </w:rPr>
        <w:tab/>
      </w:r>
      <w:r w:rsidR="00CC29D6" w:rsidRPr="00117E47">
        <w:rPr>
          <w:sz w:val="24"/>
          <w:szCs w:val="22"/>
          <w:lang w:val="en-CA"/>
        </w:rPr>
        <w:t xml:space="preserve"> </w:t>
      </w:r>
      <w:r w:rsidR="001D03D9" w:rsidRPr="00117E47">
        <w:rPr>
          <w:b/>
          <w:bCs/>
          <w:i/>
          <w:iCs/>
          <w:sz w:val="24"/>
          <w:szCs w:val="22"/>
          <w:lang w:val="en-CA"/>
        </w:rPr>
        <w:t>2010-2012</w:t>
      </w:r>
    </w:p>
    <w:p w14:paraId="27C2382C" w14:textId="4617BF65" w:rsidR="00AD2DBA" w:rsidRPr="00117E47" w:rsidRDefault="00DF30E5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Volunteered to teach basic computer skills </w:t>
      </w:r>
      <w:r w:rsidR="00C20DB9" w:rsidRPr="00117E47">
        <w:rPr>
          <w:sz w:val="24"/>
          <w:szCs w:val="22"/>
          <w:lang w:val="en-CA"/>
        </w:rPr>
        <w:t xml:space="preserve">for </w:t>
      </w:r>
      <w:r w:rsidR="002F0466" w:rsidRPr="00117E47">
        <w:rPr>
          <w:sz w:val="24"/>
          <w:szCs w:val="22"/>
          <w:lang w:val="en-CA"/>
        </w:rPr>
        <w:t xml:space="preserve">elementary-school </w:t>
      </w:r>
      <w:r w:rsidR="00C20DB9" w:rsidRPr="00117E47">
        <w:rPr>
          <w:sz w:val="24"/>
          <w:szCs w:val="22"/>
          <w:lang w:val="en-CA"/>
        </w:rPr>
        <w:t>children.</w:t>
      </w:r>
      <w:r w:rsidR="001D03D9" w:rsidRPr="00117E47">
        <w:rPr>
          <w:sz w:val="24"/>
          <w:szCs w:val="22"/>
          <w:lang w:val="en-CA"/>
        </w:rPr>
        <w:tab/>
      </w:r>
      <w:r w:rsidR="001D03D9" w:rsidRPr="00117E47">
        <w:rPr>
          <w:b/>
          <w:bCs/>
          <w:i/>
          <w:iCs/>
          <w:sz w:val="24"/>
          <w:szCs w:val="22"/>
          <w:lang w:val="en-CA"/>
        </w:rPr>
        <w:t>2007</w:t>
      </w:r>
    </w:p>
    <w:sectPr w:rsidR="00AD2DBA" w:rsidRPr="00117E47" w:rsidSect="007917A0">
      <w:type w:val="continuous"/>
      <w:pgSz w:w="11907" w:h="16839" w:code="9"/>
      <w:pgMar w:top="1440" w:right="1080" w:bottom="1440" w:left="108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225F2" w14:textId="77777777" w:rsidR="007C7E71" w:rsidRDefault="007C7E71">
      <w:r>
        <w:separator/>
      </w:r>
    </w:p>
  </w:endnote>
  <w:endnote w:type="continuationSeparator" w:id="0">
    <w:p w14:paraId="1485E6EE" w14:textId="77777777" w:rsidR="007C7E71" w:rsidRDefault="007C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9ECB4" w14:textId="5F8C4770" w:rsidR="00011DA7" w:rsidRDefault="001E69E3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>References</w:t>
    </w:r>
    <w:r w:rsidR="009D4E83">
      <w:t xml:space="preserve"> will be provided upon request</w:t>
    </w:r>
    <w:r w:rsidR="002936D1">
      <w:t xml:space="preserve"> | </w:t>
    </w:r>
    <w:r w:rsidR="00AB2DE6">
      <w:t xml:space="preserve">Last update: </w:t>
    </w:r>
    <w:r w:rsidR="00F26B83">
      <w:fldChar w:fldCharType="begin"/>
    </w:r>
    <w:r w:rsidR="00F26B83">
      <w:instrText xml:space="preserve"> SAVEDATE  \@ "d-MMM-yyyy"  \* MERGEFORMAT </w:instrText>
    </w:r>
    <w:r w:rsidR="00F26B83">
      <w:fldChar w:fldCharType="separate"/>
    </w:r>
    <w:r w:rsidR="00DB0AC7">
      <w:rPr>
        <w:noProof/>
      </w:rPr>
      <w:t>21-May-2024</w:t>
    </w:r>
    <w:r w:rsidR="00F26B83">
      <w:fldChar w:fldCharType="end"/>
    </w:r>
    <w:r w:rsidR="00AB2DE6">
      <w:t xml:space="preserve"> | </w:t>
    </w:r>
    <w:r w:rsidR="002936D1">
      <w:t>P</w:t>
    </w:r>
    <w:r w:rsidR="00AB2DE6">
      <w:t xml:space="preserve">age: </w:t>
    </w:r>
    <w:r w:rsidR="00C4220D">
      <w:fldChar w:fldCharType="begin"/>
    </w:r>
    <w:r w:rsidR="00C4220D">
      <w:instrText xml:space="preserve"> PAGE   \* MERGEFORMAT </w:instrText>
    </w:r>
    <w:r w:rsidR="00C4220D">
      <w:fldChar w:fldCharType="separate"/>
    </w:r>
    <w:r w:rsidR="0083002C">
      <w:rPr>
        <w:noProof/>
      </w:rPr>
      <w:t>3</w:t>
    </w:r>
    <w:r w:rsidR="00C4220D">
      <w:rPr>
        <w:noProof/>
      </w:rPr>
      <w:fldChar w:fldCharType="end"/>
    </w:r>
    <w:r w:rsidR="00AB2DE6">
      <w:t xml:space="preserve"> of </w:t>
    </w:r>
    <w:fldSimple w:instr=" NUMPAGES   \* MERGEFORMAT ">
      <w:r w:rsidR="0083002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0DF6E" w14:textId="77777777" w:rsidR="007C7E71" w:rsidRDefault="007C7E71">
      <w:r>
        <w:separator/>
      </w:r>
    </w:p>
  </w:footnote>
  <w:footnote w:type="continuationSeparator" w:id="0">
    <w:p w14:paraId="4516CFBD" w14:textId="77777777" w:rsidR="007C7E71" w:rsidRDefault="007C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1C30BFA6"/>
    <w:lvl w:ilvl="0" w:tplc="F168D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US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abstractNum w:abstractNumId="19" w15:restartNumberingAfterBreak="0">
    <w:nsid w:val="6C611B59"/>
    <w:multiLevelType w:val="hybridMultilevel"/>
    <w:tmpl w:val="D22A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617841">
    <w:abstractNumId w:val="16"/>
  </w:num>
  <w:num w:numId="2" w16cid:durableId="411851065">
    <w:abstractNumId w:val="5"/>
  </w:num>
  <w:num w:numId="3" w16cid:durableId="44573827">
    <w:abstractNumId w:val="9"/>
  </w:num>
  <w:num w:numId="4" w16cid:durableId="661393368">
    <w:abstractNumId w:val="10"/>
  </w:num>
  <w:num w:numId="5" w16cid:durableId="2038970642">
    <w:abstractNumId w:val="11"/>
  </w:num>
  <w:num w:numId="6" w16cid:durableId="848788025">
    <w:abstractNumId w:val="6"/>
  </w:num>
  <w:num w:numId="7" w16cid:durableId="77872801">
    <w:abstractNumId w:val="4"/>
  </w:num>
  <w:num w:numId="8" w16cid:durableId="869144156">
    <w:abstractNumId w:val="1"/>
  </w:num>
  <w:num w:numId="9" w16cid:durableId="1583026634">
    <w:abstractNumId w:val="18"/>
  </w:num>
  <w:num w:numId="10" w16cid:durableId="432356730">
    <w:abstractNumId w:val="13"/>
  </w:num>
  <w:num w:numId="11" w16cid:durableId="1685865550">
    <w:abstractNumId w:val="12"/>
  </w:num>
  <w:num w:numId="12" w16cid:durableId="1016691792">
    <w:abstractNumId w:val="17"/>
  </w:num>
  <w:num w:numId="13" w16cid:durableId="412047499">
    <w:abstractNumId w:val="14"/>
  </w:num>
  <w:num w:numId="14" w16cid:durableId="1373117863">
    <w:abstractNumId w:val="8"/>
  </w:num>
  <w:num w:numId="15" w16cid:durableId="1709454249">
    <w:abstractNumId w:val="3"/>
  </w:num>
  <w:num w:numId="16" w16cid:durableId="224799915">
    <w:abstractNumId w:val="0"/>
  </w:num>
  <w:num w:numId="17" w16cid:durableId="1368793552">
    <w:abstractNumId w:val="15"/>
  </w:num>
  <w:num w:numId="18" w16cid:durableId="1502355379">
    <w:abstractNumId w:val="2"/>
  </w:num>
  <w:num w:numId="19" w16cid:durableId="619188015">
    <w:abstractNumId w:val="7"/>
  </w:num>
  <w:num w:numId="20" w16cid:durableId="1729377269">
    <w:abstractNumId w:val="7"/>
  </w:num>
  <w:num w:numId="21" w16cid:durableId="16509618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07643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15D"/>
    <w:rsid w:val="00036210"/>
    <w:rsid w:val="00036DF2"/>
    <w:rsid w:val="00037038"/>
    <w:rsid w:val="0003723D"/>
    <w:rsid w:val="00037B29"/>
    <w:rsid w:val="000407EF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17B"/>
    <w:rsid w:val="000516D5"/>
    <w:rsid w:val="000518E8"/>
    <w:rsid w:val="00052251"/>
    <w:rsid w:val="0005547E"/>
    <w:rsid w:val="00055B2F"/>
    <w:rsid w:val="000576F2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2846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A7F8A"/>
    <w:rsid w:val="000B090E"/>
    <w:rsid w:val="000B0EA0"/>
    <w:rsid w:val="000B1091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1C0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49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17E47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37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A61"/>
    <w:rsid w:val="0015261E"/>
    <w:rsid w:val="00153A68"/>
    <w:rsid w:val="00154754"/>
    <w:rsid w:val="00155843"/>
    <w:rsid w:val="00157BA8"/>
    <w:rsid w:val="00157C8E"/>
    <w:rsid w:val="001603A7"/>
    <w:rsid w:val="00161064"/>
    <w:rsid w:val="001630C6"/>
    <w:rsid w:val="00163B21"/>
    <w:rsid w:val="00164674"/>
    <w:rsid w:val="00164FDD"/>
    <w:rsid w:val="00167105"/>
    <w:rsid w:val="001672E4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4B6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6A0E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1B6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1336"/>
    <w:rsid w:val="0022253F"/>
    <w:rsid w:val="00222754"/>
    <w:rsid w:val="002234CE"/>
    <w:rsid w:val="002240A9"/>
    <w:rsid w:val="002249E2"/>
    <w:rsid w:val="002259BF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420A"/>
    <w:rsid w:val="00245638"/>
    <w:rsid w:val="002456BE"/>
    <w:rsid w:val="00245998"/>
    <w:rsid w:val="00245E23"/>
    <w:rsid w:val="00246446"/>
    <w:rsid w:val="002470D5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44EA"/>
    <w:rsid w:val="002C531D"/>
    <w:rsid w:val="002C6A85"/>
    <w:rsid w:val="002C779C"/>
    <w:rsid w:val="002C7D4C"/>
    <w:rsid w:val="002D03CE"/>
    <w:rsid w:val="002D1113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144E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160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4A89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49AA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68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5660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B2F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22D7"/>
    <w:rsid w:val="0051315C"/>
    <w:rsid w:val="00513319"/>
    <w:rsid w:val="0051364C"/>
    <w:rsid w:val="005155C6"/>
    <w:rsid w:val="005155CB"/>
    <w:rsid w:val="0051567F"/>
    <w:rsid w:val="0051601A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4E51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900C3"/>
    <w:rsid w:val="00591B53"/>
    <w:rsid w:val="00592E27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3205"/>
    <w:rsid w:val="005C4D9F"/>
    <w:rsid w:val="005C793C"/>
    <w:rsid w:val="005C7CDC"/>
    <w:rsid w:val="005D0F83"/>
    <w:rsid w:val="005D22E6"/>
    <w:rsid w:val="005D2929"/>
    <w:rsid w:val="005D3BBE"/>
    <w:rsid w:val="005D62A6"/>
    <w:rsid w:val="005D7043"/>
    <w:rsid w:val="005D75ED"/>
    <w:rsid w:val="005D76E9"/>
    <w:rsid w:val="005D77C0"/>
    <w:rsid w:val="005D77E9"/>
    <w:rsid w:val="005E091A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DC"/>
    <w:rsid w:val="00620D04"/>
    <w:rsid w:val="0062107A"/>
    <w:rsid w:val="006217A5"/>
    <w:rsid w:val="00621A51"/>
    <w:rsid w:val="006240E6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010E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41D"/>
    <w:rsid w:val="00686363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9776A"/>
    <w:rsid w:val="006A0127"/>
    <w:rsid w:val="006A0EDB"/>
    <w:rsid w:val="006A13AB"/>
    <w:rsid w:val="006A1493"/>
    <w:rsid w:val="006A16CD"/>
    <w:rsid w:val="006A249A"/>
    <w:rsid w:val="006A2900"/>
    <w:rsid w:val="006A2CE7"/>
    <w:rsid w:val="006A3111"/>
    <w:rsid w:val="006A3AE3"/>
    <w:rsid w:val="006A3D34"/>
    <w:rsid w:val="006A410B"/>
    <w:rsid w:val="006A5C6E"/>
    <w:rsid w:val="006B01FD"/>
    <w:rsid w:val="006B0496"/>
    <w:rsid w:val="006B0B7F"/>
    <w:rsid w:val="006B0FF0"/>
    <w:rsid w:val="006B12D9"/>
    <w:rsid w:val="006B15A1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D22"/>
    <w:rsid w:val="006D61DB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4EAB"/>
    <w:rsid w:val="006E526A"/>
    <w:rsid w:val="006E5B71"/>
    <w:rsid w:val="006E5FAE"/>
    <w:rsid w:val="006E6853"/>
    <w:rsid w:val="006F00B1"/>
    <w:rsid w:val="006F0B9D"/>
    <w:rsid w:val="006F145F"/>
    <w:rsid w:val="006F2309"/>
    <w:rsid w:val="006F2DDD"/>
    <w:rsid w:val="006F3593"/>
    <w:rsid w:val="006F458C"/>
    <w:rsid w:val="006F4898"/>
    <w:rsid w:val="006F4F9C"/>
    <w:rsid w:val="006F4FC5"/>
    <w:rsid w:val="006F52D7"/>
    <w:rsid w:val="006F5311"/>
    <w:rsid w:val="00701012"/>
    <w:rsid w:val="0070154D"/>
    <w:rsid w:val="00705CD1"/>
    <w:rsid w:val="007071DD"/>
    <w:rsid w:val="0070761F"/>
    <w:rsid w:val="00707821"/>
    <w:rsid w:val="007102E4"/>
    <w:rsid w:val="00710DFF"/>
    <w:rsid w:val="00712F7C"/>
    <w:rsid w:val="00714FD1"/>
    <w:rsid w:val="00715E38"/>
    <w:rsid w:val="00717829"/>
    <w:rsid w:val="00720A1A"/>
    <w:rsid w:val="00721D12"/>
    <w:rsid w:val="00722FA4"/>
    <w:rsid w:val="00723F6D"/>
    <w:rsid w:val="007253B9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35E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3B1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7A0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3D90"/>
    <w:rsid w:val="007C544F"/>
    <w:rsid w:val="007C7E71"/>
    <w:rsid w:val="007D10CF"/>
    <w:rsid w:val="007D142B"/>
    <w:rsid w:val="007D1743"/>
    <w:rsid w:val="007D2B43"/>
    <w:rsid w:val="007D3ABA"/>
    <w:rsid w:val="007D3B93"/>
    <w:rsid w:val="007D40B8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AC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1A4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441B"/>
    <w:rsid w:val="008A59FE"/>
    <w:rsid w:val="008A6B6A"/>
    <w:rsid w:val="008A7FB7"/>
    <w:rsid w:val="008B0020"/>
    <w:rsid w:val="008B0F4A"/>
    <w:rsid w:val="008B3DB7"/>
    <w:rsid w:val="008B598E"/>
    <w:rsid w:val="008B5CDD"/>
    <w:rsid w:val="008B7A49"/>
    <w:rsid w:val="008C02B7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5E72"/>
    <w:rsid w:val="008E68AC"/>
    <w:rsid w:val="008E745D"/>
    <w:rsid w:val="008F1105"/>
    <w:rsid w:val="008F2403"/>
    <w:rsid w:val="008F2FBB"/>
    <w:rsid w:val="008F3051"/>
    <w:rsid w:val="008F3D4E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3FB2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28A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877ED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5B77"/>
    <w:rsid w:val="009D6079"/>
    <w:rsid w:val="009D7042"/>
    <w:rsid w:val="009D73E5"/>
    <w:rsid w:val="009D7F7E"/>
    <w:rsid w:val="009E07A0"/>
    <w:rsid w:val="009E0B24"/>
    <w:rsid w:val="009E0EAF"/>
    <w:rsid w:val="009E10C1"/>
    <w:rsid w:val="009E1FF3"/>
    <w:rsid w:val="009E2238"/>
    <w:rsid w:val="009E3720"/>
    <w:rsid w:val="009E4F12"/>
    <w:rsid w:val="009E5134"/>
    <w:rsid w:val="009E6A07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6C11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5453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848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AA2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433"/>
    <w:rsid w:val="00A96F90"/>
    <w:rsid w:val="00A970BD"/>
    <w:rsid w:val="00A97E77"/>
    <w:rsid w:val="00AA00D1"/>
    <w:rsid w:val="00AA192C"/>
    <w:rsid w:val="00AA1B65"/>
    <w:rsid w:val="00AA21F2"/>
    <w:rsid w:val="00AA4531"/>
    <w:rsid w:val="00AA4DA2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380D"/>
    <w:rsid w:val="00AC54EF"/>
    <w:rsid w:val="00AC54F2"/>
    <w:rsid w:val="00AC5558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56DA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487D"/>
    <w:rsid w:val="00B4645A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40FB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30D3"/>
    <w:rsid w:val="00BE5153"/>
    <w:rsid w:val="00BE54BD"/>
    <w:rsid w:val="00BE7C1C"/>
    <w:rsid w:val="00BF195F"/>
    <w:rsid w:val="00BF2670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A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3F94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3CDF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4685"/>
    <w:rsid w:val="00D147FE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035C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202B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4542"/>
    <w:rsid w:val="00D75011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0AC7"/>
    <w:rsid w:val="00DB2894"/>
    <w:rsid w:val="00DB3049"/>
    <w:rsid w:val="00DB309E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40AA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01AE"/>
    <w:rsid w:val="00E008CB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34D3"/>
    <w:rsid w:val="00E46193"/>
    <w:rsid w:val="00E46A55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624"/>
    <w:rsid w:val="00E87F21"/>
    <w:rsid w:val="00E931E1"/>
    <w:rsid w:val="00E9417B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4AF8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91E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5791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0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26DB"/>
    <w:rsid w:val="00F6751E"/>
    <w:rsid w:val="00F67E6C"/>
    <w:rsid w:val="00F718C8"/>
    <w:rsid w:val="00F71A95"/>
    <w:rsid w:val="00F727C4"/>
    <w:rsid w:val="00F76C93"/>
    <w:rsid w:val="00F80113"/>
    <w:rsid w:val="00F806D2"/>
    <w:rsid w:val="00F81CBE"/>
    <w:rsid w:val="00F823F2"/>
    <w:rsid w:val="00F840EA"/>
    <w:rsid w:val="00F84CDE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E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ilal.qandeel@gmail.com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7258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2023-08-21T00:51:00Z</dcterms:created>
  <dcterms:modified xsi:type="dcterms:W3CDTF">2024-07-01T06:02:00Z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