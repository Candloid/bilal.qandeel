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235"/>
        <w:gridCol w:w="1512"/>
      </w:tblGrid>
      <w:tr w:rsidR="008A6B6A" w:rsidRPr="007823B1" w14:paraId="27A6ADB8" w14:textId="77777777" w:rsidTr="006E57AD">
        <w:tc>
          <w:tcPr>
            <w:tcW w:w="8235" w:type="dxa"/>
          </w:tcPr>
          <w:p w14:paraId="1563F416" w14:textId="502C243E" w:rsidR="008A6B6A" w:rsidRPr="007823B1" w:rsidRDefault="008A6B6A" w:rsidP="00BE54BD">
            <w:pPr>
              <w:rPr>
                <w:smallCaps/>
                <w:spacing w:val="80"/>
                <w:sz w:val="18"/>
                <w:szCs w:val="18"/>
                <w:lang w:val="en-CA"/>
              </w:rPr>
            </w:pPr>
            <w:r w:rsidRPr="002C44EA">
              <w:rPr>
                <w:smallCaps/>
                <w:spacing w:val="80"/>
                <w:sz w:val="44"/>
                <w:szCs w:val="44"/>
                <w:lang w:val="en-CA"/>
              </w:rPr>
              <w:t>Bilal Qandeel</w:t>
            </w:r>
          </w:p>
        </w:tc>
        <w:tc>
          <w:tcPr>
            <w:tcW w:w="0" w:type="auto"/>
            <w:vMerge w:val="restart"/>
            <w:vAlign w:val="center"/>
          </w:tcPr>
          <w:p w14:paraId="7657F6DF" w14:textId="507A0ABF" w:rsidR="008A6B6A" w:rsidRPr="007823B1" w:rsidRDefault="008A6B6A" w:rsidP="00267D76">
            <w:pPr>
              <w:pStyle w:val="StyleName18ptAfter0ptLinespacingsingle"/>
              <w:rPr>
                <w:lang w:val="en-CA"/>
              </w:rPr>
            </w:pPr>
            <w:r w:rsidRPr="007823B1">
              <w:rPr>
                <w:noProof/>
                <w:lang w:val="en-CA" w:eastAsia="en-CA"/>
              </w:rPr>
              <w:drawing>
                <wp:inline distT="0" distB="0" distL="0" distR="0" wp14:anchorId="29D11B2C" wp14:editId="0B97213B">
                  <wp:extent cx="822960" cy="82296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ESA247089\Desktop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6B6A" w:rsidRPr="007823B1" w14:paraId="6EE46E81" w14:textId="77777777" w:rsidTr="001C20DF">
        <w:tc>
          <w:tcPr>
            <w:tcW w:w="8235" w:type="dxa"/>
          </w:tcPr>
          <w:p w14:paraId="55CC0310" w14:textId="316F6F66" w:rsidR="008A6B6A" w:rsidRPr="007823B1" w:rsidRDefault="008A6B6A" w:rsidP="00BE54BD">
            <w:pPr>
              <w:rPr>
                <w:rStyle w:val="Style9ptBold"/>
                <w:b w:val="0"/>
                <w:bCs w:val="0"/>
                <w:sz w:val="16"/>
                <w:szCs w:val="16"/>
                <w:lang w:val="en-CA"/>
              </w:rPr>
            </w:pPr>
            <w:r w:rsidRPr="007823B1">
              <w:rPr>
                <w:b/>
                <w:bCs/>
                <w:lang w:val="en-CA"/>
              </w:rPr>
              <w:t>+1-438-921-5565</w:t>
            </w:r>
            <w:r w:rsidR="00F1291E" w:rsidRPr="00F1291E">
              <w:rPr>
                <w:b/>
                <w:bCs/>
                <w:lang w:val="en-CA"/>
              </w:rPr>
              <w:tab/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Pr="007823B1">
              <w:rPr>
                <w:b/>
                <w:bCs/>
                <w:lang w:val="en-CA"/>
              </w:rPr>
              <w:t>|</w:t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="00F1291E" w:rsidRPr="00F1291E">
              <w:rPr>
                <w:b/>
                <w:bCs/>
                <w:lang w:val="en-CA"/>
              </w:rPr>
              <w:tab/>
            </w:r>
            <w:hyperlink r:id="rId9" w:history="1">
              <w:r w:rsidRPr="007823B1">
                <w:rPr>
                  <w:b/>
                  <w:bCs/>
                  <w:lang w:val="en-CA"/>
                </w:rPr>
                <w:t>bilal.qandeel@gmail.com</w:t>
              </w:r>
            </w:hyperlink>
            <w:r w:rsidR="00F1291E" w:rsidRPr="00F1291E">
              <w:rPr>
                <w:b/>
                <w:bCs/>
                <w:lang w:val="en-CA"/>
              </w:rPr>
              <w:tab/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Pr="007823B1">
              <w:rPr>
                <w:b/>
                <w:bCs/>
                <w:lang w:val="en-CA"/>
              </w:rPr>
              <w:t>|</w:t>
            </w:r>
            <w:r w:rsidR="00F1291E">
              <w:rPr>
                <w:b/>
                <w:bCs/>
                <w:lang w:val="en-CA"/>
              </w:rPr>
              <w:t xml:space="preserve"> </w:t>
            </w:r>
            <w:r w:rsidR="00F1291E" w:rsidRPr="00F1291E">
              <w:rPr>
                <w:b/>
                <w:bCs/>
                <w:lang w:val="en-CA"/>
              </w:rPr>
              <w:tab/>
            </w:r>
            <w:r w:rsidRPr="007823B1">
              <w:rPr>
                <w:b/>
                <w:bCs/>
                <w:lang w:val="en-CA"/>
              </w:rPr>
              <w:t>QC H8</w:t>
            </w:r>
            <w:r w:rsidR="002259BF">
              <w:rPr>
                <w:b/>
                <w:bCs/>
                <w:lang w:val="en-CA"/>
              </w:rPr>
              <w:t>R</w:t>
            </w:r>
            <w:r w:rsidRPr="007823B1">
              <w:rPr>
                <w:b/>
                <w:bCs/>
                <w:lang w:val="en-CA"/>
              </w:rPr>
              <w:t xml:space="preserve"> </w:t>
            </w:r>
            <w:r w:rsidR="002259BF">
              <w:rPr>
                <w:b/>
                <w:bCs/>
                <w:lang w:val="en-CA"/>
              </w:rPr>
              <w:t>2Y5</w:t>
            </w:r>
          </w:p>
        </w:tc>
        <w:tc>
          <w:tcPr>
            <w:tcW w:w="0" w:type="auto"/>
            <w:vMerge/>
            <w:vAlign w:val="center"/>
          </w:tcPr>
          <w:p w14:paraId="0E9E6DBC" w14:textId="77777777" w:rsidR="008A6B6A" w:rsidRPr="007823B1" w:rsidRDefault="008A6B6A" w:rsidP="00267D76">
            <w:pPr>
              <w:pStyle w:val="StyleName18ptAfter0ptLinespacingsingle"/>
              <w:rPr>
                <w:lang w:val="en-CA" w:eastAsia="en-CA"/>
              </w:rPr>
            </w:pPr>
          </w:p>
        </w:tc>
      </w:tr>
      <w:tr w:rsidR="00BE54BD" w:rsidRPr="007823B1" w14:paraId="6EEFDA82" w14:textId="77777777" w:rsidTr="00BE54BD">
        <w:tc>
          <w:tcPr>
            <w:tcW w:w="0" w:type="auto"/>
          </w:tcPr>
          <w:p w14:paraId="4388BC7F" w14:textId="272C431D" w:rsidR="00BE54BD" w:rsidRPr="007823B1" w:rsidRDefault="00BE54BD" w:rsidP="00BE54BD">
            <w:pPr>
              <w:rPr>
                <w:lang w:val="en-CA"/>
              </w:rPr>
            </w:pPr>
            <w:r w:rsidRPr="007823B1">
              <w:rPr>
                <w:lang w:val="en-CA"/>
              </w:rPr>
              <w:t>Automation Industry | Substation Automation | Smart Grid | Enterprise Management Systems | Industrial Cyber Security | Low Current Engineering | HVAC Control | DCS | SAS | PLC | SCADA | PACiS | iFLS | FDIR | BAS | BMS | FIDIC | ISA99 | LEED | KNX | StruxureWare | Easergy</w:t>
            </w:r>
            <w:r w:rsidR="007D40B8">
              <w:rPr>
                <w:lang w:val="en-CA"/>
              </w:rPr>
              <w:t xml:space="preserve"> | PA | IEAS | Intercom</w:t>
            </w:r>
            <w:r w:rsidR="00F626DB">
              <w:rPr>
                <w:lang w:val="en-CA"/>
              </w:rPr>
              <w:t xml:space="preserve"> </w:t>
            </w:r>
            <w:r w:rsidR="00F626DB">
              <w:t>| CCTV</w:t>
            </w:r>
          </w:p>
        </w:tc>
        <w:tc>
          <w:tcPr>
            <w:tcW w:w="0" w:type="auto"/>
            <w:vMerge/>
            <w:vAlign w:val="center"/>
          </w:tcPr>
          <w:p w14:paraId="6FB43205" w14:textId="77777777" w:rsidR="00BE54BD" w:rsidRPr="007823B1" w:rsidRDefault="00BE54BD" w:rsidP="003B0B40">
            <w:pPr>
              <w:pStyle w:val="StyleName18ptAfter0ptLinespacingsingle"/>
              <w:rPr>
                <w:lang w:val="en-CA" w:eastAsia="en-CA"/>
              </w:rPr>
            </w:pPr>
          </w:p>
        </w:tc>
      </w:tr>
    </w:tbl>
    <w:p w14:paraId="1B902743" w14:textId="7DBF157A" w:rsidR="00BC5374" w:rsidRPr="007823B1" w:rsidRDefault="00604ED5" w:rsidP="00CC29D6">
      <w:pPr>
        <w:pStyle w:val="Heading1"/>
        <w:rPr>
          <w:lang w:val="en-CA"/>
        </w:rPr>
      </w:pPr>
      <w:r w:rsidRPr="007823B1">
        <w:rPr>
          <w:lang w:val="en-CA"/>
        </w:rPr>
        <w:t>Profile</w:t>
      </w:r>
    </w:p>
    <w:p w14:paraId="043EF52F" w14:textId="3E63FB80" w:rsidR="001E2969" w:rsidRPr="007823B1" w:rsidRDefault="00C40DB8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A c</w:t>
      </w:r>
      <w:r w:rsidR="00F67E6C" w:rsidRPr="007823B1">
        <w:rPr>
          <w:lang w:val="en-CA"/>
        </w:rPr>
        <w:t xml:space="preserve">ontrol </w:t>
      </w:r>
      <w:r w:rsidR="0087594D" w:rsidRPr="007823B1">
        <w:rPr>
          <w:lang w:val="en-CA"/>
        </w:rPr>
        <w:t>e</w:t>
      </w:r>
      <w:r w:rsidR="00F67E6C" w:rsidRPr="007823B1">
        <w:rPr>
          <w:lang w:val="en-CA"/>
        </w:rPr>
        <w:t xml:space="preserve">ngineering professional with </w:t>
      </w:r>
      <w:r w:rsidR="006A3D34">
        <w:rPr>
          <w:lang w:val="en-CA"/>
        </w:rPr>
        <w:t>almost 15</w:t>
      </w:r>
      <w:r w:rsidR="00F67E6C" w:rsidRPr="007823B1">
        <w:rPr>
          <w:lang w:val="en-CA"/>
        </w:rPr>
        <w:t xml:space="preserve"> years of </w:t>
      </w:r>
      <w:r w:rsidR="007823B1" w:rsidRPr="007823B1">
        <w:rPr>
          <w:lang w:val="en-CA"/>
        </w:rPr>
        <w:t>firsthand</w:t>
      </w:r>
      <w:r w:rsidR="00EF5A85" w:rsidRPr="007823B1">
        <w:rPr>
          <w:lang w:val="en-CA"/>
        </w:rPr>
        <w:t xml:space="preserve"> </w:t>
      </w:r>
      <w:r w:rsidR="00F67E6C" w:rsidRPr="007823B1">
        <w:rPr>
          <w:lang w:val="en-CA"/>
        </w:rPr>
        <w:t>experience.</w:t>
      </w:r>
    </w:p>
    <w:p w14:paraId="4524F111" w14:textId="77777777" w:rsidR="005D77E9" w:rsidRPr="007823B1" w:rsidRDefault="005D77E9" w:rsidP="005D77E9">
      <w:pPr>
        <w:ind w:left="360"/>
        <w:rPr>
          <w:lang w:val="en-CA"/>
        </w:rPr>
      </w:pPr>
    </w:p>
    <w:p w14:paraId="6C63BFC2" w14:textId="24680217" w:rsidR="006C5CD3" w:rsidRPr="007823B1" w:rsidRDefault="00D12B82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Graduate Diploma (</w:t>
      </w:r>
      <w:r w:rsidR="006C5CD3" w:rsidRPr="007823B1">
        <w:rPr>
          <w:lang w:val="en-CA"/>
        </w:rPr>
        <w:t>G</w:t>
      </w:r>
      <w:r w:rsidR="00AA4531" w:rsidRPr="007823B1">
        <w:rPr>
          <w:lang w:val="en-CA"/>
        </w:rPr>
        <w:t>r</w:t>
      </w:r>
      <w:r w:rsidR="006C5CD3" w:rsidRPr="007823B1">
        <w:rPr>
          <w:lang w:val="en-CA"/>
        </w:rPr>
        <w:t>D</w:t>
      </w:r>
      <w:r w:rsidR="006F458C" w:rsidRPr="007823B1">
        <w:rPr>
          <w:lang w:val="en-CA"/>
        </w:rPr>
        <w:t>ip</w:t>
      </w:r>
      <w:r w:rsidRPr="007823B1">
        <w:rPr>
          <w:lang w:val="en-CA"/>
        </w:rPr>
        <w:t>)</w:t>
      </w:r>
      <w:r w:rsidR="006C5CD3" w:rsidRPr="007823B1">
        <w:rPr>
          <w:lang w:val="en-CA"/>
        </w:rPr>
        <w:t xml:space="preserve"> degree in Computer Science </w:t>
      </w:r>
      <w:r w:rsidRPr="007823B1">
        <w:rPr>
          <w:lang w:val="en-CA"/>
        </w:rPr>
        <w:t>from</w:t>
      </w:r>
      <w:r w:rsidR="006C5CD3" w:rsidRPr="007823B1">
        <w:rPr>
          <w:lang w:val="en-CA"/>
        </w:rPr>
        <w:t xml:space="preserve"> Concordia University, Montreal, QC.</w:t>
      </w:r>
    </w:p>
    <w:p w14:paraId="174B0642" w14:textId="77777777" w:rsidR="005D77E9" w:rsidRPr="007823B1" w:rsidRDefault="005D77E9" w:rsidP="005D77E9">
      <w:pPr>
        <w:ind w:left="360"/>
        <w:rPr>
          <w:lang w:val="en-CA"/>
        </w:rPr>
      </w:pPr>
    </w:p>
    <w:p w14:paraId="7E50B641" w14:textId="674D3083" w:rsidR="005E1332" w:rsidRPr="007823B1" w:rsidRDefault="005E1332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Specialized in automation</w:t>
      </w:r>
      <w:r w:rsidR="00E722CA" w:rsidRPr="007823B1">
        <w:rPr>
          <w:lang w:val="en-CA"/>
        </w:rPr>
        <w:t>:</w:t>
      </w:r>
    </w:p>
    <w:p w14:paraId="30A4CB18" w14:textId="77777777" w:rsidR="007A14DC" w:rsidRPr="007823B1" w:rsidRDefault="005E1332" w:rsidP="004B13EC">
      <w:pPr>
        <w:numPr>
          <w:ilvl w:val="1"/>
          <w:numId w:val="5"/>
        </w:numPr>
        <w:rPr>
          <w:lang w:val="en-CA"/>
        </w:rPr>
      </w:pPr>
      <w:r w:rsidRPr="007823B1">
        <w:rPr>
          <w:lang w:val="en-CA"/>
        </w:rPr>
        <w:t xml:space="preserve">Experienced in </w:t>
      </w:r>
      <w:r w:rsidR="008615B1" w:rsidRPr="007823B1">
        <w:rPr>
          <w:lang w:val="en-CA"/>
        </w:rPr>
        <w:t xml:space="preserve">DCS, SAS and </w:t>
      </w:r>
      <w:r w:rsidRPr="007823B1">
        <w:rPr>
          <w:lang w:val="en-CA"/>
        </w:rPr>
        <w:t>PLC automation solutions.</w:t>
      </w:r>
    </w:p>
    <w:p w14:paraId="5A2B3A7C" w14:textId="058FAFF2" w:rsidR="009E3720" w:rsidRPr="007823B1" w:rsidRDefault="0003723D" w:rsidP="00812B82">
      <w:pPr>
        <w:numPr>
          <w:ilvl w:val="1"/>
          <w:numId w:val="5"/>
        </w:numPr>
        <w:rPr>
          <w:lang w:val="en-CA"/>
        </w:rPr>
      </w:pPr>
      <w:r w:rsidRPr="007823B1">
        <w:rPr>
          <w:lang w:val="en-CA"/>
        </w:rPr>
        <w:t>Experienced in</w:t>
      </w:r>
      <w:r w:rsidR="005E1332" w:rsidRPr="007823B1">
        <w:rPr>
          <w:lang w:val="en-CA"/>
        </w:rPr>
        <w:t xml:space="preserve"> </w:t>
      </w:r>
      <w:r w:rsidRPr="007823B1">
        <w:rPr>
          <w:lang w:val="en-CA"/>
        </w:rPr>
        <w:t xml:space="preserve">IEC 61850 electrical </w:t>
      </w:r>
      <w:r w:rsidR="005E1332" w:rsidRPr="007823B1">
        <w:rPr>
          <w:lang w:val="en-CA"/>
        </w:rPr>
        <w:t>substation</w:t>
      </w:r>
      <w:r w:rsidR="00126C87" w:rsidRPr="007823B1">
        <w:rPr>
          <w:lang w:val="en-CA"/>
        </w:rPr>
        <w:t xml:space="preserve"> automation</w:t>
      </w:r>
      <w:r w:rsidR="0003615D" w:rsidRPr="007823B1">
        <w:rPr>
          <w:lang w:val="en-CA"/>
        </w:rPr>
        <w:t xml:space="preserve"> (p</w:t>
      </w:r>
      <w:r w:rsidR="009E3720" w:rsidRPr="007823B1">
        <w:rPr>
          <w:lang w:val="en-CA"/>
        </w:rPr>
        <w:t>ower automation</w:t>
      </w:r>
      <w:r w:rsidR="0003615D" w:rsidRPr="007823B1">
        <w:rPr>
          <w:lang w:val="en-CA"/>
        </w:rPr>
        <w:t>).</w:t>
      </w:r>
    </w:p>
    <w:p w14:paraId="7301B118" w14:textId="77777777" w:rsidR="005D77E9" w:rsidRPr="007823B1" w:rsidRDefault="005D77E9" w:rsidP="005D77E9">
      <w:pPr>
        <w:ind w:left="360"/>
        <w:rPr>
          <w:lang w:val="en-CA"/>
        </w:rPr>
      </w:pPr>
    </w:p>
    <w:p w14:paraId="5419CDB5" w14:textId="343BBE56" w:rsidR="005A60B9" w:rsidRPr="007823B1" w:rsidRDefault="00A8551D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Commissioned a range</w:t>
      </w:r>
      <w:r w:rsidR="00BF4D22" w:rsidRPr="007823B1">
        <w:rPr>
          <w:lang w:val="en-CA"/>
        </w:rPr>
        <w:t xml:space="preserve"> of </w:t>
      </w:r>
      <w:r w:rsidR="00A14522" w:rsidRPr="007823B1">
        <w:rPr>
          <w:lang w:val="en-CA"/>
        </w:rPr>
        <w:t xml:space="preserve">LC </w:t>
      </w:r>
      <w:r w:rsidR="00E1623C" w:rsidRPr="007823B1">
        <w:rPr>
          <w:lang w:val="en-CA"/>
        </w:rPr>
        <w:t>systems</w:t>
      </w:r>
      <w:r w:rsidR="005A60B9" w:rsidRPr="007823B1">
        <w:rPr>
          <w:lang w:val="en-CA"/>
        </w:rPr>
        <w:t xml:space="preserve"> </w:t>
      </w:r>
      <w:r w:rsidRPr="007823B1">
        <w:rPr>
          <w:lang w:val="en-CA"/>
        </w:rPr>
        <w:t xml:space="preserve">of </w:t>
      </w:r>
      <w:r w:rsidR="005A60B9" w:rsidRPr="007823B1">
        <w:rPr>
          <w:lang w:val="en-CA"/>
        </w:rPr>
        <w:t xml:space="preserve">different </w:t>
      </w:r>
      <w:r w:rsidR="00C47EB5" w:rsidRPr="007823B1">
        <w:rPr>
          <w:lang w:val="en-CA"/>
        </w:rPr>
        <w:t xml:space="preserve">protocols, </w:t>
      </w:r>
      <w:r w:rsidR="005A60B9" w:rsidRPr="007823B1">
        <w:rPr>
          <w:lang w:val="en-CA"/>
        </w:rPr>
        <w:t>products, and vendors</w:t>
      </w:r>
      <w:r w:rsidR="00E722CA" w:rsidRPr="007823B1">
        <w:rPr>
          <w:lang w:val="en-CA"/>
        </w:rPr>
        <w:t>:</w:t>
      </w:r>
    </w:p>
    <w:p w14:paraId="7CF5786F" w14:textId="77777777" w:rsidR="005A60B9" w:rsidRPr="007823B1" w:rsidRDefault="008615B1" w:rsidP="00C4220D">
      <w:pPr>
        <w:numPr>
          <w:ilvl w:val="1"/>
          <w:numId w:val="7"/>
        </w:numPr>
        <w:rPr>
          <w:lang w:val="en-CA"/>
        </w:rPr>
      </w:pPr>
      <w:r w:rsidRPr="007823B1">
        <w:rPr>
          <w:lang w:val="en-CA"/>
        </w:rPr>
        <w:t>Experienced</w:t>
      </w:r>
      <w:r w:rsidR="00A14522" w:rsidRPr="007823B1">
        <w:rPr>
          <w:lang w:val="en-CA"/>
        </w:rPr>
        <w:t xml:space="preserve"> </w:t>
      </w:r>
      <w:r w:rsidR="0048177E" w:rsidRPr="007823B1">
        <w:rPr>
          <w:lang w:val="en-CA"/>
        </w:rPr>
        <w:t>i</w:t>
      </w:r>
      <w:r w:rsidR="00A14522" w:rsidRPr="007823B1">
        <w:rPr>
          <w:lang w:val="en-CA"/>
        </w:rPr>
        <w:t xml:space="preserve">n </w:t>
      </w:r>
      <w:r w:rsidR="0048177E" w:rsidRPr="007823B1">
        <w:rPr>
          <w:lang w:val="en-CA"/>
        </w:rPr>
        <w:t xml:space="preserve">KNX/EIB </w:t>
      </w:r>
      <w:r w:rsidR="00EF0F2E" w:rsidRPr="007823B1">
        <w:rPr>
          <w:lang w:val="en-CA"/>
        </w:rPr>
        <w:t>building</w:t>
      </w:r>
      <w:r w:rsidR="00A14522" w:rsidRPr="007823B1">
        <w:rPr>
          <w:lang w:val="en-CA"/>
        </w:rPr>
        <w:t xml:space="preserve"> automation</w:t>
      </w:r>
      <w:r w:rsidR="00EF0F2E" w:rsidRPr="007823B1">
        <w:rPr>
          <w:lang w:val="en-CA"/>
        </w:rPr>
        <w:t xml:space="preserve"> system (BAS)</w:t>
      </w:r>
      <w:r w:rsidR="00A14522" w:rsidRPr="007823B1">
        <w:rPr>
          <w:lang w:val="en-CA"/>
        </w:rPr>
        <w:t xml:space="preserve">, lighting control, </w:t>
      </w:r>
      <w:r w:rsidR="00CC0293" w:rsidRPr="007823B1">
        <w:rPr>
          <w:lang w:val="en-CA"/>
        </w:rPr>
        <w:t>fire alarm, access control</w:t>
      </w:r>
      <w:r w:rsidR="00977642" w:rsidRPr="007823B1">
        <w:rPr>
          <w:lang w:val="en-CA"/>
        </w:rPr>
        <w:t>,</w:t>
      </w:r>
      <w:r w:rsidR="00CC0293" w:rsidRPr="007823B1">
        <w:rPr>
          <w:lang w:val="en-CA"/>
        </w:rPr>
        <w:t xml:space="preserve"> intrusion alarm, multichannel audio systems and hotel management systems.</w:t>
      </w:r>
    </w:p>
    <w:p w14:paraId="701A38CD" w14:textId="716701B5" w:rsidR="00256598" w:rsidRPr="007823B1" w:rsidRDefault="004F6D2B" w:rsidP="00C4220D">
      <w:pPr>
        <w:numPr>
          <w:ilvl w:val="1"/>
          <w:numId w:val="7"/>
        </w:numPr>
        <w:rPr>
          <w:lang w:val="en-CA"/>
        </w:rPr>
      </w:pPr>
      <w:r w:rsidRPr="007823B1">
        <w:rPr>
          <w:lang w:val="en-CA"/>
        </w:rPr>
        <w:t>Interfaced</w:t>
      </w:r>
      <w:r w:rsidR="00256598" w:rsidRPr="007823B1">
        <w:rPr>
          <w:lang w:val="en-CA"/>
        </w:rPr>
        <w:t xml:space="preserve"> Building Management System (BMS) with focus on integration</w:t>
      </w:r>
      <w:r w:rsidR="00692E48" w:rsidRPr="007823B1">
        <w:rPr>
          <w:lang w:val="en-CA"/>
        </w:rPr>
        <w:t>;</w:t>
      </w:r>
      <w:r w:rsidR="00256598" w:rsidRPr="007823B1">
        <w:rPr>
          <w:lang w:val="en-CA"/>
        </w:rPr>
        <w:t xml:space="preserve"> cross-platform, cross-protocol</w:t>
      </w:r>
      <w:r w:rsidR="00A25296" w:rsidRPr="007823B1">
        <w:rPr>
          <w:lang w:val="en-CA"/>
        </w:rPr>
        <w:t xml:space="preserve">, </w:t>
      </w:r>
      <w:r w:rsidR="0030144E" w:rsidRPr="007823B1">
        <w:rPr>
          <w:lang w:val="en-CA"/>
        </w:rPr>
        <w:t xml:space="preserve">and </w:t>
      </w:r>
      <w:r w:rsidR="00A25296" w:rsidRPr="007823B1">
        <w:rPr>
          <w:lang w:val="en-CA"/>
        </w:rPr>
        <w:t>cross-media</w:t>
      </w:r>
      <w:r w:rsidR="00256598" w:rsidRPr="007823B1">
        <w:rPr>
          <w:lang w:val="en-CA"/>
        </w:rPr>
        <w:t xml:space="preserve"> interoperability.</w:t>
      </w:r>
    </w:p>
    <w:p w14:paraId="390201B1" w14:textId="521FECB9" w:rsidR="008514A1" w:rsidRPr="007823B1" w:rsidRDefault="004F6D2B" w:rsidP="00C4220D">
      <w:pPr>
        <w:numPr>
          <w:ilvl w:val="1"/>
          <w:numId w:val="8"/>
        </w:numPr>
        <w:rPr>
          <w:lang w:val="en-CA"/>
        </w:rPr>
      </w:pPr>
      <w:r w:rsidRPr="007823B1">
        <w:rPr>
          <w:lang w:val="en-CA"/>
        </w:rPr>
        <w:t xml:space="preserve">Operated products of the OEMs: </w:t>
      </w:r>
      <w:r w:rsidR="005A60B9" w:rsidRPr="007823B1">
        <w:rPr>
          <w:lang w:val="en-CA"/>
        </w:rPr>
        <w:t>Schneider-Electric, ABB,</w:t>
      </w:r>
      <w:r w:rsidR="008F4841" w:rsidRPr="007823B1">
        <w:rPr>
          <w:lang w:val="en-CA"/>
        </w:rPr>
        <w:t xml:space="preserve"> Inim and</w:t>
      </w:r>
      <w:r w:rsidR="005A60B9" w:rsidRPr="007823B1">
        <w:rPr>
          <w:lang w:val="en-CA"/>
        </w:rPr>
        <w:t xml:space="preserve"> Theben</w:t>
      </w:r>
      <w:r w:rsidR="008514A1" w:rsidRPr="007823B1">
        <w:rPr>
          <w:lang w:val="en-CA"/>
        </w:rPr>
        <w:t>.</w:t>
      </w:r>
    </w:p>
    <w:p w14:paraId="02E4F3C2" w14:textId="77777777" w:rsidR="005D77E9" w:rsidRPr="007823B1" w:rsidRDefault="005D77E9" w:rsidP="005D77E9">
      <w:pPr>
        <w:ind w:left="360"/>
        <w:rPr>
          <w:lang w:val="en-CA"/>
        </w:rPr>
      </w:pPr>
    </w:p>
    <w:p w14:paraId="1D07A876" w14:textId="22F3ED57" w:rsidR="005A60B9" w:rsidRPr="007823B1" w:rsidRDefault="0048177E" w:rsidP="00C4220D">
      <w:pPr>
        <w:numPr>
          <w:ilvl w:val="0"/>
          <w:numId w:val="2"/>
        </w:numPr>
        <w:rPr>
          <w:lang w:val="en-CA"/>
        </w:rPr>
      </w:pPr>
      <w:r w:rsidRPr="007823B1">
        <w:rPr>
          <w:lang w:val="en-CA"/>
        </w:rPr>
        <w:t>Practiced</w:t>
      </w:r>
      <w:r w:rsidR="00372E46" w:rsidRPr="007823B1">
        <w:rPr>
          <w:lang w:val="en-CA"/>
        </w:rPr>
        <w:t xml:space="preserve"> </w:t>
      </w:r>
      <w:r w:rsidR="005A60B9" w:rsidRPr="007823B1">
        <w:rPr>
          <w:lang w:val="en-CA"/>
        </w:rPr>
        <w:t>telecom regulation with Jordan’s</w:t>
      </w:r>
      <w:r w:rsidR="00A77599" w:rsidRPr="007823B1">
        <w:rPr>
          <w:lang w:val="en-CA"/>
        </w:rPr>
        <w:t xml:space="preserve"> governmental</w:t>
      </w:r>
      <w:r w:rsidR="005A60B9" w:rsidRPr="007823B1">
        <w:rPr>
          <w:lang w:val="en-CA"/>
        </w:rPr>
        <w:t xml:space="preserve"> telecom regulator body (</w:t>
      </w:r>
      <w:r w:rsidR="00347CB4" w:rsidRPr="007823B1">
        <w:rPr>
          <w:lang w:val="en-CA"/>
        </w:rPr>
        <w:t xml:space="preserve">the </w:t>
      </w:r>
      <w:r w:rsidR="005A60B9" w:rsidRPr="007823B1">
        <w:rPr>
          <w:lang w:val="en-CA"/>
        </w:rPr>
        <w:t>TRC).</w:t>
      </w:r>
    </w:p>
    <w:p w14:paraId="797D9556" w14:textId="77777777" w:rsidR="002936D1" w:rsidRPr="007823B1" w:rsidRDefault="002936D1" w:rsidP="005D77E9">
      <w:pPr>
        <w:pStyle w:val="Heading1"/>
        <w:rPr>
          <w:lang w:val="en-CA"/>
        </w:rPr>
      </w:pPr>
      <w:r w:rsidRPr="007823B1">
        <w:rPr>
          <w:lang w:val="en-CA"/>
        </w:rPr>
        <w:t>Professional Experience</w:t>
      </w:r>
    </w:p>
    <w:p w14:paraId="44792DEB" w14:textId="2C2C4278" w:rsidR="007253B9" w:rsidRPr="007823B1" w:rsidRDefault="007253B9" w:rsidP="007253B9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>
        <w:rPr>
          <w:rStyle w:val="StyleBold"/>
          <w:smallCaps/>
          <w:u w:val="single"/>
          <w:lang w:val="en-CA"/>
        </w:rPr>
        <w:t>IKOS Consulting Canada Inc.</w:t>
      </w:r>
    </w:p>
    <w:p w14:paraId="77E37226" w14:textId="50C7BEAB" w:rsidR="007253B9" w:rsidRPr="007823B1" w:rsidRDefault="007253B9" w:rsidP="007253B9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>
        <w:rPr>
          <w:rStyle w:val="StyleBoldItalic"/>
          <w:lang w:val="en-CA"/>
        </w:rPr>
        <w:t>Systems Engineering Consultant</w:t>
      </w:r>
      <w:r w:rsidRPr="007823B1">
        <w:rPr>
          <w:rStyle w:val="StyleBoldItalic"/>
          <w:lang w:val="en-CA"/>
        </w:rPr>
        <w:tab/>
      </w:r>
      <w:r>
        <w:rPr>
          <w:rStyle w:val="StyleBoldItalic"/>
          <w:lang w:val="en-CA"/>
        </w:rPr>
        <w:t>Feb</w:t>
      </w:r>
      <w:r w:rsidRPr="007823B1">
        <w:rPr>
          <w:rStyle w:val="StyleBoldItalic"/>
          <w:lang w:val="en-CA"/>
        </w:rPr>
        <w:t xml:space="preserve"> 202</w:t>
      </w:r>
      <w:r>
        <w:rPr>
          <w:rStyle w:val="StyleBoldItalic"/>
          <w:lang w:val="en-CA"/>
        </w:rPr>
        <w:t>3</w:t>
      </w:r>
      <w:r w:rsidRPr="007823B1">
        <w:rPr>
          <w:rStyle w:val="StyleBoldItalic"/>
          <w:lang w:val="en-CA"/>
        </w:rPr>
        <w:t xml:space="preserve"> – Present</w:t>
      </w:r>
    </w:p>
    <w:p w14:paraId="5D16163B" w14:textId="77777777" w:rsidR="007253B9" w:rsidRDefault="007253B9" w:rsidP="007253B9">
      <w:pPr>
        <w:pStyle w:val="Details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Provide fulltime systems engineering consultancy to ISC Applied Systems Inc., Montreal.</w:t>
      </w:r>
    </w:p>
    <w:p w14:paraId="57462818" w14:textId="26E18421" w:rsidR="007253B9" w:rsidRDefault="007253B9" w:rsidP="007253B9">
      <w:pPr>
        <w:pStyle w:val="Details"/>
        <w:numPr>
          <w:ilvl w:val="2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ISC provided low current engineering solutions for many clients across North America for locomotive industry: </w:t>
      </w:r>
      <w:r w:rsidR="009D5B77">
        <w:rPr>
          <w:rFonts w:ascii="Garamond" w:hAnsi="Garamond"/>
        </w:rPr>
        <w:t xml:space="preserve">passenger information systems, automatic addressing systems, </w:t>
      </w:r>
      <w:r w:rsidR="009D5B77">
        <w:rPr>
          <w:rFonts w:ascii="Garamond" w:hAnsi="Garamond"/>
        </w:rPr>
        <w:t>interior electronic advertisement systems</w:t>
      </w:r>
      <w:r w:rsidR="009D5B77">
        <w:rPr>
          <w:rFonts w:ascii="Garamond" w:hAnsi="Garamond"/>
        </w:rPr>
        <w:t xml:space="preserve">, </w:t>
      </w:r>
      <w:r w:rsidR="009D5B77">
        <w:rPr>
          <w:rFonts w:ascii="Garamond" w:hAnsi="Garamond"/>
        </w:rPr>
        <w:t>CCTV</w:t>
      </w:r>
      <w:r w:rsidR="009D5B77">
        <w:rPr>
          <w:rFonts w:ascii="Garamond" w:hAnsi="Garamond"/>
        </w:rPr>
        <w:t>, p</w:t>
      </w:r>
      <w:r>
        <w:rPr>
          <w:rFonts w:ascii="Garamond" w:hAnsi="Garamond"/>
        </w:rPr>
        <w:t xml:space="preserve">ublic </w:t>
      </w:r>
      <w:r w:rsidR="009D5B77">
        <w:rPr>
          <w:rFonts w:ascii="Garamond" w:hAnsi="Garamond"/>
        </w:rPr>
        <w:t>a</w:t>
      </w:r>
      <w:r>
        <w:rPr>
          <w:rFonts w:ascii="Garamond" w:hAnsi="Garamond"/>
        </w:rPr>
        <w:t>ddressing</w:t>
      </w:r>
      <w:r w:rsidR="009D5B77">
        <w:rPr>
          <w:rFonts w:ascii="Garamond" w:hAnsi="Garamond"/>
        </w:rPr>
        <w:t xml:space="preserve"> and</w:t>
      </w:r>
      <w:r>
        <w:rPr>
          <w:rFonts w:ascii="Garamond" w:hAnsi="Garamond"/>
        </w:rPr>
        <w:t xml:space="preserve"> </w:t>
      </w:r>
      <w:r w:rsidR="009D5B77">
        <w:rPr>
          <w:rFonts w:ascii="Garamond" w:hAnsi="Garamond"/>
        </w:rPr>
        <w:t>communication intercom</w:t>
      </w:r>
      <w:r>
        <w:rPr>
          <w:rFonts w:ascii="Garamond" w:hAnsi="Garamond"/>
        </w:rPr>
        <w:t>.</w:t>
      </w:r>
    </w:p>
    <w:p w14:paraId="24CD6421" w14:textId="77777777" w:rsidR="000A7F8A" w:rsidRDefault="000A7F8A" w:rsidP="000A7F8A">
      <w:pPr>
        <w:pStyle w:val="Details"/>
        <w:ind w:firstLine="0"/>
        <w:rPr>
          <w:rFonts w:ascii="Garamond" w:hAnsi="Garamond"/>
        </w:rPr>
      </w:pPr>
    </w:p>
    <w:p w14:paraId="600AC3D4" w14:textId="0315C5A4" w:rsidR="00307650" w:rsidRPr="007823B1" w:rsidRDefault="00307650" w:rsidP="00307650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NouvLR</w:t>
      </w:r>
    </w:p>
    <w:p w14:paraId="18077D46" w14:textId="39F5B5CA" w:rsidR="00307650" w:rsidRPr="007823B1" w:rsidRDefault="00307650" w:rsidP="00307650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Testing and Commissioning Coordinator</w:t>
      </w:r>
      <w:r w:rsidRPr="007823B1">
        <w:rPr>
          <w:rStyle w:val="StyleBoldItalic"/>
          <w:lang w:val="en-CA"/>
        </w:rPr>
        <w:tab/>
      </w:r>
      <w:r w:rsidR="00084B22" w:rsidRPr="007823B1">
        <w:rPr>
          <w:rStyle w:val="StyleBoldItalic"/>
          <w:lang w:val="en-CA"/>
        </w:rPr>
        <w:t>Mar</w:t>
      </w:r>
      <w:r w:rsidRPr="007823B1">
        <w:rPr>
          <w:rStyle w:val="StyleBoldItalic"/>
          <w:lang w:val="en-CA"/>
        </w:rPr>
        <w:t xml:space="preserve"> </w:t>
      </w:r>
      <w:r w:rsidR="00084B22" w:rsidRPr="007823B1">
        <w:rPr>
          <w:rStyle w:val="StyleBoldItalic"/>
          <w:lang w:val="en-CA"/>
        </w:rPr>
        <w:t>2020</w:t>
      </w:r>
      <w:r w:rsidRPr="007823B1">
        <w:rPr>
          <w:rStyle w:val="StyleBoldItalic"/>
          <w:lang w:val="en-CA"/>
        </w:rPr>
        <w:t xml:space="preserve"> – </w:t>
      </w:r>
      <w:r w:rsidR="009D5B77">
        <w:rPr>
          <w:rStyle w:val="StyleBoldItalic"/>
          <w:lang w:val="en-CA"/>
        </w:rPr>
        <w:t>Jan 2023</w:t>
      </w:r>
    </w:p>
    <w:p w14:paraId="606AFD42" w14:textId="77777777" w:rsidR="003C5BDD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Maintained GTT SCADA system’s requirements to the project’s standards.</w:t>
      </w:r>
    </w:p>
    <w:p w14:paraId="0382BA60" w14:textId="7CA9C6D2" w:rsidR="003C5BDD" w:rsidRPr="007823B1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 xml:space="preserve">Evaluated the validity of the suppliers’ offers and recommended the most </w:t>
      </w:r>
      <w:r w:rsidR="0030144E" w:rsidRPr="007823B1">
        <w:rPr>
          <w:rFonts w:ascii="Garamond" w:hAnsi="Garamond"/>
        </w:rPr>
        <w:t>favourable</w:t>
      </w:r>
      <w:r w:rsidRPr="007823B1">
        <w:rPr>
          <w:rFonts w:ascii="Garamond" w:hAnsi="Garamond"/>
        </w:rPr>
        <w:t>.</w:t>
      </w:r>
    </w:p>
    <w:p w14:paraId="725DB76D" w14:textId="2D7C5B08" w:rsidR="00307650" w:rsidRDefault="003C5BDD" w:rsidP="003C5BDD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Validated the testing and commissioning procedures.</w:t>
      </w:r>
    </w:p>
    <w:p w14:paraId="2AFD49A3" w14:textId="77777777" w:rsidR="00C126AF" w:rsidRP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Assisted in troubleshooting VLAN communication for DNP3 SCADA protocol.</w:t>
      </w:r>
    </w:p>
    <w:p w14:paraId="51FEC05D" w14:textId="77777777" w:rsidR="00C126AF" w:rsidRP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Assisted in enforcing the cyber security policies and procedures.</w:t>
      </w:r>
    </w:p>
    <w:p w14:paraId="16BD026C" w14:textId="179CF853" w:rsidR="00C126AF" w:rsidRDefault="00C126AF" w:rsidP="00C126AF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C126AF">
        <w:rPr>
          <w:rFonts w:ascii="Garamond" w:hAnsi="Garamond"/>
        </w:rPr>
        <w:t>Developed a couple of productivity scripts.</w:t>
      </w:r>
    </w:p>
    <w:p w14:paraId="7BEF3482" w14:textId="77777777" w:rsidR="000A7F8A" w:rsidRPr="00C126AF" w:rsidRDefault="000A7F8A" w:rsidP="000A7F8A">
      <w:pPr>
        <w:pStyle w:val="Details"/>
        <w:ind w:firstLine="0"/>
        <w:rPr>
          <w:rFonts w:ascii="Garamond" w:hAnsi="Garamond"/>
        </w:rPr>
      </w:pPr>
    </w:p>
    <w:p w14:paraId="7934C52A" w14:textId="3540F94F" w:rsidR="008B598E" w:rsidRPr="007823B1" w:rsidRDefault="008B598E" w:rsidP="008B598E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SSENSE</w:t>
      </w:r>
    </w:p>
    <w:p w14:paraId="787CD32A" w14:textId="007CFA07" w:rsidR="008B598E" w:rsidRPr="007823B1" w:rsidRDefault="008B598E" w:rsidP="008B598E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Software Developer</w:t>
      </w:r>
      <w:r w:rsidRPr="007823B1">
        <w:rPr>
          <w:rStyle w:val="StyleBoldItalic"/>
          <w:lang w:val="en-CA"/>
        </w:rPr>
        <w:tab/>
        <w:t xml:space="preserve">Sep 2019 – </w:t>
      </w:r>
      <w:r w:rsidR="00084B22" w:rsidRPr="007823B1">
        <w:rPr>
          <w:rStyle w:val="StyleBoldItalic"/>
          <w:lang w:val="en-CA"/>
        </w:rPr>
        <w:t>Dec 2019</w:t>
      </w:r>
    </w:p>
    <w:p w14:paraId="4F6E2A86" w14:textId="22BE4D73" w:rsidR="008B598E" w:rsidRPr="000A7F8A" w:rsidRDefault="00914393" w:rsidP="00E86624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Backend development over Python and Node.js using automated CI/CD environment employing GitHub, Docker Hub, Jinkins</w:t>
      </w:r>
      <w:r w:rsidR="00E86624" w:rsidRPr="007823B1">
        <w:rPr>
          <w:lang w:val="en-CA"/>
        </w:rPr>
        <w:t>,</w:t>
      </w:r>
      <w:r w:rsidRPr="007823B1">
        <w:rPr>
          <w:lang w:val="en-CA"/>
        </w:rPr>
        <w:t xml:space="preserve"> K8S</w:t>
      </w:r>
      <w:r w:rsidR="00E86624" w:rsidRPr="007823B1">
        <w:rPr>
          <w:lang w:val="en-CA"/>
        </w:rPr>
        <w:t xml:space="preserve"> and</w:t>
      </w:r>
      <w:r w:rsidR="005522DE" w:rsidRPr="007823B1">
        <w:rPr>
          <w:lang w:val="en-CA"/>
        </w:rPr>
        <w:t xml:space="preserve"> </w:t>
      </w:r>
      <w:r w:rsidR="00E86624" w:rsidRPr="007823B1">
        <w:rPr>
          <w:lang w:val="en-CA"/>
        </w:rPr>
        <w:t>t</w:t>
      </w:r>
      <w:r w:rsidR="005522DE" w:rsidRPr="007823B1">
        <w:rPr>
          <w:lang w:val="en-CA"/>
        </w:rPr>
        <w:t>racked over Confluence and Jira.</w:t>
      </w:r>
    </w:p>
    <w:p w14:paraId="79ADEFBE" w14:textId="77777777" w:rsidR="000A7F8A" w:rsidRPr="007823B1" w:rsidRDefault="000A7F8A" w:rsidP="000A7F8A">
      <w:pPr>
        <w:ind w:left="1800"/>
        <w:rPr>
          <w:b/>
          <w:bCs/>
          <w:lang w:val="en-CA"/>
        </w:rPr>
      </w:pPr>
    </w:p>
    <w:p w14:paraId="734D499F" w14:textId="77777777" w:rsidR="007D40B8" w:rsidRDefault="007D40B8">
      <w:pPr>
        <w:jc w:val="left"/>
        <w:rPr>
          <w:rStyle w:val="StyleBold"/>
          <w:smallCaps/>
          <w:u w:val="single"/>
          <w:lang w:val="en-CA"/>
        </w:rPr>
      </w:pPr>
      <w:r>
        <w:rPr>
          <w:rStyle w:val="StyleBold"/>
          <w:smallCaps/>
          <w:u w:val="single"/>
          <w:lang w:val="en-CA"/>
        </w:rPr>
        <w:br w:type="page"/>
      </w:r>
    </w:p>
    <w:p w14:paraId="61D7033E" w14:textId="404A0923" w:rsidR="002936D1" w:rsidRPr="007823B1" w:rsidRDefault="002936D1" w:rsidP="00DC26EC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lastRenderedPageBreak/>
        <w:t>Schneider Electric</w:t>
      </w:r>
    </w:p>
    <w:p w14:paraId="10A45D3C" w14:textId="43E61491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DCS Specialist, Canada</w:t>
      </w:r>
      <w:r w:rsidRPr="007823B1">
        <w:rPr>
          <w:rStyle w:val="StyleBoldItalic"/>
          <w:lang w:val="en-CA"/>
        </w:rPr>
        <w:tab/>
        <w:t xml:space="preserve">Nov 2016 – </w:t>
      </w:r>
      <w:r w:rsidR="006C5CD3" w:rsidRPr="007823B1">
        <w:rPr>
          <w:rStyle w:val="StyleBoldItalic"/>
          <w:lang w:val="en-CA"/>
        </w:rPr>
        <w:t>Mar 2018</w:t>
      </w:r>
    </w:p>
    <w:p w14:paraId="0AD27006" w14:textId="183D62AC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Interfaced a MySQL database to an ICMP packet manager using Python scripting.</w:t>
      </w:r>
    </w:p>
    <w:p w14:paraId="4620448F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Performed IEC61850 SCL text processing using Python.</w:t>
      </w:r>
    </w:p>
    <w:p w14:paraId="5EF30C7F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Worked with SE’s proprietary PACiS, EcoSUI, PowerSCADA, Easergy, and StruxureWare.</w:t>
      </w:r>
    </w:p>
    <w:p w14:paraId="2D334937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Aggregated data from legacy communication protocols: DNP3, Modbus, and IEC 60870-5 into IEC 61650 using specialized IED gateways.</w:t>
      </w:r>
    </w:p>
    <w:p w14:paraId="238C9E18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Integrated IEC61850 protection relay IEDs: SE, SEL, Vizimax, Cooper and ABB.</w:t>
      </w:r>
    </w:p>
    <w:p w14:paraId="6499D3C3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Visualized data using standard and customized local/remote levels over HMIs.</w:t>
      </w:r>
    </w:p>
    <w:p w14:paraId="7C5DBFE5" w14:textId="77777777" w:rsidR="00285626" w:rsidRPr="007823B1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Gathered OT cybersecurity requirements to achieve NERC-CIP compliance.</w:t>
      </w:r>
    </w:p>
    <w:p w14:paraId="3397AF26" w14:textId="20D34A5B" w:rsidR="00285626" w:rsidRDefault="00285626" w:rsidP="00285626">
      <w:pPr>
        <w:numPr>
          <w:ilvl w:val="2"/>
          <w:numId w:val="17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>Commissioned projects across Canada in Manitoba and Toronto and in the USA too.</w:t>
      </w:r>
    </w:p>
    <w:p w14:paraId="64D84220" w14:textId="77777777" w:rsidR="000A7F8A" w:rsidRPr="007823B1" w:rsidRDefault="000A7F8A" w:rsidP="000A7F8A">
      <w:pPr>
        <w:tabs>
          <w:tab w:val="right" w:pos="10440"/>
        </w:tabs>
        <w:ind w:left="1800"/>
        <w:rPr>
          <w:lang w:val="en-CA"/>
        </w:rPr>
      </w:pPr>
    </w:p>
    <w:p w14:paraId="50677369" w14:textId="59E511BB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Technical Automation Engineer, Saudi Arabia</w:t>
      </w:r>
      <w:r w:rsidRPr="007823B1">
        <w:rPr>
          <w:rStyle w:val="StyleBoldItalic"/>
          <w:lang w:val="en-CA"/>
        </w:rPr>
        <w:tab/>
      </w:r>
      <w:r w:rsidR="002936D1" w:rsidRPr="007823B1">
        <w:rPr>
          <w:rStyle w:val="StyleBoldItalic"/>
          <w:lang w:val="en-CA"/>
        </w:rPr>
        <w:t>Mar 2014 – Nov 2016</w:t>
      </w:r>
    </w:p>
    <w:p w14:paraId="75DEB039" w14:textId="77777777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Interfaced IEC 61850 IEDs: SEL and ABB to SE PACiS and uplinked it to SCADA.</w:t>
      </w:r>
    </w:p>
    <w:p w14:paraId="7B1B8060" w14:textId="231DA620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Implemented applications like</w:t>
      </w:r>
      <w:r w:rsidR="008F3D4E">
        <w:rPr>
          <w:rStyle w:val="StyleBoldItalic"/>
          <w:b w:val="0"/>
          <w:bCs w:val="0"/>
          <w:i w:val="0"/>
          <w:iCs w:val="0"/>
          <w:lang w:val="en-CA"/>
        </w:rPr>
        <w:t>:</w:t>
      </w:r>
      <w:r w:rsidRPr="007823B1">
        <w:rPr>
          <w:rStyle w:val="StyleBoldItalic"/>
          <w:b w:val="0"/>
          <w:bCs w:val="0"/>
          <w:i w:val="0"/>
          <w:iCs w:val="0"/>
          <w:lang w:val="en-CA"/>
        </w:rPr>
        <w:t xml:space="preserve"> Energy Management Systems (EMS), iFLS (Interactive Fast Load Shedding Systems), and FDIR (Fault Detection, Isolation and Recovery System).</w:t>
      </w:r>
    </w:p>
    <w:p w14:paraId="6918E4E0" w14:textId="77777777" w:rsidR="00C45ADE" w:rsidRPr="007823B1" w:rsidRDefault="00C45ADE" w:rsidP="00C45ADE">
      <w:pPr>
        <w:numPr>
          <w:ilvl w:val="2"/>
          <w:numId w:val="17"/>
        </w:numPr>
        <w:tabs>
          <w:tab w:val="right" w:pos="10440"/>
        </w:tabs>
        <w:rPr>
          <w:rStyle w:val="StyleBoldItalic"/>
          <w:b w:val="0"/>
          <w:bCs w:val="0"/>
          <w:i w:val="0"/>
          <w:iCs w:val="0"/>
          <w:lang w:val="en-CA"/>
        </w:rPr>
      </w:pPr>
      <w:r w:rsidRPr="007823B1">
        <w:rPr>
          <w:rStyle w:val="StyleBoldItalic"/>
          <w:b w:val="0"/>
          <w:bCs w:val="0"/>
          <w:i w:val="0"/>
          <w:iCs w:val="0"/>
          <w:lang w:val="en-CA"/>
        </w:rPr>
        <w:t>Interfaced Continuum and Modicon PLC controllers to HMI.</w:t>
      </w:r>
    </w:p>
    <w:p w14:paraId="3645E7B8" w14:textId="77777777" w:rsidR="007642FA" w:rsidRPr="007823B1" w:rsidRDefault="002936D1" w:rsidP="007642FA">
      <w:pPr>
        <w:numPr>
          <w:ilvl w:val="2"/>
          <w:numId w:val="2"/>
        </w:numPr>
        <w:rPr>
          <w:rStyle w:val="StyleBold"/>
          <w:lang w:val="en-CA"/>
        </w:rPr>
      </w:pPr>
      <w:r w:rsidRPr="007823B1">
        <w:rPr>
          <w:lang w:val="en-CA"/>
        </w:rPr>
        <w:t>Working on a palette of automation protocols; T101, T104 and IEC 61850.</w:t>
      </w:r>
    </w:p>
    <w:p w14:paraId="6038D949" w14:textId="576DA0E3" w:rsidR="007642FA" w:rsidRPr="000A7F8A" w:rsidRDefault="00565480" w:rsidP="007642FA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Implemented</w:t>
      </w:r>
      <w:r w:rsidR="007642FA" w:rsidRPr="007823B1">
        <w:rPr>
          <w:lang w:val="en-CA"/>
        </w:rPr>
        <w:t xml:space="preserve"> OT cybersecurity activities to achieve compliance </w:t>
      </w:r>
      <w:r w:rsidR="003A3968">
        <w:rPr>
          <w:lang w:val="en-CA"/>
        </w:rPr>
        <w:t>with</w:t>
      </w:r>
      <w:r w:rsidR="007642FA" w:rsidRPr="007823B1">
        <w:rPr>
          <w:lang w:val="en-CA"/>
        </w:rPr>
        <w:t xml:space="preserve"> NERC-CIP and ISA99.</w:t>
      </w:r>
    </w:p>
    <w:p w14:paraId="23C20772" w14:textId="77777777" w:rsidR="000A7F8A" w:rsidRPr="007823B1" w:rsidRDefault="000A7F8A" w:rsidP="000A7F8A">
      <w:pPr>
        <w:ind w:left="1800"/>
        <w:rPr>
          <w:b/>
          <w:bCs/>
          <w:lang w:val="en-CA"/>
        </w:rPr>
      </w:pPr>
    </w:p>
    <w:p w14:paraId="69629DA0" w14:textId="774CD71B" w:rsidR="002936D1" w:rsidRPr="007823B1" w:rsidRDefault="00FA76D9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Senior KNX/EIB Engineer, Saudi Arabia</w:t>
      </w:r>
      <w:r w:rsidRPr="007823B1">
        <w:rPr>
          <w:rStyle w:val="StyleBoldItalic"/>
          <w:lang w:val="en-CA"/>
        </w:rPr>
        <w:tab/>
        <w:t>Jun 2012 – Mar 2014</w:t>
      </w:r>
    </w:p>
    <w:p w14:paraId="0745E6B5" w14:textId="2F0D0FA3" w:rsidR="002936D1" w:rsidRPr="007823B1" w:rsidRDefault="002936D1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 xml:space="preserve">Post-designed, </w:t>
      </w:r>
      <w:r w:rsidR="008F3D4E" w:rsidRPr="007823B1">
        <w:rPr>
          <w:lang w:val="en-CA"/>
        </w:rPr>
        <w:t>tested,</w:t>
      </w:r>
      <w:r w:rsidRPr="007823B1">
        <w:rPr>
          <w:lang w:val="en-CA"/>
        </w:rPr>
        <w:t xml:space="preserve"> and commissioned KNX automation protocol</w:t>
      </w:r>
    </w:p>
    <w:p w14:paraId="1FB07098" w14:textId="1BCC813A" w:rsidR="001F6D27" w:rsidRPr="007823B1" w:rsidRDefault="00D0162E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 xml:space="preserve">Worked on </w:t>
      </w:r>
      <w:r w:rsidR="001F6D27" w:rsidRPr="007823B1">
        <w:rPr>
          <w:lang w:val="en-CA"/>
        </w:rPr>
        <w:t xml:space="preserve">DALI light control </w:t>
      </w:r>
      <w:r w:rsidR="00E273FA" w:rsidRPr="007823B1">
        <w:rPr>
          <w:lang w:val="en-CA"/>
        </w:rPr>
        <w:t>systems.</w:t>
      </w:r>
    </w:p>
    <w:p w14:paraId="4EDC2B98" w14:textId="396BE613" w:rsidR="00472B20" w:rsidRPr="007823B1" w:rsidRDefault="00472B20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Render</w:t>
      </w:r>
      <w:r w:rsidR="00CC1BEE" w:rsidRPr="007823B1">
        <w:rPr>
          <w:lang w:val="en-CA"/>
        </w:rPr>
        <w:t>ed AutoCAD schematics for SLD</w:t>
      </w:r>
      <w:r w:rsidR="006B5544" w:rsidRPr="007823B1">
        <w:rPr>
          <w:lang w:val="en-CA"/>
        </w:rPr>
        <w:t xml:space="preserve"> diagrams</w:t>
      </w:r>
      <w:r w:rsidR="00CC1BEE" w:rsidRPr="007823B1">
        <w:rPr>
          <w:lang w:val="en-CA"/>
        </w:rPr>
        <w:t xml:space="preserve"> and shop </w:t>
      </w:r>
      <w:r w:rsidR="00E273FA" w:rsidRPr="007823B1">
        <w:rPr>
          <w:lang w:val="en-CA"/>
        </w:rPr>
        <w:t>drawings.</w:t>
      </w:r>
    </w:p>
    <w:p w14:paraId="0DAAE61C" w14:textId="65A4783A" w:rsidR="00D14685" w:rsidRDefault="004B1609" w:rsidP="00D14685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Worked on low current integration and HVAC control.</w:t>
      </w:r>
    </w:p>
    <w:p w14:paraId="71A544C6" w14:textId="77777777" w:rsidR="000A7F8A" w:rsidRPr="00D14685" w:rsidRDefault="000A7F8A" w:rsidP="000A7F8A">
      <w:pPr>
        <w:ind w:left="1800"/>
        <w:rPr>
          <w:rStyle w:val="StyleBoldItalic"/>
          <w:b w:val="0"/>
          <w:bCs w:val="0"/>
          <w:i w:val="0"/>
          <w:iCs w:val="0"/>
          <w:lang w:val="en-CA"/>
        </w:rPr>
      </w:pPr>
    </w:p>
    <w:p w14:paraId="460DC051" w14:textId="0A671647" w:rsidR="00564CAE" w:rsidRPr="007823B1" w:rsidRDefault="0028351D" w:rsidP="00C4220D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Telecommunication</w:t>
      </w:r>
      <w:r w:rsidR="0058310A" w:rsidRPr="007823B1">
        <w:rPr>
          <w:rStyle w:val="StyleBold"/>
          <w:smallCaps/>
          <w:u w:val="single"/>
          <w:lang w:val="en-CA"/>
        </w:rPr>
        <w:t>s</w:t>
      </w:r>
      <w:r w:rsidRPr="007823B1">
        <w:rPr>
          <w:rStyle w:val="StyleBold"/>
          <w:smallCaps/>
          <w:u w:val="single"/>
          <w:lang w:val="en-CA"/>
        </w:rPr>
        <w:t xml:space="preserve"> Regul</w:t>
      </w:r>
      <w:r w:rsidR="007B3778" w:rsidRPr="007823B1">
        <w:rPr>
          <w:rStyle w:val="StyleBold"/>
          <w:smallCaps/>
          <w:u w:val="single"/>
          <w:lang w:val="en-CA"/>
        </w:rPr>
        <w:t>atory Commission (TRC), Jordan</w:t>
      </w:r>
    </w:p>
    <w:p w14:paraId="1897C090" w14:textId="75DB40AB" w:rsidR="00564CAE" w:rsidRPr="007823B1" w:rsidRDefault="00F3100F" w:rsidP="009024AF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Telecommunication Regulatory Officer</w:t>
      </w:r>
      <w:r w:rsidRPr="007823B1">
        <w:rPr>
          <w:rStyle w:val="StyleBoldItalic"/>
          <w:lang w:val="en-CA"/>
        </w:rPr>
        <w:tab/>
      </w:r>
      <w:r w:rsidR="007B3778" w:rsidRPr="007823B1">
        <w:rPr>
          <w:rStyle w:val="StyleBoldItalic"/>
          <w:lang w:val="en-CA"/>
        </w:rPr>
        <w:t>May 2011 – Aug 2012</w:t>
      </w:r>
    </w:p>
    <w:p w14:paraId="1D2AD6DA" w14:textId="6C4C5BDC" w:rsidR="00CC1BEE" w:rsidRDefault="00372542" w:rsidP="00C4220D">
      <w:pPr>
        <w:numPr>
          <w:ilvl w:val="2"/>
          <w:numId w:val="2"/>
        </w:numPr>
        <w:rPr>
          <w:lang w:val="en-CA"/>
        </w:rPr>
      </w:pPr>
      <w:r w:rsidRPr="007823B1">
        <w:rPr>
          <w:lang w:val="en-CA"/>
        </w:rPr>
        <w:t>Governmental telecom regulation, field inspections, competition analysis, and EU regulatory twinning program.</w:t>
      </w:r>
    </w:p>
    <w:p w14:paraId="486CF18B" w14:textId="77777777" w:rsidR="000A7F8A" w:rsidRPr="007823B1" w:rsidRDefault="000A7F8A" w:rsidP="000A7F8A">
      <w:pPr>
        <w:ind w:left="1800"/>
        <w:rPr>
          <w:lang w:val="en-CA"/>
        </w:rPr>
      </w:pPr>
    </w:p>
    <w:p w14:paraId="6A9F9CD7" w14:textId="7E79303B" w:rsidR="001D4E1B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Frequency Inspection and Monitoring Engineer</w:t>
      </w:r>
      <w:r w:rsidRPr="007823B1">
        <w:rPr>
          <w:rStyle w:val="StyleBoldItalic"/>
          <w:lang w:val="en-CA"/>
        </w:rPr>
        <w:tab/>
        <w:t>Jun 2010 – May 2011</w:t>
      </w:r>
    </w:p>
    <w:p w14:paraId="3C00DC8D" w14:textId="77777777" w:rsidR="00372542" w:rsidRPr="007823B1" w:rsidRDefault="00372542" w:rsidP="00372542">
      <w:pPr>
        <w:pStyle w:val="Details"/>
        <w:numPr>
          <w:ilvl w:val="2"/>
          <w:numId w:val="2"/>
        </w:numPr>
        <w:rPr>
          <w:rFonts w:ascii="Garamond" w:hAnsi="Garamond"/>
        </w:rPr>
      </w:pPr>
      <w:r w:rsidRPr="007823B1">
        <w:rPr>
          <w:rFonts w:ascii="Garamond" w:hAnsi="Garamond"/>
        </w:rPr>
        <w:t>Radio frequency (RF) utilization analysis and field RF test drives.</w:t>
      </w:r>
    </w:p>
    <w:p w14:paraId="0B8ED733" w14:textId="167B4D9F" w:rsidR="00CC4059" w:rsidRPr="000A7F8A" w:rsidRDefault="00372542" w:rsidP="00D14685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 xml:space="preserve">Microwave </w:t>
      </w:r>
      <w:r w:rsidR="0030144E" w:rsidRPr="007823B1">
        <w:rPr>
          <w:lang w:val="en-CA"/>
        </w:rPr>
        <w:t>modelling</w:t>
      </w:r>
      <w:r w:rsidRPr="007823B1">
        <w:rPr>
          <w:lang w:val="en-CA"/>
        </w:rPr>
        <w:t xml:space="preserve"> and analysis.</w:t>
      </w:r>
    </w:p>
    <w:p w14:paraId="135D845D" w14:textId="77777777" w:rsidR="000A7F8A" w:rsidRPr="00D14685" w:rsidRDefault="000A7F8A" w:rsidP="000A7F8A">
      <w:pPr>
        <w:ind w:left="1800"/>
        <w:rPr>
          <w:b/>
          <w:bCs/>
          <w:lang w:val="en-CA"/>
        </w:rPr>
      </w:pPr>
    </w:p>
    <w:p w14:paraId="2B4943CC" w14:textId="1B6A7591" w:rsidR="001D4E1B" w:rsidRPr="007823B1" w:rsidRDefault="007B3778" w:rsidP="00C4220D">
      <w:pPr>
        <w:numPr>
          <w:ilvl w:val="0"/>
          <w:numId w:val="2"/>
        </w:numPr>
        <w:rPr>
          <w:rStyle w:val="StyleBold"/>
          <w:smallCaps/>
          <w:u w:val="single"/>
          <w:lang w:val="en-CA"/>
        </w:rPr>
      </w:pPr>
      <w:r w:rsidRPr="007823B1">
        <w:rPr>
          <w:rStyle w:val="StyleBold"/>
          <w:smallCaps/>
          <w:u w:val="single"/>
          <w:lang w:val="en-CA"/>
        </w:rPr>
        <w:t>Noor Ala Noo</w:t>
      </w:r>
      <w:r w:rsidR="001D4E1B" w:rsidRPr="007823B1">
        <w:rPr>
          <w:rStyle w:val="StyleBold"/>
          <w:smallCaps/>
          <w:u w:val="single"/>
          <w:lang w:val="en-CA"/>
        </w:rPr>
        <w:t>r</w:t>
      </w:r>
      <w:r w:rsidR="004331B4" w:rsidRPr="007823B1">
        <w:rPr>
          <w:rStyle w:val="StyleBold"/>
          <w:smallCaps/>
          <w:u w:val="single"/>
          <w:lang w:val="en-CA"/>
        </w:rPr>
        <w:t xml:space="preserve"> and Ideal Group, Jordan</w:t>
      </w:r>
    </w:p>
    <w:p w14:paraId="34BAC400" w14:textId="77777777" w:rsidR="004331B4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 xml:space="preserve">Control </w:t>
      </w:r>
      <w:r w:rsidR="009825F5" w:rsidRPr="007823B1">
        <w:rPr>
          <w:rStyle w:val="StyleBoldItalic"/>
          <w:lang w:val="en-CA"/>
        </w:rPr>
        <w:t>S</w:t>
      </w:r>
      <w:r w:rsidRPr="007823B1">
        <w:rPr>
          <w:rStyle w:val="StyleBoldItalic"/>
          <w:lang w:val="en-CA"/>
        </w:rPr>
        <w:t>ystems Engineer (Noor Ala Noor)</w:t>
      </w:r>
      <w:r w:rsidRPr="007823B1">
        <w:rPr>
          <w:rStyle w:val="StyleBoldItalic"/>
          <w:lang w:val="en-CA"/>
        </w:rPr>
        <w:tab/>
      </w:r>
      <w:r w:rsidR="004331B4" w:rsidRPr="007823B1">
        <w:rPr>
          <w:rStyle w:val="StyleBoldItalic"/>
          <w:lang w:val="en-CA"/>
        </w:rPr>
        <w:t>Mar 2010 – Jun 2010</w:t>
      </w:r>
    </w:p>
    <w:p w14:paraId="588BCF23" w14:textId="05AB8EB9" w:rsidR="008F1105" w:rsidRPr="000A7F8A" w:rsidRDefault="00A86779" w:rsidP="00D14685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Worked on Theben</w:t>
      </w:r>
      <w:r w:rsidR="004D6CA4" w:rsidRPr="007823B1">
        <w:rPr>
          <w:lang w:val="en-CA"/>
        </w:rPr>
        <w:t xml:space="preserve"> KNX</w:t>
      </w:r>
      <w:r w:rsidRPr="007823B1">
        <w:rPr>
          <w:lang w:val="en-CA"/>
        </w:rPr>
        <w:t xml:space="preserve">, </w:t>
      </w:r>
      <w:r w:rsidR="0019617E" w:rsidRPr="007823B1">
        <w:rPr>
          <w:lang w:val="en-CA"/>
        </w:rPr>
        <w:t xml:space="preserve">Eelectron, </w:t>
      </w:r>
      <w:r w:rsidR="004D6CA4" w:rsidRPr="007823B1">
        <w:rPr>
          <w:lang w:val="en-CA"/>
        </w:rPr>
        <w:t xml:space="preserve">Inim fire alarm, </w:t>
      </w:r>
      <w:r w:rsidRPr="007823B1">
        <w:rPr>
          <w:lang w:val="en-CA"/>
        </w:rPr>
        <w:t>Busch-Jaeger</w:t>
      </w:r>
      <w:r w:rsidR="004D6CA4" w:rsidRPr="007823B1">
        <w:rPr>
          <w:lang w:val="en-CA"/>
        </w:rPr>
        <w:t xml:space="preserve"> </w:t>
      </w:r>
      <w:r w:rsidR="00653E5F" w:rsidRPr="007823B1">
        <w:rPr>
          <w:lang w:val="en-CA"/>
        </w:rPr>
        <w:t>occupancy</w:t>
      </w:r>
      <w:r w:rsidR="004D6CA4" w:rsidRPr="007823B1">
        <w:rPr>
          <w:lang w:val="en-CA"/>
        </w:rPr>
        <w:t xml:space="preserve"> sensors</w:t>
      </w:r>
      <w:r w:rsidRPr="007823B1">
        <w:rPr>
          <w:lang w:val="en-CA"/>
        </w:rPr>
        <w:t>, Tridonic</w:t>
      </w:r>
      <w:r w:rsidR="004D6CA4" w:rsidRPr="007823B1">
        <w:rPr>
          <w:lang w:val="en-CA"/>
        </w:rPr>
        <w:t xml:space="preserve"> DALI</w:t>
      </w:r>
      <w:r w:rsidRPr="007823B1">
        <w:rPr>
          <w:lang w:val="en-CA"/>
        </w:rPr>
        <w:t>, EGi</w:t>
      </w:r>
      <w:r w:rsidR="004D6CA4" w:rsidRPr="007823B1">
        <w:rPr>
          <w:lang w:val="en-CA"/>
        </w:rPr>
        <w:t xml:space="preserve"> AV</w:t>
      </w:r>
      <w:r w:rsidRPr="007823B1">
        <w:rPr>
          <w:lang w:val="en-CA"/>
        </w:rPr>
        <w:t xml:space="preserve">, </w:t>
      </w:r>
      <w:r w:rsidR="0030144E" w:rsidRPr="007823B1">
        <w:rPr>
          <w:lang w:val="en-CA"/>
        </w:rPr>
        <w:t>Megaman</w:t>
      </w:r>
      <w:r w:rsidR="004D6CA4" w:rsidRPr="007823B1">
        <w:rPr>
          <w:lang w:val="en-CA"/>
        </w:rPr>
        <w:t xml:space="preserve"> lighting</w:t>
      </w:r>
      <w:r w:rsidR="004C7D22" w:rsidRPr="007823B1">
        <w:rPr>
          <w:lang w:val="en-CA"/>
        </w:rPr>
        <w:t xml:space="preserve"> </w:t>
      </w:r>
      <w:r w:rsidRPr="007823B1">
        <w:rPr>
          <w:lang w:val="en-CA"/>
        </w:rPr>
        <w:t>and others.</w:t>
      </w:r>
    </w:p>
    <w:p w14:paraId="218F05C2" w14:textId="77777777" w:rsidR="000A7F8A" w:rsidRPr="000A7F8A" w:rsidRDefault="000A7F8A" w:rsidP="000A7F8A">
      <w:pPr>
        <w:ind w:left="1800"/>
        <w:rPr>
          <w:b/>
          <w:bCs/>
          <w:lang w:val="en-CA"/>
        </w:rPr>
      </w:pPr>
    </w:p>
    <w:p w14:paraId="06964544" w14:textId="277826F7" w:rsidR="0028351D" w:rsidRPr="007823B1" w:rsidRDefault="00F3100F" w:rsidP="00824476">
      <w:pPr>
        <w:numPr>
          <w:ilvl w:val="1"/>
          <w:numId w:val="17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Control Systems Engineer (Ideal Group)</w:t>
      </w:r>
      <w:r w:rsidRPr="007823B1">
        <w:rPr>
          <w:rStyle w:val="StyleBoldItalic"/>
          <w:lang w:val="en-CA"/>
        </w:rPr>
        <w:tab/>
        <w:t>May 2009 – Jan 2010</w:t>
      </w:r>
    </w:p>
    <w:p w14:paraId="6D74F68C" w14:textId="642CE391" w:rsidR="000717B4" w:rsidRPr="000A7F8A" w:rsidRDefault="00A86779" w:rsidP="009024AF">
      <w:pPr>
        <w:numPr>
          <w:ilvl w:val="2"/>
          <w:numId w:val="2"/>
        </w:numPr>
        <w:rPr>
          <w:b/>
          <w:bCs/>
          <w:lang w:val="en-CA"/>
        </w:rPr>
      </w:pPr>
      <w:r w:rsidRPr="007823B1">
        <w:rPr>
          <w:lang w:val="en-CA"/>
        </w:rPr>
        <w:t>Worked on ABB</w:t>
      </w:r>
      <w:r w:rsidR="0019617E" w:rsidRPr="007823B1">
        <w:rPr>
          <w:lang w:val="en-CA"/>
        </w:rPr>
        <w:t>’s i-bus</w:t>
      </w:r>
      <w:r w:rsidRPr="007823B1">
        <w:rPr>
          <w:lang w:val="en-CA"/>
        </w:rPr>
        <w:t xml:space="preserve"> KNX, </w:t>
      </w:r>
      <w:r w:rsidR="00F578B8" w:rsidRPr="007823B1">
        <w:rPr>
          <w:lang w:val="en-CA"/>
        </w:rPr>
        <w:t xml:space="preserve">VHD KNX audio controllers, </w:t>
      </w:r>
      <w:r w:rsidR="000576F2" w:rsidRPr="007823B1">
        <w:rPr>
          <w:lang w:val="en-CA"/>
        </w:rPr>
        <w:t xml:space="preserve">a </w:t>
      </w:r>
      <w:r w:rsidR="004C7D22" w:rsidRPr="007823B1">
        <w:rPr>
          <w:lang w:val="en-CA"/>
        </w:rPr>
        <w:t xml:space="preserve">variety of HVAC control systems, </w:t>
      </w:r>
      <w:r w:rsidR="004D6CA4" w:rsidRPr="007823B1">
        <w:rPr>
          <w:lang w:val="en-CA"/>
        </w:rPr>
        <w:t xml:space="preserve">Alerton BMS, Honeywell Morely-IAS fire alarm and other </w:t>
      </w:r>
      <w:r w:rsidR="007823B1">
        <w:rPr>
          <w:lang w:val="en-CA"/>
        </w:rPr>
        <w:t xml:space="preserve">low-current </w:t>
      </w:r>
      <w:r w:rsidR="004D6CA4" w:rsidRPr="007823B1">
        <w:rPr>
          <w:lang w:val="en-CA"/>
        </w:rPr>
        <w:t>products.</w:t>
      </w:r>
    </w:p>
    <w:p w14:paraId="6120D6AB" w14:textId="77777777" w:rsidR="007877A1" w:rsidRPr="007823B1" w:rsidRDefault="007877A1" w:rsidP="00C74476">
      <w:pPr>
        <w:pStyle w:val="Heading1"/>
        <w:rPr>
          <w:lang w:val="en-CA"/>
        </w:rPr>
      </w:pPr>
      <w:r w:rsidRPr="007823B1">
        <w:rPr>
          <w:lang w:val="en-CA"/>
        </w:rPr>
        <w:t>Education</w:t>
      </w:r>
    </w:p>
    <w:p w14:paraId="43D845BF" w14:textId="0181D0E0" w:rsidR="007877A1" w:rsidRPr="007823B1" w:rsidRDefault="00A06C11" w:rsidP="007877A1">
      <w:pPr>
        <w:pStyle w:val="StyleObjectiveBoldLeftBefore0ptAfter0ptLinespa"/>
        <w:numPr>
          <w:ilvl w:val="0"/>
          <w:numId w:val="2"/>
        </w:numPr>
        <w:rPr>
          <w:b w:val="0"/>
          <w:bCs w:val="0"/>
          <w:lang w:val="en-CA"/>
        </w:rPr>
      </w:pPr>
      <w:r w:rsidRPr="007823B1">
        <w:rPr>
          <w:rStyle w:val="StyleBold"/>
          <w:b/>
          <w:bCs/>
          <w:smallCaps/>
          <w:u w:val="single"/>
          <w:lang w:val="en-CA"/>
        </w:rPr>
        <w:t>Concordia University</w:t>
      </w:r>
    </w:p>
    <w:p w14:paraId="5AF8923E" w14:textId="06DC9FF3" w:rsidR="007877A1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rStyle w:val="StyleBoldItalic"/>
          <w:lang w:val="en-CA"/>
        </w:rPr>
      </w:pPr>
      <w:r w:rsidRPr="007823B1">
        <w:rPr>
          <w:rStyle w:val="StyleBoldItalic"/>
          <w:lang w:val="en-CA"/>
        </w:rPr>
        <w:t>Graduate Diploma in Computer Science</w:t>
      </w:r>
      <w:r w:rsidRPr="007823B1">
        <w:rPr>
          <w:rStyle w:val="StyleBoldItalic"/>
          <w:lang w:val="en-CA"/>
        </w:rPr>
        <w:tab/>
        <w:t>Montreal, QC, Sep 2018 – Aug 2019</w:t>
      </w:r>
    </w:p>
    <w:p w14:paraId="58F0D0CB" w14:textId="77777777" w:rsidR="000A7F8A" w:rsidRPr="000A7F8A" w:rsidRDefault="000A7F8A" w:rsidP="000A7F8A">
      <w:pPr>
        <w:pStyle w:val="ListParagraph"/>
        <w:tabs>
          <w:tab w:val="right" w:pos="10440"/>
        </w:tabs>
        <w:ind w:left="1080"/>
        <w:rPr>
          <w:b/>
          <w:bCs/>
          <w:lang w:val="en-CA"/>
        </w:rPr>
      </w:pPr>
    </w:p>
    <w:p w14:paraId="3B6A91CA" w14:textId="5969BE74" w:rsidR="00A06C11" w:rsidRPr="007823B1" w:rsidRDefault="00A06C11" w:rsidP="00A06C11">
      <w:pPr>
        <w:pStyle w:val="StyleObjectiveBoldLeftBefore0ptAfter0ptLinespa"/>
        <w:numPr>
          <w:ilvl w:val="0"/>
          <w:numId w:val="2"/>
        </w:numPr>
        <w:rPr>
          <w:b w:val="0"/>
          <w:bCs w:val="0"/>
          <w:lang w:val="en-CA"/>
        </w:rPr>
      </w:pPr>
      <w:r w:rsidRPr="007823B1">
        <w:rPr>
          <w:rStyle w:val="StyleBold"/>
          <w:b/>
          <w:bCs/>
          <w:smallCaps/>
          <w:u w:val="single"/>
          <w:lang w:val="en-CA"/>
        </w:rPr>
        <w:t>The University of Jordan</w:t>
      </w:r>
    </w:p>
    <w:p w14:paraId="1BBA28B7" w14:textId="77777777" w:rsidR="007877A1" w:rsidRPr="007823B1" w:rsidRDefault="007877A1" w:rsidP="007877A1">
      <w:pPr>
        <w:pStyle w:val="ListParagraph"/>
        <w:numPr>
          <w:ilvl w:val="1"/>
          <w:numId w:val="2"/>
        </w:numPr>
        <w:tabs>
          <w:tab w:val="right" w:pos="10440"/>
        </w:tabs>
        <w:rPr>
          <w:b/>
          <w:bCs/>
          <w:i/>
          <w:iCs/>
          <w:lang w:val="en-CA"/>
        </w:rPr>
      </w:pPr>
      <w:r w:rsidRPr="007823B1">
        <w:rPr>
          <w:rStyle w:val="StyleBoldItalic"/>
          <w:lang w:val="en-CA"/>
        </w:rPr>
        <w:t>B.Sc. in Electrical Engineering (Equivalated by Canadian WES)</w:t>
      </w:r>
      <w:r w:rsidRPr="007823B1">
        <w:rPr>
          <w:rStyle w:val="StyleBoldItalic"/>
          <w:lang w:val="en-CA"/>
        </w:rPr>
        <w:tab/>
        <w:t>Jun 2003 – Aug 2007</w:t>
      </w:r>
    </w:p>
    <w:p w14:paraId="04EE8343" w14:textId="77777777" w:rsidR="007D40B8" w:rsidRDefault="007D40B8">
      <w:pPr>
        <w:jc w:val="left"/>
        <w:rPr>
          <w:caps/>
          <w:spacing w:val="15"/>
          <w:lang w:val="en-CA"/>
        </w:rPr>
      </w:pPr>
      <w:r>
        <w:rPr>
          <w:lang w:val="en-CA"/>
        </w:rPr>
        <w:br w:type="page"/>
      </w:r>
    </w:p>
    <w:p w14:paraId="4A28E9D2" w14:textId="136781E2" w:rsidR="00D87F1F" w:rsidRPr="007823B1" w:rsidRDefault="00D87F1F" w:rsidP="00C74476">
      <w:pPr>
        <w:pStyle w:val="Heading1"/>
        <w:rPr>
          <w:lang w:val="en-CA"/>
        </w:rPr>
      </w:pPr>
      <w:r w:rsidRPr="007823B1">
        <w:rPr>
          <w:lang w:val="en-CA"/>
        </w:rPr>
        <w:lastRenderedPageBreak/>
        <w:t>Memberships &amp; Certifications</w:t>
      </w:r>
    </w:p>
    <w:p w14:paraId="1E9EFA81" w14:textId="3A3CEBBD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 xml:space="preserve">US Green Building Council member and </w:t>
      </w:r>
      <w:r w:rsidRPr="007823B1">
        <w:rPr>
          <w:bCs/>
          <w:lang w:val="en-CA"/>
        </w:rPr>
        <w:t>certified LEED Green Associate</w:t>
      </w:r>
      <w:r w:rsidRPr="007823B1">
        <w:rPr>
          <w:lang w:val="en-CA"/>
        </w:rPr>
        <w:t>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Feb 2015 – Feb 2017</w:t>
      </w:r>
    </w:p>
    <w:p w14:paraId="698E755F" w14:textId="6FA9695E" w:rsidR="00C126DF" w:rsidRPr="007823B1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lang w:val="en-CA"/>
        </w:rPr>
      </w:pPr>
      <w:r w:rsidRPr="007823B1">
        <w:rPr>
          <w:lang w:val="en-CA"/>
        </w:rPr>
        <w:t>Member of Saudi Engineers Council, associate engineer,</w:t>
      </w:r>
      <w:r w:rsidRPr="007823B1">
        <w:rPr>
          <w:lang w:val="en-CA"/>
        </w:rPr>
        <w:tab/>
      </w:r>
      <w:r w:rsidRPr="007823B1">
        <w:rPr>
          <w:b/>
          <w:bCs/>
          <w:i/>
          <w:iCs/>
          <w:lang w:val="en-CA"/>
        </w:rPr>
        <w:t>2012 – 2016</w:t>
      </w:r>
    </w:p>
    <w:p w14:paraId="4E2C8DF9" w14:textId="06FC0A02" w:rsidR="00C126DF" w:rsidRPr="007823B1" w:rsidRDefault="00C126DF" w:rsidP="00C126DF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Member of Jordanian Engineers Association, Electrical Engineering division,</w:t>
      </w:r>
      <w:r w:rsidRPr="007823B1">
        <w:rPr>
          <w:lang w:val="en-CA"/>
        </w:rPr>
        <w:tab/>
      </w:r>
      <w:r w:rsidRPr="007823B1">
        <w:rPr>
          <w:b/>
          <w:bCs/>
          <w:i/>
          <w:iCs/>
          <w:lang w:val="en-CA"/>
        </w:rPr>
        <w:t>since 2007</w:t>
      </w:r>
    </w:p>
    <w:p w14:paraId="53FCD8D7" w14:textId="77777777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Certified in </w:t>
      </w:r>
      <w:r w:rsidRPr="007823B1">
        <w:rPr>
          <w:bCs/>
          <w:lang w:val="en-CA"/>
        </w:rPr>
        <w:t>FIDIC Redbook</w:t>
      </w:r>
      <w:r w:rsidRPr="007823B1">
        <w:rPr>
          <w:lang w:val="en-CA"/>
        </w:rPr>
        <w:t xml:space="preserve"> - International Federation of Consulting Engineers,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2015</w:t>
      </w:r>
    </w:p>
    <w:p w14:paraId="26178FDE" w14:textId="77777777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Member of the </w:t>
      </w:r>
      <w:r w:rsidRPr="007823B1">
        <w:rPr>
          <w:bCs/>
          <w:lang w:val="en-CA"/>
        </w:rPr>
        <w:t>Project Management Institute</w:t>
      </w:r>
      <w:r w:rsidRPr="007823B1">
        <w:rPr>
          <w:lang w:val="en-CA"/>
        </w:rPr>
        <w:t xml:space="preserve"> (PMI),</w:t>
      </w:r>
      <w:r w:rsidRPr="007823B1">
        <w:rPr>
          <w:lang w:val="en-CA"/>
        </w:rPr>
        <w:tab/>
      </w:r>
      <w:r w:rsidRPr="007823B1">
        <w:rPr>
          <w:b/>
          <w:i/>
          <w:lang w:val="en-CA"/>
        </w:rPr>
        <w:t xml:space="preserve">2013 – 2015 </w:t>
      </w:r>
    </w:p>
    <w:p w14:paraId="70F6F05E" w14:textId="286F3012" w:rsidR="00D87F1F" w:rsidRPr="007823B1" w:rsidRDefault="00D87F1F" w:rsidP="00D87F1F">
      <w:pPr>
        <w:pStyle w:val="StyleBodyTextAfter0ptLinespacingsingle"/>
        <w:numPr>
          <w:ilvl w:val="0"/>
          <w:numId w:val="2"/>
        </w:numPr>
        <w:tabs>
          <w:tab w:val="right" w:pos="10440"/>
        </w:tabs>
        <w:rPr>
          <w:lang w:val="en-CA"/>
        </w:rPr>
      </w:pPr>
      <w:r w:rsidRPr="007823B1">
        <w:rPr>
          <w:lang w:val="en-CA"/>
        </w:rPr>
        <w:t xml:space="preserve">KNX Association member and </w:t>
      </w:r>
      <w:r w:rsidRPr="007823B1">
        <w:rPr>
          <w:bCs/>
          <w:lang w:val="en-CA"/>
        </w:rPr>
        <w:t>certified KNX Partner</w:t>
      </w:r>
      <w:r w:rsidRPr="007823B1">
        <w:rPr>
          <w:lang w:val="en-CA"/>
        </w:rPr>
        <w:t xml:space="preserve"> (ID 42599), KNX Organization,</w:t>
      </w:r>
      <w:r w:rsidRPr="007823B1">
        <w:rPr>
          <w:i/>
          <w:lang w:val="en-CA"/>
        </w:rPr>
        <w:tab/>
      </w:r>
      <w:r w:rsidRPr="007823B1">
        <w:rPr>
          <w:b/>
          <w:i/>
          <w:lang w:val="en-CA"/>
        </w:rPr>
        <w:t>May 2013</w:t>
      </w:r>
    </w:p>
    <w:p w14:paraId="640BE1CB" w14:textId="77777777" w:rsidR="00113A23" w:rsidRPr="007823B1" w:rsidRDefault="006E526A" w:rsidP="005D77E9">
      <w:pPr>
        <w:pStyle w:val="Heading1"/>
        <w:rPr>
          <w:lang w:val="en-CA"/>
        </w:rPr>
      </w:pPr>
      <w:r w:rsidRPr="007823B1">
        <w:rPr>
          <w:lang w:val="en-CA"/>
        </w:rPr>
        <w:t xml:space="preserve">Professional </w:t>
      </w:r>
      <w:r w:rsidR="00A61267" w:rsidRPr="007823B1">
        <w:rPr>
          <w:lang w:val="en-CA"/>
        </w:rPr>
        <w:t>Courses</w:t>
      </w:r>
    </w:p>
    <w:p w14:paraId="0957C503" w14:textId="7440B05F" w:rsidR="009024AF" w:rsidRPr="007823B1" w:rsidRDefault="009024AF" w:rsidP="00F45D6B">
      <w:pPr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LEED 201: Core Concepts &amp; Strategies</w:t>
      </w:r>
      <w:r w:rsidR="00141D86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141D86" w:rsidRPr="007823B1">
        <w:rPr>
          <w:b/>
          <w:i/>
          <w:lang w:val="en-CA"/>
        </w:rPr>
        <w:t xml:space="preserve">USGBC, </w:t>
      </w:r>
      <w:r w:rsidRPr="007823B1">
        <w:rPr>
          <w:b/>
          <w:i/>
          <w:lang w:val="en-CA"/>
        </w:rPr>
        <w:t>2013</w:t>
      </w:r>
    </w:p>
    <w:p w14:paraId="01D950FA" w14:textId="5963A46E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b/>
          <w:bCs/>
          <w:i/>
          <w:iCs/>
          <w:lang w:val="en-CA"/>
        </w:rPr>
      </w:pPr>
      <w:r w:rsidRPr="007823B1">
        <w:rPr>
          <w:lang w:val="en-CA"/>
        </w:rPr>
        <w:t>WHMIS 2015, Easergy T300 Overview, ISA99 Cybersecurity, PACiS SAS, Basic Electrical Safety, M238 Industrial PLC, Andover BMS Boot Camp, NETxAutomation, Certified Energy Management Associate &amp; 2N IP Security,</w:t>
      </w:r>
      <w:r w:rsidRPr="007823B1">
        <w:rPr>
          <w:b/>
          <w:bCs/>
          <w:lang w:val="en-CA"/>
        </w:rPr>
        <w:tab/>
      </w:r>
      <w:r w:rsidRPr="007823B1">
        <w:rPr>
          <w:b/>
          <w:bCs/>
          <w:i/>
          <w:iCs/>
          <w:lang w:val="en-CA"/>
        </w:rPr>
        <w:t xml:space="preserve">Schneider-Electric, 2012 – 2017 </w:t>
      </w:r>
    </w:p>
    <w:p w14:paraId="04904C84" w14:textId="37E0D5AD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PMP preparation (36 PDUs)</w:t>
      </w:r>
      <w:r w:rsidR="00DB685D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DB685D" w:rsidRPr="007823B1">
        <w:rPr>
          <w:b/>
          <w:i/>
          <w:lang w:val="en-CA"/>
        </w:rPr>
        <w:t>Saudi HRD Center, PMI-(REP)</w:t>
      </w:r>
      <w:r w:rsidR="0092466B" w:rsidRPr="007823B1">
        <w:rPr>
          <w:b/>
          <w:i/>
          <w:lang w:val="en-CA"/>
        </w:rPr>
        <w:t>,</w:t>
      </w:r>
      <w:r w:rsidR="00DB685D" w:rsidRPr="007823B1">
        <w:rPr>
          <w:b/>
          <w:i/>
          <w:lang w:val="en-CA"/>
        </w:rPr>
        <w:t xml:space="preserve"> </w:t>
      </w:r>
      <w:r w:rsidRPr="007823B1">
        <w:rPr>
          <w:b/>
          <w:i/>
          <w:lang w:val="en-CA"/>
        </w:rPr>
        <w:t>2013</w:t>
      </w:r>
    </w:p>
    <w:p w14:paraId="2ED424E8" w14:textId="5D09B54B" w:rsidR="009024AF" w:rsidRPr="007823B1" w:rsidRDefault="009024AF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>MCSE training course – Windows 2003 Server</w:t>
      </w:r>
      <w:r w:rsidR="00074CCA" w:rsidRPr="007823B1">
        <w:rPr>
          <w:lang w:val="en-CA"/>
        </w:rPr>
        <w:t>,</w:t>
      </w:r>
      <w:r w:rsidRPr="007823B1">
        <w:rPr>
          <w:b/>
          <w:i/>
          <w:lang w:val="en-CA"/>
        </w:rPr>
        <w:tab/>
      </w:r>
      <w:r w:rsidR="00074CCA" w:rsidRPr="007823B1">
        <w:rPr>
          <w:b/>
          <w:i/>
          <w:lang w:val="en-CA"/>
        </w:rPr>
        <w:t xml:space="preserve">Jordanian Engineer Association, </w:t>
      </w:r>
      <w:r w:rsidRPr="007823B1">
        <w:rPr>
          <w:b/>
          <w:i/>
          <w:lang w:val="en-CA"/>
        </w:rPr>
        <w:t>2007</w:t>
      </w:r>
    </w:p>
    <w:p w14:paraId="1B98B55F" w14:textId="3FE36809" w:rsidR="009024AF" w:rsidRPr="007823B1" w:rsidRDefault="007F0480" w:rsidP="00C93742">
      <w:pPr>
        <w:pStyle w:val="StyleBodyTextAfter0ptLinespacingsingle"/>
        <w:numPr>
          <w:ilvl w:val="0"/>
          <w:numId w:val="2"/>
        </w:numPr>
        <w:tabs>
          <w:tab w:val="right" w:pos="10440"/>
        </w:tabs>
        <w:contextualSpacing/>
        <w:jc w:val="left"/>
        <w:rPr>
          <w:lang w:val="en-CA"/>
        </w:rPr>
      </w:pPr>
      <w:r w:rsidRPr="007823B1">
        <w:rPr>
          <w:lang w:val="en-CA"/>
        </w:rPr>
        <w:t xml:space="preserve">A+ Hardware Core, </w:t>
      </w:r>
      <w:r w:rsidR="009024AF" w:rsidRPr="007823B1">
        <w:rPr>
          <w:lang w:val="en-CA"/>
        </w:rPr>
        <w:t>Allen-Bradley PLC</w:t>
      </w:r>
      <w:r w:rsidRPr="007823B1">
        <w:rPr>
          <w:lang w:val="en-CA"/>
        </w:rPr>
        <w:t>,</w:t>
      </w:r>
      <w:r w:rsidR="009024AF" w:rsidRPr="007823B1">
        <w:rPr>
          <w:i/>
          <w:lang w:val="en-CA"/>
        </w:rPr>
        <w:tab/>
      </w:r>
      <w:r w:rsidR="009024AF" w:rsidRPr="007823B1">
        <w:rPr>
          <w:b/>
          <w:i/>
          <w:lang w:val="en-CA"/>
        </w:rPr>
        <w:t>University of Jordan, 200</w:t>
      </w:r>
      <w:r w:rsidRPr="007823B1">
        <w:rPr>
          <w:b/>
          <w:i/>
          <w:lang w:val="en-CA"/>
        </w:rPr>
        <w:t>3, 2005</w:t>
      </w:r>
    </w:p>
    <w:p w14:paraId="32F598B9" w14:textId="6AA91D4B" w:rsidR="00B44306" w:rsidRPr="007823B1" w:rsidRDefault="00B44306">
      <w:pPr>
        <w:jc w:val="left"/>
        <w:rPr>
          <w:lang w:val="en-CA"/>
        </w:rPr>
      </w:pPr>
    </w:p>
    <w:p w14:paraId="0E66A6FF" w14:textId="4574F55C" w:rsidR="00A96F90" w:rsidRPr="007823B1" w:rsidRDefault="00A96F90" w:rsidP="00F45D6B">
      <w:pPr>
        <w:pStyle w:val="BodyText"/>
        <w:rPr>
          <w:lang w:val="en-CA"/>
        </w:rPr>
        <w:sectPr w:rsidR="00A96F90" w:rsidRPr="007823B1" w:rsidSect="00CC29D6">
          <w:footerReference w:type="default" r:id="rId10"/>
          <w:type w:val="continuous"/>
          <w:pgSz w:w="11907" w:h="16839" w:code="9"/>
          <w:pgMar w:top="1440" w:right="1080" w:bottom="1440" w:left="1080" w:header="360" w:footer="720" w:gutter="0"/>
          <w:cols w:space="720"/>
          <w:docGrid w:linePitch="299"/>
        </w:sectPr>
      </w:pPr>
    </w:p>
    <w:p w14:paraId="5D82BBF5" w14:textId="41D655B1" w:rsidR="009A1E3A" w:rsidRPr="007823B1" w:rsidRDefault="009A1E3A" w:rsidP="002C6A85">
      <w:pPr>
        <w:pStyle w:val="Heading1"/>
        <w:spacing w:before="0" w:beforeAutospacing="0"/>
        <w:rPr>
          <w:lang w:val="en-CA"/>
        </w:rPr>
      </w:pPr>
      <w:r w:rsidRPr="007823B1">
        <w:rPr>
          <w:lang w:val="en-CA"/>
        </w:rPr>
        <w:t>Computer Competencies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93"/>
        <w:gridCol w:w="1131"/>
        <w:gridCol w:w="1202"/>
        <w:gridCol w:w="1131"/>
      </w:tblGrid>
      <w:tr w:rsidR="009A1E3A" w:rsidRPr="007823B1" w14:paraId="0A4A10AE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18DC7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E58FB16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6A55521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FC088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5E6C9192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E8C92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VB/A/S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A13A111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E16F5D3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161AB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503D946F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96D94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8D6A96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3EA93A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EDA6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  <w:tr w:rsidR="009A1E3A" w:rsidRPr="007823B1" w14:paraId="6280310A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43945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MATLAB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6C5E8D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81E1E8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479C4" w14:textId="7D8D165E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</w:t>
            </w:r>
            <w:r w:rsidR="009E1FF3"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</w:t>
            </w: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☆☆</w:t>
            </w:r>
          </w:p>
        </w:tc>
      </w:tr>
      <w:tr w:rsidR="009A1E3A" w:rsidRPr="007823B1" w14:paraId="04918757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6287E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MS Office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AAC5E24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1A44200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4D94E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14290AE4" w14:textId="77777777" w:rsidTr="007C3D9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1CDC6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640157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384960D" w14:textId="1EF8FF55" w:rsidR="009A1E3A" w:rsidRPr="007D40B8" w:rsidRDefault="009D49C4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Cyber Sec</w:t>
            </w:r>
            <w:r w:rsidR="00B44306" w:rsidRPr="007D40B8">
              <w:rPr>
                <w:lang w:val="en-C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D5B6B" w14:textId="6402E5C8" w:rsidR="009A1E3A" w:rsidRPr="007823B1" w:rsidRDefault="009D49C4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</w:tr>
    </w:tbl>
    <w:p w14:paraId="5DD1263B" w14:textId="77777777" w:rsidR="00E434D3" w:rsidRPr="007823B1" w:rsidRDefault="00E434D3" w:rsidP="00E434D3">
      <w:pPr>
        <w:pStyle w:val="BodyText"/>
        <w:rPr>
          <w:lang w:val="en-CA"/>
        </w:rPr>
      </w:pPr>
    </w:p>
    <w:p w14:paraId="0593796A" w14:textId="77777777" w:rsidR="009A1E3A" w:rsidRPr="007823B1" w:rsidRDefault="009A1E3A" w:rsidP="007D2B43">
      <w:pPr>
        <w:pStyle w:val="Heading1"/>
        <w:rPr>
          <w:lang w:val="en-CA"/>
        </w:rPr>
      </w:pPr>
      <w:r w:rsidRPr="007823B1">
        <w:rPr>
          <w:lang w:val="en-CA"/>
        </w:rPr>
        <w:t>Engineering Skills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577"/>
        <w:gridCol w:w="1000"/>
        <w:gridCol w:w="1080"/>
        <w:gridCol w:w="1000"/>
      </w:tblGrid>
      <w:tr w:rsidR="009A1E3A" w:rsidRPr="007823B1" w14:paraId="5766F9D2" w14:textId="77777777" w:rsidTr="0086673E">
        <w:trPr>
          <w:jc w:val="center"/>
        </w:trPr>
        <w:tc>
          <w:tcPr>
            <w:tcW w:w="0" w:type="auto"/>
            <w:vAlign w:val="center"/>
          </w:tcPr>
          <w:p w14:paraId="05A58DE9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SCADA/DCS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3B41D22D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728DA78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AutoCAD</w:t>
            </w:r>
          </w:p>
        </w:tc>
        <w:tc>
          <w:tcPr>
            <w:tcW w:w="0" w:type="auto"/>
            <w:vAlign w:val="center"/>
          </w:tcPr>
          <w:p w14:paraId="25520A6F" w14:textId="77777777" w:rsidR="009A1E3A" w:rsidRPr="007823B1" w:rsidRDefault="009A1E3A" w:rsidP="002A02AC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02CBD823" w14:textId="77777777" w:rsidTr="0086673E">
        <w:trPr>
          <w:jc w:val="center"/>
        </w:trPr>
        <w:tc>
          <w:tcPr>
            <w:tcW w:w="0" w:type="auto"/>
            <w:vAlign w:val="center"/>
          </w:tcPr>
          <w:p w14:paraId="248AE1A8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SCL/IEC61850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EFFA0E0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FCBB014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SFC/FBD</w:t>
            </w:r>
          </w:p>
        </w:tc>
        <w:tc>
          <w:tcPr>
            <w:tcW w:w="0" w:type="auto"/>
            <w:vAlign w:val="center"/>
          </w:tcPr>
          <w:p w14:paraId="342ECF1A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9A1E3A" w:rsidRPr="007823B1" w14:paraId="7BC46469" w14:textId="77777777" w:rsidTr="0086673E">
        <w:trPr>
          <w:jc w:val="center"/>
        </w:trPr>
        <w:tc>
          <w:tcPr>
            <w:tcW w:w="0" w:type="auto"/>
            <w:vAlign w:val="center"/>
          </w:tcPr>
          <w:p w14:paraId="612F7953" w14:textId="77777777" w:rsidR="009A1E3A" w:rsidRPr="007D40B8" w:rsidRDefault="009A1E3A" w:rsidP="002A02AC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PACiS/EcoSUI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54E5159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893BF43" w14:textId="76FEF854" w:rsidR="009A1E3A" w:rsidRPr="007D40B8" w:rsidRDefault="009A1E3A" w:rsidP="002A02AC">
            <w:pPr>
              <w:contextualSpacing/>
              <w:jc w:val="left"/>
              <w:rPr>
                <w:szCs w:val="22"/>
                <w:lang w:val="en-CA"/>
              </w:rPr>
            </w:pPr>
            <w:r w:rsidRPr="007D40B8">
              <w:rPr>
                <w:szCs w:val="22"/>
                <w:lang w:val="en-CA"/>
              </w:rPr>
              <w:t>PLC/LC</w:t>
            </w:r>
          </w:p>
        </w:tc>
        <w:tc>
          <w:tcPr>
            <w:tcW w:w="0" w:type="auto"/>
            <w:vAlign w:val="center"/>
          </w:tcPr>
          <w:p w14:paraId="371D57F7" w14:textId="77777777" w:rsidR="009A1E3A" w:rsidRPr="007823B1" w:rsidRDefault="009A1E3A" w:rsidP="002A02AC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★★★★★</w:t>
            </w:r>
          </w:p>
        </w:tc>
      </w:tr>
      <w:tr w:rsidR="00DC0CE5" w:rsidRPr="007823B1" w14:paraId="2FDECE8B" w14:textId="77777777" w:rsidTr="0086673E">
        <w:trPr>
          <w:jc w:val="center"/>
        </w:trPr>
        <w:tc>
          <w:tcPr>
            <w:tcW w:w="0" w:type="auto"/>
            <w:vAlign w:val="center"/>
          </w:tcPr>
          <w:p w14:paraId="384D0D80" w14:textId="77777777" w:rsidR="00DC0CE5" w:rsidRPr="007D40B8" w:rsidRDefault="00DC0CE5" w:rsidP="00DC0CE5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PowerSCADA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F0BBCFD" w14:textId="77777777" w:rsidR="00DC0CE5" w:rsidRPr="007823B1" w:rsidRDefault="00DC0CE5" w:rsidP="00DC0CE5">
            <w:pPr>
              <w:contextualSpacing/>
              <w:jc w:val="left"/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</w:pPr>
            <w:r w:rsidRPr="007823B1">
              <w:rPr>
                <w:rFonts w:ascii="Segoe UI Symbol" w:hAnsi="Segoe UI Symbol" w:cs="Segoe UI Symbol"/>
                <w:color w:val="222222"/>
                <w:sz w:val="20"/>
                <w:szCs w:val="18"/>
                <w:shd w:val="clear" w:color="auto" w:fill="FFFFFF"/>
                <w:lang w:val="en-CA"/>
              </w:rPr>
              <w:t>★★★☆☆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05E3FC8" w14:textId="6858C3E4" w:rsidR="00DC0CE5" w:rsidRPr="007D40B8" w:rsidRDefault="00DC0CE5" w:rsidP="00DC0CE5">
            <w:pPr>
              <w:contextualSpacing/>
              <w:jc w:val="left"/>
              <w:rPr>
                <w:lang w:val="en-CA"/>
              </w:rPr>
            </w:pPr>
            <w:r w:rsidRPr="007D40B8">
              <w:rPr>
                <w:lang w:val="en-CA"/>
              </w:rPr>
              <w:t>μC</w:t>
            </w:r>
          </w:p>
        </w:tc>
        <w:tc>
          <w:tcPr>
            <w:tcW w:w="0" w:type="auto"/>
            <w:vAlign w:val="center"/>
          </w:tcPr>
          <w:p w14:paraId="3AC19786" w14:textId="305FF645" w:rsidR="00DC0CE5" w:rsidRPr="007823B1" w:rsidRDefault="00DC0CE5" w:rsidP="00DC0CE5">
            <w:pPr>
              <w:contextualSpacing/>
              <w:jc w:val="left"/>
              <w:rPr>
                <w:rFonts w:asciiTheme="minorHAnsi" w:hAnsiTheme="minorHAnsi"/>
                <w:lang w:val="en-CA"/>
              </w:rPr>
            </w:pPr>
            <w:r w:rsidRPr="007823B1">
              <w:rPr>
                <w:rFonts w:ascii="Segoe UI Symbol" w:hAnsi="Segoe UI Symbol" w:cs="Segoe UI Symbol"/>
                <w:sz w:val="18"/>
                <w:szCs w:val="16"/>
                <w:lang w:val="en-CA"/>
              </w:rPr>
              <w:t>★★★★☆</w:t>
            </w:r>
          </w:p>
        </w:tc>
      </w:tr>
    </w:tbl>
    <w:p w14:paraId="421395D7" w14:textId="77777777" w:rsidR="007D2B43" w:rsidRPr="007823B1" w:rsidRDefault="007D2B43" w:rsidP="007D2B43">
      <w:pPr>
        <w:pStyle w:val="BodyText"/>
        <w:rPr>
          <w:lang w:val="en-CA"/>
        </w:rPr>
      </w:pPr>
    </w:p>
    <w:p w14:paraId="182601E8" w14:textId="77777777" w:rsidR="00B44306" w:rsidRPr="007823B1" w:rsidRDefault="00B44306" w:rsidP="007D2B43">
      <w:pPr>
        <w:pStyle w:val="Heading1"/>
        <w:rPr>
          <w:lang w:val="en-CA"/>
        </w:rPr>
      </w:pPr>
      <w:r w:rsidRPr="007823B1">
        <w:rPr>
          <w:lang w:val="en-CA"/>
        </w:rPr>
        <w:t>Languages</w:t>
      </w:r>
    </w:p>
    <w:p w14:paraId="282DF87E" w14:textId="77777777" w:rsidR="007D40B8" w:rsidRPr="00CE3CDF" w:rsidRDefault="007D40B8" w:rsidP="00CE3CDF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</w:pPr>
      <w:r w:rsidRPr="00CE3CDF">
        <w:rPr>
          <w:lang w:val="en-CA"/>
        </w:rPr>
        <w:t>Arabic</w:t>
      </w:r>
      <w:r w:rsidRPr="00CE3CDF">
        <w:rPr>
          <w:lang w:val="en-CA"/>
        </w:rPr>
        <w:tab/>
      </w:r>
      <w:r w:rsidRPr="00CE3CDF"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  <w:t>★★★★★</w:t>
      </w:r>
    </w:p>
    <w:p w14:paraId="06A2B126" w14:textId="77777777" w:rsidR="007D40B8" w:rsidRPr="00CE3CDF" w:rsidRDefault="007D40B8" w:rsidP="00CE3CDF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Theme="minorHAnsi" w:hAnsiTheme="minorHAnsi"/>
          <w:lang w:val="en-CA"/>
        </w:rPr>
      </w:pPr>
      <w:r w:rsidRPr="00CE3CDF">
        <w:rPr>
          <w:lang w:val="en-CA"/>
        </w:rPr>
        <w:t>English</w:t>
      </w:r>
      <w:r w:rsidRPr="00CE3CDF">
        <w:rPr>
          <w:lang w:val="en-CA"/>
        </w:rPr>
        <w:tab/>
      </w:r>
      <w:r w:rsidRPr="00CE3CDF"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  <w:t>★★★★★</w:t>
      </w:r>
    </w:p>
    <w:p w14:paraId="5AEEAA7C" w14:textId="2D38B085" w:rsidR="00C63F94" w:rsidRPr="00C63F94" w:rsidRDefault="007D40B8" w:rsidP="00C63F94">
      <w:pPr>
        <w:pStyle w:val="ListParagraph"/>
        <w:numPr>
          <w:ilvl w:val="0"/>
          <w:numId w:val="21"/>
        </w:numPr>
        <w:tabs>
          <w:tab w:val="left" w:pos="1060"/>
        </w:tabs>
        <w:jc w:val="left"/>
        <w:rPr>
          <w:rFonts w:asciiTheme="minorHAnsi" w:hAnsiTheme="minorHAnsi"/>
          <w:lang w:val="en-CA"/>
        </w:rPr>
      </w:pPr>
      <w:r w:rsidRPr="00CE3CDF">
        <w:rPr>
          <w:lang w:val="en-CA"/>
        </w:rPr>
        <w:t>French</w:t>
      </w:r>
      <w:r w:rsidRPr="00CE3CDF">
        <w:rPr>
          <w:lang w:val="en-CA"/>
        </w:rPr>
        <w:tab/>
      </w:r>
      <w:r w:rsidRPr="00CE3CDF">
        <w:rPr>
          <w:rFonts w:ascii="Segoe UI Symbol" w:hAnsi="Segoe UI Symbol" w:cs="Segoe UI Symbol"/>
          <w:color w:val="222222"/>
          <w:sz w:val="20"/>
          <w:szCs w:val="18"/>
          <w:shd w:val="clear" w:color="auto" w:fill="FFFFFF"/>
          <w:lang w:val="en-CA"/>
        </w:rPr>
        <w:t>★★★☆☆</w:t>
      </w:r>
    </w:p>
    <w:p w14:paraId="72D8B18F" w14:textId="77777777" w:rsidR="00C63F94" w:rsidRPr="00C63F94" w:rsidRDefault="00C63F94" w:rsidP="00C63F94">
      <w:pPr>
        <w:pStyle w:val="ListParagraph"/>
        <w:tabs>
          <w:tab w:val="left" w:pos="1060"/>
        </w:tabs>
        <w:ind w:left="360"/>
        <w:jc w:val="left"/>
        <w:rPr>
          <w:rFonts w:asciiTheme="minorHAnsi" w:hAnsiTheme="minorHAnsi"/>
          <w:lang w:val="en-CA"/>
        </w:rPr>
      </w:pPr>
    </w:p>
    <w:p w14:paraId="70EBF97A" w14:textId="1808F836" w:rsidR="009A1E3A" w:rsidRPr="007823B1" w:rsidRDefault="00372B38" w:rsidP="002C6A85">
      <w:pPr>
        <w:pStyle w:val="Heading1"/>
        <w:spacing w:before="0" w:beforeAutospacing="0"/>
        <w:rPr>
          <w:lang w:val="en-CA"/>
        </w:rPr>
      </w:pPr>
      <w:r w:rsidRPr="007823B1">
        <w:rPr>
          <w:lang w:val="en-CA"/>
        </w:rPr>
        <w:t>P</w:t>
      </w:r>
      <w:r w:rsidR="009A1E3A" w:rsidRPr="007823B1">
        <w:rPr>
          <w:lang w:val="en-CA"/>
        </w:rPr>
        <w:t>ersonal Characteristics</w:t>
      </w:r>
    </w:p>
    <w:p w14:paraId="3E2A7361" w14:textId="77777777" w:rsidR="009A1E3A" w:rsidRPr="007D40B8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Innate leadership skills.</w:t>
      </w:r>
    </w:p>
    <w:p w14:paraId="7D992B59" w14:textId="77777777" w:rsidR="009A1E3A" w:rsidRPr="007D40B8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Can work under pressure.</w:t>
      </w:r>
    </w:p>
    <w:p w14:paraId="7820F0BC" w14:textId="1C676971" w:rsidR="009A1E3A" w:rsidRPr="007D40B8" w:rsidRDefault="009A1E3A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Result-</w:t>
      </w:r>
      <w:r w:rsidR="007823B1" w:rsidRPr="007D40B8">
        <w:rPr>
          <w:rFonts w:cstheme="minorHAnsi"/>
          <w:lang w:val="en-CA"/>
        </w:rPr>
        <w:t>oriented</w:t>
      </w:r>
      <w:r w:rsidRPr="007D40B8">
        <w:rPr>
          <w:rFonts w:cstheme="minorHAnsi"/>
          <w:lang w:val="en-CA"/>
        </w:rPr>
        <w:t xml:space="preserve"> and </w:t>
      </w:r>
      <w:r w:rsidR="007823B1" w:rsidRPr="007D40B8">
        <w:rPr>
          <w:rFonts w:cstheme="minorHAnsi"/>
          <w:lang w:val="en-CA"/>
        </w:rPr>
        <w:t>meticulous</w:t>
      </w:r>
      <w:r w:rsidRPr="007D40B8">
        <w:rPr>
          <w:rFonts w:cstheme="minorHAnsi"/>
          <w:lang w:val="en-CA"/>
        </w:rPr>
        <w:t>.</w:t>
      </w:r>
    </w:p>
    <w:p w14:paraId="572BB3F0" w14:textId="58B32435" w:rsidR="006B0496" w:rsidRPr="007D40B8" w:rsidRDefault="006B0496" w:rsidP="009A1E3A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Professional public speaker.</w:t>
      </w:r>
    </w:p>
    <w:p w14:paraId="56A6C477" w14:textId="5733F224" w:rsidR="003455E1" w:rsidRPr="007D40B8" w:rsidRDefault="009A1E3A" w:rsidP="003455E1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Advanced negotiation skills.</w:t>
      </w:r>
    </w:p>
    <w:p w14:paraId="23ECC36E" w14:textId="77777777" w:rsidR="00D87F1F" w:rsidRPr="007D40B8" w:rsidRDefault="00CC29D6" w:rsidP="005D77E9">
      <w:pPr>
        <w:pStyle w:val="BodyText"/>
        <w:numPr>
          <w:ilvl w:val="0"/>
          <w:numId w:val="19"/>
        </w:numPr>
        <w:spacing w:after="0" w:line="240" w:lineRule="auto"/>
        <w:rPr>
          <w:rFonts w:cstheme="minorHAnsi"/>
          <w:lang w:val="en-CA"/>
        </w:rPr>
      </w:pPr>
      <w:r w:rsidRPr="007D40B8">
        <w:rPr>
          <w:rFonts w:cstheme="minorHAnsi"/>
          <w:lang w:val="en-CA"/>
        </w:rPr>
        <w:t>Advanced technical writing skills.</w:t>
      </w:r>
    </w:p>
    <w:p w14:paraId="21020E42" w14:textId="77777777" w:rsidR="00E434D3" w:rsidRPr="007823B1" w:rsidRDefault="00E434D3" w:rsidP="00D5202B">
      <w:pPr>
        <w:pStyle w:val="BodyText"/>
        <w:rPr>
          <w:lang w:val="en-CA"/>
        </w:rPr>
      </w:pPr>
    </w:p>
    <w:p w14:paraId="7F975DFE" w14:textId="49AA300C" w:rsidR="00E434D3" w:rsidRPr="007823B1" w:rsidRDefault="00E434D3" w:rsidP="00D5202B">
      <w:pPr>
        <w:pStyle w:val="BodyText"/>
        <w:rPr>
          <w:lang w:val="en-CA"/>
        </w:rPr>
        <w:sectPr w:rsidR="00E434D3" w:rsidRPr="007823B1" w:rsidSect="00B44306">
          <w:type w:val="continuous"/>
          <w:pgSz w:w="11907" w:h="16839" w:code="9"/>
          <w:pgMar w:top="1440" w:right="1080" w:bottom="1440" w:left="1080" w:header="360" w:footer="720" w:gutter="0"/>
          <w:cols w:num="2" w:space="432"/>
          <w:docGrid w:linePitch="299"/>
        </w:sectPr>
      </w:pPr>
    </w:p>
    <w:p w14:paraId="7AF0E68A" w14:textId="16BA2441" w:rsidR="00011870" w:rsidRPr="007823B1" w:rsidRDefault="00011870" w:rsidP="007D2B43">
      <w:pPr>
        <w:pStyle w:val="Heading1"/>
        <w:tabs>
          <w:tab w:val="right" w:pos="9720"/>
        </w:tabs>
        <w:rPr>
          <w:lang w:val="en-CA"/>
        </w:rPr>
      </w:pPr>
      <w:r w:rsidRPr="007823B1">
        <w:rPr>
          <w:lang w:val="en-CA"/>
        </w:rPr>
        <w:t>Voluntary Experience</w:t>
      </w:r>
    </w:p>
    <w:p w14:paraId="06C9361F" w14:textId="620EBAB3" w:rsidR="00AC1B69" w:rsidRPr="007823B1" w:rsidRDefault="00AC1B69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Provided a 3-day </w:t>
      </w:r>
      <w:r w:rsidR="00DB43FE" w:rsidRPr="007823B1">
        <w:rPr>
          <w:lang w:val="en-CA"/>
        </w:rPr>
        <w:t xml:space="preserve">professional </w:t>
      </w:r>
      <w:r w:rsidRPr="007823B1">
        <w:rPr>
          <w:lang w:val="en-CA"/>
        </w:rPr>
        <w:t>technical training for Southeast Pennsylvania Transportation Authority (SEPTA)</w:t>
      </w:r>
      <w:r w:rsidR="00D35A6B" w:rsidRPr="007823B1">
        <w:rPr>
          <w:lang w:val="en-CA"/>
        </w:rPr>
        <w:t xml:space="preserve"> on PACiS substation automation system</w:t>
      </w:r>
      <w:r w:rsidR="0065329C" w:rsidRPr="007823B1">
        <w:rPr>
          <w:lang w:val="en-CA"/>
        </w:rPr>
        <w:t>,</w:t>
      </w:r>
      <w:r w:rsidR="00B17899" w:rsidRPr="007823B1">
        <w:rPr>
          <w:lang w:val="en-CA"/>
        </w:rPr>
        <w:tab/>
      </w:r>
      <w:r w:rsidR="0065329C" w:rsidRPr="007823B1">
        <w:rPr>
          <w:b/>
          <w:bCs/>
          <w:i/>
          <w:iCs/>
          <w:lang w:val="en-CA"/>
        </w:rPr>
        <w:t>5 to 7-Jul-2017</w:t>
      </w:r>
    </w:p>
    <w:p w14:paraId="702DEBA5" w14:textId="1702D0BE" w:rsidR="00011870" w:rsidRPr="007823B1" w:rsidRDefault="00011870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Conducted a </w:t>
      </w:r>
      <w:r w:rsidR="00B623F4" w:rsidRPr="007823B1">
        <w:rPr>
          <w:lang w:val="en-CA"/>
        </w:rPr>
        <w:t xml:space="preserve">technical seminar </w:t>
      </w:r>
      <w:r w:rsidRPr="007823B1">
        <w:rPr>
          <w:lang w:val="en-CA"/>
        </w:rPr>
        <w:t xml:space="preserve">on </w:t>
      </w:r>
      <w:r w:rsidR="00B623F4" w:rsidRPr="007823B1">
        <w:rPr>
          <w:lang w:val="en-CA"/>
        </w:rPr>
        <w:t>Smart Control System in IECEP-KSA-CRC; Institute of Electronics Engineers of the Philippines, Saudi Arabia,</w:t>
      </w:r>
      <w:r w:rsidR="00B17899" w:rsidRPr="007823B1">
        <w:rPr>
          <w:lang w:val="en-CA"/>
        </w:rPr>
        <w:tab/>
      </w:r>
      <w:r w:rsidR="00B623F4" w:rsidRPr="007823B1">
        <w:rPr>
          <w:b/>
          <w:bCs/>
          <w:i/>
          <w:iCs/>
          <w:lang w:val="en-CA"/>
        </w:rPr>
        <w:t>31-Oct-2014</w:t>
      </w:r>
    </w:p>
    <w:p w14:paraId="2CB61579" w14:textId="6AA4355F" w:rsidR="00011870" w:rsidRPr="007823B1" w:rsidRDefault="00B623F4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b/>
          <w:bCs/>
          <w:i/>
          <w:iCs/>
          <w:lang w:val="en-CA"/>
        </w:rPr>
      </w:pPr>
      <w:r w:rsidRPr="007823B1">
        <w:rPr>
          <w:lang w:val="en-CA"/>
        </w:rPr>
        <w:t xml:space="preserve">Translated </w:t>
      </w:r>
      <w:r w:rsidR="00A73615" w:rsidRPr="007823B1">
        <w:rPr>
          <w:lang w:val="en-CA"/>
        </w:rPr>
        <w:t xml:space="preserve">a variety of </w:t>
      </w:r>
      <w:r w:rsidRPr="007823B1">
        <w:rPr>
          <w:lang w:val="en-CA"/>
        </w:rPr>
        <w:t>English engineerin</w:t>
      </w:r>
      <w:r w:rsidR="00D35A6B" w:rsidRPr="007823B1">
        <w:rPr>
          <w:lang w:val="en-CA"/>
        </w:rPr>
        <w:t>g and legal content into Arabic and vice versa.</w:t>
      </w:r>
      <w:r w:rsidR="001D03D9" w:rsidRPr="007823B1">
        <w:rPr>
          <w:lang w:val="en-CA"/>
        </w:rPr>
        <w:tab/>
      </w:r>
      <w:r w:rsidR="00CC29D6" w:rsidRPr="007823B1">
        <w:rPr>
          <w:lang w:val="en-CA"/>
        </w:rPr>
        <w:t xml:space="preserve"> </w:t>
      </w:r>
      <w:r w:rsidR="001D03D9" w:rsidRPr="007823B1">
        <w:rPr>
          <w:b/>
          <w:bCs/>
          <w:i/>
          <w:iCs/>
          <w:lang w:val="en-CA"/>
        </w:rPr>
        <w:t>2010-2012</w:t>
      </w:r>
    </w:p>
    <w:p w14:paraId="27C2382C" w14:textId="4617BF65" w:rsidR="00AD2DBA" w:rsidRPr="007823B1" w:rsidRDefault="00DF30E5" w:rsidP="00CC29D6">
      <w:pPr>
        <w:pStyle w:val="StyleBodyTextAfter0ptLinespacingsingle"/>
        <w:numPr>
          <w:ilvl w:val="0"/>
          <w:numId w:val="2"/>
        </w:numPr>
        <w:tabs>
          <w:tab w:val="right" w:pos="9720"/>
        </w:tabs>
        <w:rPr>
          <w:lang w:val="en-CA"/>
        </w:rPr>
      </w:pPr>
      <w:r w:rsidRPr="007823B1">
        <w:rPr>
          <w:lang w:val="en-CA"/>
        </w:rPr>
        <w:t xml:space="preserve">Volunteered to teach basic computer skills </w:t>
      </w:r>
      <w:r w:rsidR="00C20DB9" w:rsidRPr="007823B1">
        <w:rPr>
          <w:lang w:val="en-CA"/>
        </w:rPr>
        <w:t xml:space="preserve">for </w:t>
      </w:r>
      <w:r w:rsidR="002F0466" w:rsidRPr="007823B1">
        <w:rPr>
          <w:lang w:val="en-CA"/>
        </w:rPr>
        <w:t xml:space="preserve">elementary-school </w:t>
      </w:r>
      <w:r w:rsidR="00C20DB9" w:rsidRPr="007823B1">
        <w:rPr>
          <w:lang w:val="en-CA"/>
        </w:rPr>
        <w:t>children.</w:t>
      </w:r>
      <w:r w:rsidR="001D03D9" w:rsidRPr="007823B1">
        <w:rPr>
          <w:lang w:val="en-CA"/>
        </w:rPr>
        <w:tab/>
      </w:r>
      <w:r w:rsidR="001D03D9" w:rsidRPr="007823B1">
        <w:rPr>
          <w:b/>
          <w:bCs/>
          <w:i/>
          <w:iCs/>
          <w:lang w:val="en-CA"/>
        </w:rPr>
        <w:t>2007</w:t>
      </w:r>
    </w:p>
    <w:sectPr w:rsidR="00AD2DBA" w:rsidRPr="007823B1" w:rsidSect="00CC29D6">
      <w:type w:val="continuous"/>
      <w:pgSz w:w="11907" w:h="16839" w:code="9"/>
      <w:pgMar w:top="1440" w:right="1080" w:bottom="1440" w:left="1080" w:header="36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F74A" w14:textId="77777777" w:rsidR="00E001AE" w:rsidRDefault="00E001AE">
      <w:r>
        <w:separator/>
      </w:r>
    </w:p>
  </w:endnote>
  <w:endnote w:type="continuationSeparator" w:id="0">
    <w:p w14:paraId="35AA9A4E" w14:textId="77777777" w:rsidR="00E001AE" w:rsidRDefault="00E00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ECB4" w14:textId="0C31C71B" w:rsidR="00011DA7" w:rsidRDefault="001E69E3" w:rsidP="00AD2DBA">
    <w:pPr>
      <w:pStyle w:val="BodyText"/>
      <w:pBdr>
        <w:top w:val="single" w:sz="4" w:space="1" w:color="auto"/>
      </w:pBdr>
      <w:spacing w:after="0" w:line="240" w:lineRule="auto"/>
      <w:jc w:val="right"/>
    </w:pPr>
    <w:r>
      <w:t>References</w:t>
    </w:r>
    <w:r w:rsidR="009D4E83">
      <w:t xml:space="preserve"> will be provided upon request</w:t>
    </w:r>
    <w:r w:rsidR="002936D1">
      <w:t xml:space="preserve"> | </w:t>
    </w:r>
    <w:r w:rsidR="00AB2DE6">
      <w:t xml:space="preserve">Last update: </w:t>
    </w:r>
    <w:r w:rsidR="00F26B83">
      <w:fldChar w:fldCharType="begin"/>
    </w:r>
    <w:r w:rsidR="00F26B83">
      <w:instrText xml:space="preserve"> SAVEDATE  \@ "d-MMM-yyyy"  \* MERGEFORMAT </w:instrText>
    </w:r>
    <w:r w:rsidR="00F26B83">
      <w:fldChar w:fldCharType="separate"/>
    </w:r>
    <w:r w:rsidR="009D5B77">
      <w:rPr>
        <w:noProof/>
      </w:rPr>
      <w:t>26-Mar-2023</w:t>
    </w:r>
    <w:r w:rsidR="00F26B83">
      <w:fldChar w:fldCharType="end"/>
    </w:r>
    <w:r w:rsidR="00AB2DE6">
      <w:t xml:space="preserve"> | </w:t>
    </w:r>
    <w:r w:rsidR="002936D1">
      <w:t>P</w:t>
    </w:r>
    <w:r w:rsidR="00AB2DE6">
      <w:t xml:space="preserve">age: </w:t>
    </w:r>
    <w:r w:rsidR="00C4220D">
      <w:fldChar w:fldCharType="begin"/>
    </w:r>
    <w:r w:rsidR="00C4220D">
      <w:instrText xml:space="preserve"> PAGE   \* MERGEFORMAT </w:instrText>
    </w:r>
    <w:r w:rsidR="00C4220D">
      <w:fldChar w:fldCharType="separate"/>
    </w:r>
    <w:r w:rsidR="0083002C">
      <w:rPr>
        <w:noProof/>
      </w:rPr>
      <w:t>3</w:t>
    </w:r>
    <w:r w:rsidR="00C4220D">
      <w:rPr>
        <w:noProof/>
      </w:rPr>
      <w:fldChar w:fldCharType="end"/>
    </w:r>
    <w:r w:rsidR="00AB2DE6">
      <w:t xml:space="preserve"> of </w:t>
    </w:r>
    <w:fldSimple w:instr=" NUMPAGES   \* MERGEFORMAT ">
      <w:r w:rsidR="0083002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A7D83" w14:textId="77777777" w:rsidR="00E001AE" w:rsidRDefault="00E001AE">
      <w:r>
        <w:separator/>
      </w:r>
    </w:p>
  </w:footnote>
  <w:footnote w:type="continuationSeparator" w:id="0">
    <w:p w14:paraId="2F3F7D09" w14:textId="77777777" w:rsidR="00E001AE" w:rsidRDefault="00E00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2E19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B3B3A"/>
    <w:multiLevelType w:val="multilevel"/>
    <w:tmpl w:val="5F9E9646"/>
    <w:numStyleLink w:val="L2List"/>
  </w:abstractNum>
  <w:abstractNum w:abstractNumId="2" w15:restartNumberingAfterBreak="0">
    <w:nsid w:val="06FE7007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47666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C2CF2"/>
    <w:multiLevelType w:val="multilevel"/>
    <w:tmpl w:val="5F9E9646"/>
    <w:numStyleLink w:val="L2List"/>
  </w:abstractNum>
  <w:abstractNum w:abstractNumId="5" w15:restartNumberingAfterBreak="0">
    <w:nsid w:val="1478698F"/>
    <w:multiLevelType w:val="hybridMultilevel"/>
    <w:tmpl w:val="1C30BFA6"/>
    <w:lvl w:ilvl="0" w:tplc="F168D1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US"/>
      </w:rPr>
    </w:lvl>
    <w:lvl w:ilvl="1" w:tplc="E110D1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747A88"/>
    <w:multiLevelType w:val="multilevel"/>
    <w:tmpl w:val="5F9E9646"/>
    <w:numStyleLink w:val="L2List"/>
  </w:abstractNum>
  <w:abstractNum w:abstractNumId="7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50B6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2B2278"/>
    <w:multiLevelType w:val="hybridMultilevel"/>
    <w:tmpl w:val="35046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57C8"/>
    <w:multiLevelType w:val="multilevel"/>
    <w:tmpl w:val="5F9E9646"/>
    <w:styleLink w:val="L2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F95B0C"/>
    <w:multiLevelType w:val="multilevel"/>
    <w:tmpl w:val="5F9E9646"/>
    <w:numStyleLink w:val="L2List"/>
  </w:abstractNum>
  <w:abstractNum w:abstractNumId="12" w15:restartNumberingAfterBreak="0">
    <w:nsid w:val="4EFE3606"/>
    <w:multiLevelType w:val="multilevel"/>
    <w:tmpl w:val="5F9E9646"/>
    <w:numStyleLink w:val="L2List"/>
  </w:abstractNum>
  <w:abstractNum w:abstractNumId="13" w15:restartNumberingAfterBreak="0">
    <w:nsid w:val="529F6B1F"/>
    <w:multiLevelType w:val="multilevel"/>
    <w:tmpl w:val="5F9E9646"/>
    <w:numStyleLink w:val="L2List"/>
  </w:abstractNum>
  <w:abstractNum w:abstractNumId="14" w15:restartNumberingAfterBreak="0">
    <w:nsid w:val="555742B2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65720FD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3E3AC6"/>
    <w:multiLevelType w:val="hybridMultilevel"/>
    <w:tmpl w:val="C55C0A90"/>
    <w:lvl w:ilvl="0" w:tplc="BAC231A6">
      <w:start w:val="1"/>
      <w:numFmt w:val="bulle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 w:hint="default"/>
        <w:sz w:val="12"/>
      </w:rPr>
    </w:lvl>
    <w:lvl w:ilvl="1" w:tplc="57FCC3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DCF528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770BC"/>
    <w:multiLevelType w:val="multilevel"/>
    <w:tmpl w:val="5F9E96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/>
        <w:iCs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6E7FA9"/>
    <w:multiLevelType w:val="multilevel"/>
    <w:tmpl w:val="5F9E9646"/>
    <w:numStyleLink w:val="L2List"/>
  </w:abstractNum>
  <w:abstractNum w:abstractNumId="19" w15:restartNumberingAfterBreak="0">
    <w:nsid w:val="6C611B59"/>
    <w:multiLevelType w:val="hybridMultilevel"/>
    <w:tmpl w:val="D22A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9617841">
    <w:abstractNumId w:val="16"/>
  </w:num>
  <w:num w:numId="2" w16cid:durableId="411851065">
    <w:abstractNumId w:val="5"/>
  </w:num>
  <w:num w:numId="3" w16cid:durableId="44573827">
    <w:abstractNumId w:val="9"/>
  </w:num>
  <w:num w:numId="4" w16cid:durableId="661393368">
    <w:abstractNumId w:val="10"/>
  </w:num>
  <w:num w:numId="5" w16cid:durableId="2038970642">
    <w:abstractNumId w:val="11"/>
  </w:num>
  <w:num w:numId="6" w16cid:durableId="848788025">
    <w:abstractNumId w:val="6"/>
  </w:num>
  <w:num w:numId="7" w16cid:durableId="77872801">
    <w:abstractNumId w:val="4"/>
  </w:num>
  <w:num w:numId="8" w16cid:durableId="869144156">
    <w:abstractNumId w:val="1"/>
  </w:num>
  <w:num w:numId="9" w16cid:durableId="1583026634">
    <w:abstractNumId w:val="18"/>
  </w:num>
  <w:num w:numId="10" w16cid:durableId="432356730">
    <w:abstractNumId w:val="13"/>
  </w:num>
  <w:num w:numId="11" w16cid:durableId="1685865550">
    <w:abstractNumId w:val="12"/>
  </w:num>
  <w:num w:numId="12" w16cid:durableId="1016691792">
    <w:abstractNumId w:val="17"/>
  </w:num>
  <w:num w:numId="13" w16cid:durableId="412047499">
    <w:abstractNumId w:val="14"/>
  </w:num>
  <w:num w:numId="14" w16cid:durableId="1373117863">
    <w:abstractNumId w:val="8"/>
  </w:num>
  <w:num w:numId="15" w16cid:durableId="1709454249">
    <w:abstractNumId w:val="3"/>
  </w:num>
  <w:num w:numId="16" w16cid:durableId="224799915">
    <w:abstractNumId w:val="0"/>
  </w:num>
  <w:num w:numId="17" w16cid:durableId="1368793552">
    <w:abstractNumId w:val="15"/>
  </w:num>
  <w:num w:numId="18" w16cid:durableId="1502355379">
    <w:abstractNumId w:val="2"/>
  </w:num>
  <w:num w:numId="19" w16cid:durableId="619188015">
    <w:abstractNumId w:val="7"/>
  </w:num>
  <w:num w:numId="20" w16cid:durableId="1729377269">
    <w:abstractNumId w:val="7"/>
  </w:num>
  <w:num w:numId="21" w16cid:durableId="165096186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5AC7"/>
    <w:rsid w:val="00011870"/>
    <w:rsid w:val="00011C4E"/>
    <w:rsid w:val="00011DA7"/>
    <w:rsid w:val="00012E0D"/>
    <w:rsid w:val="000147B1"/>
    <w:rsid w:val="00014A58"/>
    <w:rsid w:val="000200E9"/>
    <w:rsid w:val="00020C2E"/>
    <w:rsid w:val="00021487"/>
    <w:rsid w:val="00021518"/>
    <w:rsid w:val="000221F4"/>
    <w:rsid w:val="00023DE1"/>
    <w:rsid w:val="00025C9D"/>
    <w:rsid w:val="000272FF"/>
    <w:rsid w:val="000307F1"/>
    <w:rsid w:val="00033404"/>
    <w:rsid w:val="0003615D"/>
    <w:rsid w:val="00036210"/>
    <w:rsid w:val="00036DF2"/>
    <w:rsid w:val="00037038"/>
    <w:rsid w:val="0003723D"/>
    <w:rsid w:val="00037B29"/>
    <w:rsid w:val="000407EF"/>
    <w:rsid w:val="00040FC2"/>
    <w:rsid w:val="00041DA1"/>
    <w:rsid w:val="00042AC2"/>
    <w:rsid w:val="000430D0"/>
    <w:rsid w:val="000434C2"/>
    <w:rsid w:val="00045A82"/>
    <w:rsid w:val="00045B19"/>
    <w:rsid w:val="00045CBC"/>
    <w:rsid w:val="000468A3"/>
    <w:rsid w:val="000473B3"/>
    <w:rsid w:val="00047A29"/>
    <w:rsid w:val="000516D5"/>
    <w:rsid w:val="000518E8"/>
    <w:rsid w:val="00052251"/>
    <w:rsid w:val="0005547E"/>
    <w:rsid w:val="00055B2F"/>
    <w:rsid w:val="000576F2"/>
    <w:rsid w:val="00057770"/>
    <w:rsid w:val="0006168B"/>
    <w:rsid w:val="00062462"/>
    <w:rsid w:val="0006343B"/>
    <w:rsid w:val="00063C94"/>
    <w:rsid w:val="000640C2"/>
    <w:rsid w:val="00065384"/>
    <w:rsid w:val="00065E1C"/>
    <w:rsid w:val="00066A71"/>
    <w:rsid w:val="00070C92"/>
    <w:rsid w:val="000717B4"/>
    <w:rsid w:val="000717C3"/>
    <w:rsid w:val="00074CCA"/>
    <w:rsid w:val="00075991"/>
    <w:rsid w:val="000762EA"/>
    <w:rsid w:val="00080AB6"/>
    <w:rsid w:val="000819EB"/>
    <w:rsid w:val="00081E27"/>
    <w:rsid w:val="00082132"/>
    <w:rsid w:val="00084695"/>
    <w:rsid w:val="00084B22"/>
    <w:rsid w:val="00084C88"/>
    <w:rsid w:val="00085349"/>
    <w:rsid w:val="000854D3"/>
    <w:rsid w:val="000904C0"/>
    <w:rsid w:val="00090F9E"/>
    <w:rsid w:val="000912DE"/>
    <w:rsid w:val="000916CE"/>
    <w:rsid w:val="00093222"/>
    <w:rsid w:val="00093716"/>
    <w:rsid w:val="00094322"/>
    <w:rsid w:val="000947E2"/>
    <w:rsid w:val="000955D2"/>
    <w:rsid w:val="000A04B7"/>
    <w:rsid w:val="000A19B3"/>
    <w:rsid w:val="000A366F"/>
    <w:rsid w:val="000A3B4E"/>
    <w:rsid w:val="000A3F35"/>
    <w:rsid w:val="000A6781"/>
    <w:rsid w:val="000A6AD5"/>
    <w:rsid w:val="000A6C9D"/>
    <w:rsid w:val="000A7C36"/>
    <w:rsid w:val="000A7F8A"/>
    <w:rsid w:val="000B090E"/>
    <w:rsid w:val="000B0EA0"/>
    <w:rsid w:val="000B1AB0"/>
    <w:rsid w:val="000B2582"/>
    <w:rsid w:val="000B2E43"/>
    <w:rsid w:val="000B30AF"/>
    <w:rsid w:val="000B350B"/>
    <w:rsid w:val="000B4A9C"/>
    <w:rsid w:val="000B4BE0"/>
    <w:rsid w:val="000B5006"/>
    <w:rsid w:val="000B5574"/>
    <w:rsid w:val="000B74E6"/>
    <w:rsid w:val="000B7F2E"/>
    <w:rsid w:val="000C1352"/>
    <w:rsid w:val="000C41C2"/>
    <w:rsid w:val="000C447A"/>
    <w:rsid w:val="000C49B0"/>
    <w:rsid w:val="000C4D9D"/>
    <w:rsid w:val="000C6485"/>
    <w:rsid w:val="000C6968"/>
    <w:rsid w:val="000C6E8D"/>
    <w:rsid w:val="000C7A57"/>
    <w:rsid w:val="000D05CB"/>
    <w:rsid w:val="000D1B19"/>
    <w:rsid w:val="000D28F6"/>
    <w:rsid w:val="000D2E53"/>
    <w:rsid w:val="000D3147"/>
    <w:rsid w:val="000D3D26"/>
    <w:rsid w:val="000D5F0F"/>
    <w:rsid w:val="000D6C1A"/>
    <w:rsid w:val="000D75C7"/>
    <w:rsid w:val="000E0416"/>
    <w:rsid w:val="000E066F"/>
    <w:rsid w:val="000E1B76"/>
    <w:rsid w:val="000E27E4"/>
    <w:rsid w:val="000E3286"/>
    <w:rsid w:val="000E4138"/>
    <w:rsid w:val="000E5AD9"/>
    <w:rsid w:val="000F2CB6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3268"/>
    <w:rsid w:val="001036F1"/>
    <w:rsid w:val="00104E22"/>
    <w:rsid w:val="00105455"/>
    <w:rsid w:val="00106CDA"/>
    <w:rsid w:val="00113472"/>
    <w:rsid w:val="00113A23"/>
    <w:rsid w:val="00114BA4"/>
    <w:rsid w:val="00114DBC"/>
    <w:rsid w:val="001170A4"/>
    <w:rsid w:val="001213F8"/>
    <w:rsid w:val="0012226E"/>
    <w:rsid w:val="00122D24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332C6"/>
    <w:rsid w:val="00133A05"/>
    <w:rsid w:val="00133AA7"/>
    <w:rsid w:val="00134366"/>
    <w:rsid w:val="00134EFB"/>
    <w:rsid w:val="00137197"/>
    <w:rsid w:val="00141023"/>
    <w:rsid w:val="00141A37"/>
    <w:rsid w:val="00141A5C"/>
    <w:rsid w:val="00141D86"/>
    <w:rsid w:val="0014266D"/>
    <w:rsid w:val="001437F5"/>
    <w:rsid w:val="0014468B"/>
    <w:rsid w:val="0014505F"/>
    <w:rsid w:val="00145F27"/>
    <w:rsid w:val="0014793F"/>
    <w:rsid w:val="00147BD4"/>
    <w:rsid w:val="00150A61"/>
    <w:rsid w:val="0015261E"/>
    <w:rsid w:val="00154754"/>
    <w:rsid w:val="00155843"/>
    <w:rsid w:val="00157BA8"/>
    <w:rsid w:val="001603A7"/>
    <w:rsid w:val="00161064"/>
    <w:rsid w:val="001630C6"/>
    <w:rsid w:val="00163B21"/>
    <w:rsid w:val="00164674"/>
    <w:rsid w:val="00164FDD"/>
    <w:rsid w:val="00167105"/>
    <w:rsid w:val="001672E4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71F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4D3E"/>
    <w:rsid w:val="001A5134"/>
    <w:rsid w:val="001A5308"/>
    <w:rsid w:val="001A5AD7"/>
    <w:rsid w:val="001A772B"/>
    <w:rsid w:val="001B0EBE"/>
    <w:rsid w:val="001B1A1A"/>
    <w:rsid w:val="001B2192"/>
    <w:rsid w:val="001B23F4"/>
    <w:rsid w:val="001B2551"/>
    <w:rsid w:val="001B3675"/>
    <w:rsid w:val="001B3F49"/>
    <w:rsid w:val="001B4602"/>
    <w:rsid w:val="001B4C0F"/>
    <w:rsid w:val="001B5FF9"/>
    <w:rsid w:val="001B6705"/>
    <w:rsid w:val="001B7BB8"/>
    <w:rsid w:val="001C0434"/>
    <w:rsid w:val="001C17FF"/>
    <w:rsid w:val="001C187E"/>
    <w:rsid w:val="001C2A4C"/>
    <w:rsid w:val="001C42D6"/>
    <w:rsid w:val="001C485B"/>
    <w:rsid w:val="001C6937"/>
    <w:rsid w:val="001C693C"/>
    <w:rsid w:val="001C747B"/>
    <w:rsid w:val="001D003C"/>
    <w:rsid w:val="001D03D9"/>
    <w:rsid w:val="001D113C"/>
    <w:rsid w:val="001D4E1B"/>
    <w:rsid w:val="001D75AF"/>
    <w:rsid w:val="001E0AC3"/>
    <w:rsid w:val="001E2969"/>
    <w:rsid w:val="001E31EE"/>
    <w:rsid w:val="001E32DC"/>
    <w:rsid w:val="001E34E7"/>
    <w:rsid w:val="001E3AB5"/>
    <w:rsid w:val="001E623A"/>
    <w:rsid w:val="001E69E3"/>
    <w:rsid w:val="001F07C9"/>
    <w:rsid w:val="001F11BA"/>
    <w:rsid w:val="001F123C"/>
    <w:rsid w:val="001F2BB3"/>
    <w:rsid w:val="001F2F99"/>
    <w:rsid w:val="001F3A34"/>
    <w:rsid w:val="001F64C6"/>
    <w:rsid w:val="001F65B9"/>
    <w:rsid w:val="001F65C2"/>
    <w:rsid w:val="001F6D27"/>
    <w:rsid w:val="002017DD"/>
    <w:rsid w:val="00202AEA"/>
    <w:rsid w:val="00202FEF"/>
    <w:rsid w:val="0020312D"/>
    <w:rsid w:val="00203FE5"/>
    <w:rsid w:val="002042D8"/>
    <w:rsid w:val="002058F3"/>
    <w:rsid w:val="00205AB4"/>
    <w:rsid w:val="002103A0"/>
    <w:rsid w:val="002104D0"/>
    <w:rsid w:val="00210F56"/>
    <w:rsid w:val="00210FCD"/>
    <w:rsid w:val="0021105D"/>
    <w:rsid w:val="0021129D"/>
    <w:rsid w:val="00212120"/>
    <w:rsid w:val="00212138"/>
    <w:rsid w:val="00213C28"/>
    <w:rsid w:val="00215502"/>
    <w:rsid w:val="002161FB"/>
    <w:rsid w:val="00217B3A"/>
    <w:rsid w:val="00220ABB"/>
    <w:rsid w:val="00220B37"/>
    <w:rsid w:val="0022253F"/>
    <w:rsid w:val="00222754"/>
    <w:rsid w:val="002234CE"/>
    <w:rsid w:val="002240A9"/>
    <w:rsid w:val="002249E2"/>
    <w:rsid w:val="002259BF"/>
    <w:rsid w:val="002260A8"/>
    <w:rsid w:val="002260F4"/>
    <w:rsid w:val="002261BC"/>
    <w:rsid w:val="00227EAE"/>
    <w:rsid w:val="00230F53"/>
    <w:rsid w:val="00231BCB"/>
    <w:rsid w:val="002324E9"/>
    <w:rsid w:val="0023281B"/>
    <w:rsid w:val="00233480"/>
    <w:rsid w:val="00233F48"/>
    <w:rsid w:val="00237104"/>
    <w:rsid w:val="00240847"/>
    <w:rsid w:val="00241C49"/>
    <w:rsid w:val="0024420A"/>
    <w:rsid w:val="00245638"/>
    <w:rsid w:val="002456BE"/>
    <w:rsid w:val="00245998"/>
    <w:rsid w:val="00245E23"/>
    <w:rsid w:val="00246446"/>
    <w:rsid w:val="002470D5"/>
    <w:rsid w:val="00250CC2"/>
    <w:rsid w:val="00251223"/>
    <w:rsid w:val="002514D0"/>
    <w:rsid w:val="00251EA1"/>
    <w:rsid w:val="002527F7"/>
    <w:rsid w:val="00252EDB"/>
    <w:rsid w:val="00254079"/>
    <w:rsid w:val="00254328"/>
    <w:rsid w:val="00254421"/>
    <w:rsid w:val="00255A5C"/>
    <w:rsid w:val="00255B6C"/>
    <w:rsid w:val="002564BC"/>
    <w:rsid w:val="00256598"/>
    <w:rsid w:val="00256C0E"/>
    <w:rsid w:val="0025786E"/>
    <w:rsid w:val="002621E9"/>
    <w:rsid w:val="00265BB6"/>
    <w:rsid w:val="002665A4"/>
    <w:rsid w:val="00266778"/>
    <w:rsid w:val="00267D76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2E36"/>
    <w:rsid w:val="00283098"/>
    <w:rsid w:val="0028351D"/>
    <w:rsid w:val="00283817"/>
    <w:rsid w:val="0028448B"/>
    <w:rsid w:val="00285626"/>
    <w:rsid w:val="002860F4"/>
    <w:rsid w:val="00286E94"/>
    <w:rsid w:val="0029241F"/>
    <w:rsid w:val="00293698"/>
    <w:rsid w:val="002936D1"/>
    <w:rsid w:val="00293BF5"/>
    <w:rsid w:val="00295691"/>
    <w:rsid w:val="00295743"/>
    <w:rsid w:val="00296380"/>
    <w:rsid w:val="00297995"/>
    <w:rsid w:val="002A26C6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69E"/>
    <w:rsid w:val="002B592E"/>
    <w:rsid w:val="002B6B5F"/>
    <w:rsid w:val="002B6C53"/>
    <w:rsid w:val="002B7A3A"/>
    <w:rsid w:val="002B7D76"/>
    <w:rsid w:val="002C08B3"/>
    <w:rsid w:val="002C44A0"/>
    <w:rsid w:val="002C44EA"/>
    <w:rsid w:val="002C531D"/>
    <w:rsid w:val="002C6A85"/>
    <w:rsid w:val="002C779C"/>
    <w:rsid w:val="002C7D4C"/>
    <w:rsid w:val="002D03CE"/>
    <w:rsid w:val="002D1E40"/>
    <w:rsid w:val="002D21A3"/>
    <w:rsid w:val="002D2BE9"/>
    <w:rsid w:val="002D2FAC"/>
    <w:rsid w:val="002D361E"/>
    <w:rsid w:val="002D445C"/>
    <w:rsid w:val="002D4C8C"/>
    <w:rsid w:val="002D5F5A"/>
    <w:rsid w:val="002D66AA"/>
    <w:rsid w:val="002D718C"/>
    <w:rsid w:val="002E0286"/>
    <w:rsid w:val="002E1662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7556"/>
    <w:rsid w:val="002F7677"/>
    <w:rsid w:val="0030144E"/>
    <w:rsid w:val="00302D6B"/>
    <w:rsid w:val="00302F2E"/>
    <w:rsid w:val="00303F4E"/>
    <w:rsid w:val="00304D27"/>
    <w:rsid w:val="00304DC8"/>
    <w:rsid w:val="00305412"/>
    <w:rsid w:val="0030547D"/>
    <w:rsid w:val="003072F9"/>
    <w:rsid w:val="00307650"/>
    <w:rsid w:val="00311897"/>
    <w:rsid w:val="0031316E"/>
    <w:rsid w:val="003139C1"/>
    <w:rsid w:val="00314E72"/>
    <w:rsid w:val="003153CB"/>
    <w:rsid w:val="003159FD"/>
    <w:rsid w:val="003176C0"/>
    <w:rsid w:val="00320A53"/>
    <w:rsid w:val="00321003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38AD"/>
    <w:rsid w:val="003361B8"/>
    <w:rsid w:val="003444B5"/>
    <w:rsid w:val="0034460C"/>
    <w:rsid w:val="003455E1"/>
    <w:rsid w:val="003460A9"/>
    <w:rsid w:val="00346148"/>
    <w:rsid w:val="00347378"/>
    <w:rsid w:val="00347CB4"/>
    <w:rsid w:val="0035099D"/>
    <w:rsid w:val="003522AC"/>
    <w:rsid w:val="003535FC"/>
    <w:rsid w:val="00354D91"/>
    <w:rsid w:val="0035569D"/>
    <w:rsid w:val="00356754"/>
    <w:rsid w:val="003571D5"/>
    <w:rsid w:val="0035739B"/>
    <w:rsid w:val="00357AF3"/>
    <w:rsid w:val="00360673"/>
    <w:rsid w:val="0036206D"/>
    <w:rsid w:val="003624A3"/>
    <w:rsid w:val="0036330D"/>
    <w:rsid w:val="00363921"/>
    <w:rsid w:val="00365CAA"/>
    <w:rsid w:val="00367211"/>
    <w:rsid w:val="0036764A"/>
    <w:rsid w:val="003702D5"/>
    <w:rsid w:val="00371F4D"/>
    <w:rsid w:val="00372320"/>
    <w:rsid w:val="00372542"/>
    <w:rsid w:val="00372B38"/>
    <w:rsid w:val="00372E46"/>
    <w:rsid w:val="003738E4"/>
    <w:rsid w:val="00374012"/>
    <w:rsid w:val="00375490"/>
    <w:rsid w:val="00375D79"/>
    <w:rsid w:val="0037632F"/>
    <w:rsid w:val="0037664B"/>
    <w:rsid w:val="003810D4"/>
    <w:rsid w:val="003812C1"/>
    <w:rsid w:val="003813E0"/>
    <w:rsid w:val="003827AF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419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68"/>
    <w:rsid w:val="003A3D4F"/>
    <w:rsid w:val="003A464C"/>
    <w:rsid w:val="003A6899"/>
    <w:rsid w:val="003A79C7"/>
    <w:rsid w:val="003B0786"/>
    <w:rsid w:val="003B0B40"/>
    <w:rsid w:val="003B118E"/>
    <w:rsid w:val="003B2865"/>
    <w:rsid w:val="003B367E"/>
    <w:rsid w:val="003B3AC9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3CD1"/>
    <w:rsid w:val="003C422A"/>
    <w:rsid w:val="003C4943"/>
    <w:rsid w:val="003C5BDD"/>
    <w:rsid w:val="003C5EBF"/>
    <w:rsid w:val="003C76C7"/>
    <w:rsid w:val="003C7C37"/>
    <w:rsid w:val="003D18A7"/>
    <w:rsid w:val="003D220B"/>
    <w:rsid w:val="003D2AC4"/>
    <w:rsid w:val="003D3EB1"/>
    <w:rsid w:val="003D4A8E"/>
    <w:rsid w:val="003D6A93"/>
    <w:rsid w:val="003D7792"/>
    <w:rsid w:val="003E0C55"/>
    <w:rsid w:val="003E1E58"/>
    <w:rsid w:val="003E218A"/>
    <w:rsid w:val="003E3973"/>
    <w:rsid w:val="003E42AF"/>
    <w:rsid w:val="003E5340"/>
    <w:rsid w:val="003E5758"/>
    <w:rsid w:val="003E77E5"/>
    <w:rsid w:val="003E78E7"/>
    <w:rsid w:val="003E7A97"/>
    <w:rsid w:val="003E7F61"/>
    <w:rsid w:val="003E7F8F"/>
    <w:rsid w:val="003F1F33"/>
    <w:rsid w:val="003F3A35"/>
    <w:rsid w:val="003F4E1A"/>
    <w:rsid w:val="003F5E1D"/>
    <w:rsid w:val="00400423"/>
    <w:rsid w:val="00400E4B"/>
    <w:rsid w:val="00401C7E"/>
    <w:rsid w:val="00401D95"/>
    <w:rsid w:val="00402478"/>
    <w:rsid w:val="00402A34"/>
    <w:rsid w:val="00403CB3"/>
    <w:rsid w:val="00405F1F"/>
    <w:rsid w:val="004065EC"/>
    <w:rsid w:val="00406C7D"/>
    <w:rsid w:val="00406FB3"/>
    <w:rsid w:val="00407337"/>
    <w:rsid w:val="00407773"/>
    <w:rsid w:val="0041088C"/>
    <w:rsid w:val="0041156D"/>
    <w:rsid w:val="004120F3"/>
    <w:rsid w:val="0041537C"/>
    <w:rsid w:val="004173D1"/>
    <w:rsid w:val="00417C31"/>
    <w:rsid w:val="004203C2"/>
    <w:rsid w:val="004204F9"/>
    <w:rsid w:val="00420CC2"/>
    <w:rsid w:val="00422DC0"/>
    <w:rsid w:val="00423201"/>
    <w:rsid w:val="00423E27"/>
    <w:rsid w:val="004246AF"/>
    <w:rsid w:val="0042472E"/>
    <w:rsid w:val="00425A27"/>
    <w:rsid w:val="004260A4"/>
    <w:rsid w:val="0042719A"/>
    <w:rsid w:val="004301FC"/>
    <w:rsid w:val="0043113D"/>
    <w:rsid w:val="004322EE"/>
    <w:rsid w:val="004331B4"/>
    <w:rsid w:val="0043771B"/>
    <w:rsid w:val="00437918"/>
    <w:rsid w:val="004416F7"/>
    <w:rsid w:val="004428FE"/>
    <w:rsid w:val="00442996"/>
    <w:rsid w:val="00443DF9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75F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B20"/>
    <w:rsid w:val="0047344A"/>
    <w:rsid w:val="00474BE4"/>
    <w:rsid w:val="00475653"/>
    <w:rsid w:val="004773D0"/>
    <w:rsid w:val="0047751F"/>
    <w:rsid w:val="0048177E"/>
    <w:rsid w:val="004820A1"/>
    <w:rsid w:val="00483BF3"/>
    <w:rsid w:val="0048428F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5B52"/>
    <w:rsid w:val="00495C8B"/>
    <w:rsid w:val="00496D85"/>
    <w:rsid w:val="00497BA6"/>
    <w:rsid w:val="00497CF4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D4B"/>
    <w:rsid w:val="004C42FE"/>
    <w:rsid w:val="004C47E9"/>
    <w:rsid w:val="004C4A44"/>
    <w:rsid w:val="004C5B63"/>
    <w:rsid w:val="004C62A2"/>
    <w:rsid w:val="004C631F"/>
    <w:rsid w:val="004C7D22"/>
    <w:rsid w:val="004D00E3"/>
    <w:rsid w:val="004D2103"/>
    <w:rsid w:val="004D29C4"/>
    <w:rsid w:val="004D39F5"/>
    <w:rsid w:val="004D3A70"/>
    <w:rsid w:val="004D3C4A"/>
    <w:rsid w:val="004D3FE9"/>
    <w:rsid w:val="004D5C40"/>
    <w:rsid w:val="004D6CA4"/>
    <w:rsid w:val="004D6EC2"/>
    <w:rsid w:val="004E1422"/>
    <w:rsid w:val="004E1A99"/>
    <w:rsid w:val="004E389E"/>
    <w:rsid w:val="004E3904"/>
    <w:rsid w:val="004E6CCA"/>
    <w:rsid w:val="004E716D"/>
    <w:rsid w:val="004E7D14"/>
    <w:rsid w:val="004F0769"/>
    <w:rsid w:val="004F28A7"/>
    <w:rsid w:val="004F3F99"/>
    <w:rsid w:val="004F4BED"/>
    <w:rsid w:val="004F635B"/>
    <w:rsid w:val="004F6D2B"/>
    <w:rsid w:val="004F7D9A"/>
    <w:rsid w:val="005012FE"/>
    <w:rsid w:val="00501F13"/>
    <w:rsid w:val="005020A1"/>
    <w:rsid w:val="005022A4"/>
    <w:rsid w:val="00502DBF"/>
    <w:rsid w:val="005044C6"/>
    <w:rsid w:val="00505EB1"/>
    <w:rsid w:val="00507730"/>
    <w:rsid w:val="00510072"/>
    <w:rsid w:val="0051135A"/>
    <w:rsid w:val="005122D7"/>
    <w:rsid w:val="0051315C"/>
    <w:rsid w:val="00513319"/>
    <w:rsid w:val="0051364C"/>
    <w:rsid w:val="005155C6"/>
    <w:rsid w:val="005155CB"/>
    <w:rsid w:val="0051567F"/>
    <w:rsid w:val="005165CD"/>
    <w:rsid w:val="00516895"/>
    <w:rsid w:val="005177EF"/>
    <w:rsid w:val="0052273A"/>
    <w:rsid w:val="0052410F"/>
    <w:rsid w:val="00525635"/>
    <w:rsid w:val="00525809"/>
    <w:rsid w:val="0052678E"/>
    <w:rsid w:val="00526D66"/>
    <w:rsid w:val="00526F57"/>
    <w:rsid w:val="00527601"/>
    <w:rsid w:val="0053234D"/>
    <w:rsid w:val="0053283A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1ECB"/>
    <w:rsid w:val="00542D85"/>
    <w:rsid w:val="00543311"/>
    <w:rsid w:val="00544A22"/>
    <w:rsid w:val="00544DB2"/>
    <w:rsid w:val="00547091"/>
    <w:rsid w:val="005522DE"/>
    <w:rsid w:val="00552ED5"/>
    <w:rsid w:val="00552F53"/>
    <w:rsid w:val="0055347F"/>
    <w:rsid w:val="00554E5E"/>
    <w:rsid w:val="005550F0"/>
    <w:rsid w:val="00560C9E"/>
    <w:rsid w:val="00562E01"/>
    <w:rsid w:val="00563EC4"/>
    <w:rsid w:val="00564CAE"/>
    <w:rsid w:val="00565480"/>
    <w:rsid w:val="005676A2"/>
    <w:rsid w:val="005677D1"/>
    <w:rsid w:val="005712D7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B49"/>
    <w:rsid w:val="0058310A"/>
    <w:rsid w:val="00583652"/>
    <w:rsid w:val="00585829"/>
    <w:rsid w:val="00585BA0"/>
    <w:rsid w:val="005900C3"/>
    <w:rsid w:val="00591B53"/>
    <w:rsid w:val="00592E27"/>
    <w:rsid w:val="00593BC6"/>
    <w:rsid w:val="005941F5"/>
    <w:rsid w:val="0059478D"/>
    <w:rsid w:val="00596B3E"/>
    <w:rsid w:val="0059748B"/>
    <w:rsid w:val="00597CFC"/>
    <w:rsid w:val="00597DBB"/>
    <w:rsid w:val="005A12DA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44A7"/>
    <w:rsid w:val="005B44E6"/>
    <w:rsid w:val="005B4A3B"/>
    <w:rsid w:val="005B4D06"/>
    <w:rsid w:val="005B6238"/>
    <w:rsid w:val="005C2046"/>
    <w:rsid w:val="005C2876"/>
    <w:rsid w:val="005C4D9F"/>
    <w:rsid w:val="005C793C"/>
    <w:rsid w:val="005C7CDC"/>
    <w:rsid w:val="005D0F83"/>
    <w:rsid w:val="005D22E6"/>
    <w:rsid w:val="005D3BBE"/>
    <w:rsid w:val="005D62A6"/>
    <w:rsid w:val="005D7043"/>
    <w:rsid w:val="005D75ED"/>
    <w:rsid w:val="005D76E9"/>
    <w:rsid w:val="005D77C0"/>
    <w:rsid w:val="005D77E9"/>
    <w:rsid w:val="005E091A"/>
    <w:rsid w:val="005E0BEE"/>
    <w:rsid w:val="005E108A"/>
    <w:rsid w:val="005E1332"/>
    <w:rsid w:val="005E2CE9"/>
    <w:rsid w:val="005E4093"/>
    <w:rsid w:val="005E4541"/>
    <w:rsid w:val="005E5A26"/>
    <w:rsid w:val="005E6114"/>
    <w:rsid w:val="005E62D7"/>
    <w:rsid w:val="005E647B"/>
    <w:rsid w:val="005F0666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65"/>
    <w:rsid w:val="00604328"/>
    <w:rsid w:val="00604ED5"/>
    <w:rsid w:val="0060695C"/>
    <w:rsid w:val="0061035F"/>
    <w:rsid w:val="0061054B"/>
    <w:rsid w:val="00611630"/>
    <w:rsid w:val="00611D2B"/>
    <w:rsid w:val="00612894"/>
    <w:rsid w:val="00617D87"/>
    <w:rsid w:val="006207DC"/>
    <w:rsid w:val="00620D04"/>
    <w:rsid w:val="0062107A"/>
    <w:rsid w:val="006217A5"/>
    <w:rsid w:val="00621A51"/>
    <w:rsid w:val="00624824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5F89"/>
    <w:rsid w:val="00636624"/>
    <w:rsid w:val="00637019"/>
    <w:rsid w:val="00637E82"/>
    <w:rsid w:val="0064010E"/>
    <w:rsid w:val="006412CD"/>
    <w:rsid w:val="006464E4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B8D"/>
    <w:rsid w:val="006653FF"/>
    <w:rsid w:val="006667E5"/>
    <w:rsid w:val="006677C7"/>
    <w:rsid w:val="0067013E"/>
    <w:rsid w:val="00670AF3"/>
    <w:rsid w:val="006718AE"/>
    <w:rsid w:val="0067466D"/>
    <w:rsid w:val="0067503A"/>
    <w:rsid w:val="00676795"/>
    <w:rsid w:val="00676FB2"/>
    <w:rsid w:val="00677FC4"/>
    <w:rsid w:val="00680E1A"/>
    <w:rsid w:val="006811E8"/>
    <w:rsid w:val="0068140D"/>
    <w:rsid w:val="00684643"/>
    <w:rsid w:val="0068486B"/>
    <w:rsid w:val="0068541D"/>
    <w:rsid w:val="00686392"/>
    <w:rsid w:val="00686B15"/>
    <w:rsid w:val="00686D9B"/>
    <w:rsid w:val="006901AE"/>
    <w:rsid w:val="00690F1B"/>
    <w:rsid w:val="00691781"/>
    <w:rsid w:val="006928C0"/>
    <w:rsid w:val="00692E48"/>
    <w:rsid w:val="00693E37"/>
    <w:rsid w:val="006951DE"/>
    <w:rsid w:val="0069537C"/>
    <w:rsid w:val="00695A7E"/>
    <w:rsid w:val="00697113"/>
    <w:rsid w:val="006A0127"/>
    <w:rsid w:val="006A0EDB"/>
    <w:rsid w:val="006A13AB"/>
    <w:rsid w:val="006A1493"/>
    <w:rsid w:val="006A16CD"/>
    <w:rsid w:val="006A249A"/>
    <w:rsid w:val="006A2CE7"/>
    <w:rsid w:val="006A3111"/>
    <w:rsid w:val="006A3AE3"/>
    <w:rsid w:val="006A3D34"/>
    <w:rsid w:val="006A410B"/>
    <w:rsid w:val="006A5C6E"/>
    <w:rsid w:val="006B01FD"/>
    <w:rsid w:val="006B0496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5544"/>
    <w:rsid w:val="006B6E92"/>
    <w:rsid w:val="006B7F7D"/>
    <w:rsid w:val="006C0FAD"/>
    <w:rsid w:val="006C35FC"/>
    <w:rsid w:val="006C4BFB"/>
    <w:rsid w:val="006C548F"/>
    <w:rsid w:val="006C56F0"/>
    <w:rsid w:val="006C5B65"/>
    <w:rsid w:val="006C5CD3"/>
    <w:rsid w:val="006C61A9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63C0"/>
    <w:rsid w:val="006D689A"/>
    <w:rsid w:val="006D6C95"/>
    <w:rsid w:val="006D6CF9"/>
    <w:rsid w:val="006E12FC"/>
    <w:rsid w:val="006E27D9"/>
    <w:rsid w:val="006E4370"/>
    <w:rsid w:val="006E4492"/>
    <w:rsid w:val="006E48F7"/>
    <w:rsid w:val="006E4EAB"/>
    <w:rsid w:val="006E526A"/>
    <w:rsid w:val="006E5B71"/>
    <w:rsid w:val="006E5FAE"/>
    <w:rsid w:val="006E6853"/>
    <w:rsid w:val="006F00B1"/>
    <w:rsid w:val="006F0B9D"/>
    <w:rsid w:val="006F145F"/>
    <w:rsid w:val="006F2309"/>
    <w:rsid w:val="006F2DDD"/>
    <w:rsid w:val="006F3593"/>
    <w:rsid w:val="006F458C"/>
    <w:rsid w:val="006F4898"/>
    <w:rsid w:val="006F4F9C"/>
    <w:rsid w:val="006F4FC5"/>
    <w:rsid w:val="006F5311"/>
    <w:rsid w:val="00701012"/>
    <w:rsid w:val="0070154D"/>
    <w:rsid w:val="00705CD1"/>
    <w:rsid w:val="007071DD"/>
    <w:rsid w:val="00707821"/>
    <w:rsid w:val="007102E4"/>
    <w:rsid w:val="00710DFF"/>
    <w:rsid w:val="00712F7C"/>
    <w:rsid w:val="00714FD1"/>
    <w:rsid w:val="00715E38"/>
    <w:rsid w:val="00717829"/>
    <w:rsid w:val="00720A1A"/>
    <w:rsid w:val="00721D12"/>
    <w:rsid w:val="00722FA4"/>
    <w:rsid w:val="00723F6D"/>
    <w:rsid w:val="007253B9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C4E"/>
    <w:rsid w:val="00742BB2"/>
    <w:rsid w:val="00742F3B"/>
    <w:rsid w:val="0074312E"/>
    <w:rsid w:val="00746797"/>
    <w:rsid w:val="00750820"/>
    <w:rsid w:val="00751901"/>
    <w:rsid w:val="00752D5D"/>
    <w:rsid w:val="00754A76"/>
    <w:rsid w:val="00754AA9"/>
    <w:rsid w:val="00761624"/>
    <w:rsid w:val="007617B9"/>
    <w:rsid w:val="0076198F"/>
    <w:rsid w:val="007639FB"/>
    <w:rsid w:val="007642FA"/>
    <w:rsid w:val="00765F52"/>
    <w:rsid w:val="0076657F"/>
    <w:rsid w:val="00770FF9"/>
    <w:rsid w:val="00771139"/>
    <w:rsid w:val="007715AF"/>
    <w:rsid w:val="00772323"/>
    <w:rsid w:val="0077244C"/>
    <w:rsid w:val="00776043"/>
    <w:rsid w:val="007823B1"/>
    <w:rsid w:val="0078294F"/>
    <w:rsid w:val="00783349"/>
    <w:rsid w:val="0078535D"/>
    <w:rsid w:val="00786FE1"/>
    <w:rsid w:val="0078770F"/>
    <w:rsid w:val="007877A1"/>
    <w:rsid w:val="00787B40"/>
    <w:rsid w:val="00787B99"/>
    <w:rsid w:val="00787D4D"/>
    <w:rsid w:val="00791537"/>
    <w:rsid w:val="007919D1"/>
    <w:rsid w:val="00791CD4"/>
    <w:rsid w:val="0079344D"/>
    <w:rsid w:val="007944B4"/>
    <w:rsid w:val="00794664"/>
    <w:rsid w:val="007948E6"/>
    <w:rsid w:val="0079577C"/>
    <w:rsid w:val="00796426"/>
    <w:rsid w:val="007A0CDD"/>
    <w:rsid w:val="007A14DC"/>
    <w:rsid w:val="007A2121"/>
    <w:rsid w:val="007A34A6"/>
    <w:rsid w:val="007A3CFA"/>
    <w:rsid w:val="007A40C5"/>
    <w:rsid w:val="007A413C"/>
    <w:rsid w:val="007A4503"/>
    <w:rsid w:val="007A4628"/>
    <w:rsid w:val="007A6657"/>
    <w:rsid w:val="007A66A3"/>
    <w:rsid w:val="007A70FD"/>
    <w:rsid w:val="007A7495"/>
    <w:rsid w:val="007A7B48"/>
    <w:rsid w:val="007A7D8F"/>
    <w:rsid w:val="007B1267"/>
    <w:rsid w:val="007B2829"/>
    <w:rsid w:val="007B2B0C"/>
    <w:rsid w:val="007B2D89"/>
    <w:rsid w:val="007B3057"/>
    <w:rsid w:val="007B3778"/>
    <w:rsid w:val="007B7DD0"/>
    <w:rsid w:val="007C2B19"/>
    <w:rsid w:val="007C2EED"/>
    <w:rsid w:val="007C3D90"/>
    <w:rsid w:val="007C544F"/>
    <w:rsid w:val="007D10CF"/>
    <w:rsid w:val="007D142B"/>
    <w:rsid w:val="007D1743"/>
    <w:rsid w:val="007D2B43"/>
    <w:rsid w:val="007D3ABA"/>
    <w:rsid w:val="007D3B93"/>
    <w:rsid w:val="007D40B8"/>
    <w:rsid w:val="007D4453"/>
    <w:rsid w:val="007D4569"/>
    <w:rsid w:val="007D4DBD"/>
    <w:rsid w:val="007D5D98"/>
    <w:rsid w:val="007D7A67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0480"/>
    <w:rsid w:val="007F1841"/>
    <w:rsid w:val="007F1965"/>
    <w:rsid w:val="007F1A57"/>
    <w:rsid w:val="007F3082"/>
    <w:rsid w:val="007F33AC"/>
    <w:rsid w:val="007F5572"/>
    <w:rsid w:val="007F6737"/>
    <w:rsid w:val="0080089C"/>
    <w:rsid w:val="008012A7"/>
    <w:rsid w:val="00803988"/>
    <w:rsid w:val="00803CEC"/>
    <w:rsid w:val="00804442"/>
    <w:rsid w:val="008044F8"/>
    <w:rsid w:val="00806181"/>
    <w:rsid w:val="008072D3"/>
    <w:rsid w:val="00810BDB"/>
    <w:rsid w:val="00812BF1"/>
    <w:rsid w:val="00812FC8"/>
    <w:rsid w:val="008141CF"/>
    <w:rsid w:val="0081644F"/>
    <w:rsid w:val="00817C13"/>
    <w:rsid w:val="00817EA2"/>
    <w:rsid w:val="00821910"/>
    <w:rsid w:val="00821972"/>
    <w:rsid w:val="00821D6C"/>
    <w:rsid w:val="0082278B"/>
    <w:rsid w:val="00822C75"/>
    <w:rsid w:val="00822E0D"/>
    <w:rsid w:val="00823870"/>
    <w:rsid w:val="00823B48"/>
    <w:rsid w:val="00824266"/>
    <w:rsid w:val="00824476"/>
    <w:rsid w:val="0082760C"/>
    <w:rsid w:val="0083002C"/>
    <w:rsid w:val="00830BA4"/>
    <w:rsid w:val="00830CA4"/>
    <w:rsid w:val="00830CD2"/>
    <w:rsid w:val="0083288A"/>
    <w:rsid w:val="00834B8E"/>
    <w:rsid w:val="008364D3"/>
    <w:rsid w:val="00836D43"/>
    <w:rsid w:val="008373FD"/>
    <w:rsid w:val="00846BE0"/>
    <w:rsid w:val="00846C33"/>
    <w:rsid w:val="00847B09"/>
    <w:rsid w:val="0085035F"/>
    <w:rsid w:val="008505DC"/>
    <w:rsid w:val="00850E1C"/>
    <w:rsid w:val="008514A1"/>
    <w:rsid w:val="00852F6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4E2A"/>
    <w:rsid w:val="00865072"/>
    <w:rsid w:val="0086673E"/>
    <w:rsid w:val="0086771A"/>
    <w:rsid w:val="00870B56"/>
    <w:rsid w:val="00870DBD"/>
    <w:rsid w:val="00871A78"/>
    <w:rsid w:val="00873594"/>
    <w:rsid w:val="00873ECE"/>
    <w:rsid w:val="00875768"/>
    <w:rsid w:val="008758B9"/>
    <w:rsid w:val="0087594D"/>
    <w:rsid w:val="008773C2"/>
    <w:rsid w:val="00877C24"/>
    <w:rsid w:val="008805AD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87F23"/>
    <w:rsid w:val="008919D0"/>
    <w:rsid w:val="0089267D"/>
    <w:rsid w:val="00892756"/>
    <w:rsid w:val="00892A30"/>
    <w:rsid w:val="008964F7"/>
    <w:rsid w:val="008A02E8"/>
    <w:rsid w:val="008A28B3"/>
    <w:rsid w:val="008A2D72"/>
    <w:rsid w:val="008A441B"/>
    <w:rsid w:val="008A59FE"/>
    <w:rsid w:val="008A6B6A"/>
    <w:rsid w:val="008A7FB7"/>
    <w:rsid w:val="008B0020"/>
    <w:rsid w:val="008B0F4A"/>
    <w:rsid w:val="008B3DB7"/>
    <w:rsid w:val="008B598E"/>
    <w:rsid w:val="008B5CDD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50CA"/>
    <w:rsid w:val="008D5267"/>
    <w:rsid w:val="008D5A41"/>
    <w:rsid w:val="008D5CA8"/>
    <w:rsid w:val="008D6CA7"/>
    <w:rsid w:val="008D7B9E"/>
    <w:rsid w:val="008E0B42"/>
    <w:rsid w:val="008E2C22"/>
    <w:rsid w:val="008E382A"/>
    <w:rsid w:val="008E5E72"/>
    <w:rsid w:val="008E68AC"/>
    <w:rsid w:val="008E745D"/>
    <w:rsid w:val="008F1105"/>
    <w:rsid w:val="008F2403"/>
    <w:rsid w:val="008F2FBB"/>
    <w:rsid w:val="008F3051"/>
    <w:rsid w:val="008F3D4E"/>
    <w:rsid w:val="008F44FE"/>
    <w:rsid w:val="008F4841"/>
    <w:rsid w:val="008F5D64"/>
    <w:rsid w:val="008F644D"/>
    <w:rsid w:val="008F766C"/>
    <w:rsid w:val="00900505"/>
    <w:rsid w:val="00900646"/>
    <w:rsid w:val="009024AF"/>
    <w:rsid w:val="00902819"/>
    <w:rsid w:val="00903C14"/>
    <w:rsid w:val="00905238"/>
    <w:rsid w:val="0090733C"/>
    <w:rsid w:val="00907630"/>
    <w:rsid w:val="00911942"/>
    <w:rsid w:val="00912703"/>
    <w:rsid w:val="00914393"/>
    <w:rsid w:val="009174D2"/>
    <w:rsid w:val="00917D10"/>
    <w:rsid w:val="00920D50"/>
    <w:rsid w:val="009210CD"/>
    <w:rsid w:val="00923B4E"/>
    <w:rsid w:val="009241AF"/>
    <w:rsid w:val="0092466B"/>
    <w:rsid w:val="00924FFC"/>
    <w:rsid w:val="009262CB"/>
    <w:rsid w:val="009268D6"/>
    <w:rsid w:val="00926D8A"/>
    <w:rsid w:val="00927A8F"/>
    <w:rsid w:val="00930ED1"/>
    <w:rsid w:val="0093133A"/>
    <w:rsid w:val="0093178B"/>
    <w:rsid w:val="00932445"/>
    <w:rsid w:val="009343A3"/>
    <w:rsid w:val="00934585"/>
    <w:rsid w:val="00934624"/>
    <w:rsid w:val="00935A39"/>
    <w:rsid w:val="00937F88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3BDC"/>
    <w:rsid w:val="00953CFA"/>
    <w:rsid w:val="009549C0"/>
    <w:rsid w:val="009565C6"/>
    <w:rsid w:val="00960DDF"/>
    <w:rsid w:val="00962CA4"/>
    <w:rsid w:val="0096365D"/>
    <w:rsid w:val="00963849"/>
    <w:rsid w:val="00965828"/>
    <w:rsid w:val="0096603F"/>
    <w:rsid w:val="00966B87"/>
    <w:rsid w:val="009672C1"/>
    <w:rsid w:val="00967E6F"/>
    <w:rsid w:val="00970129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845"/>
    <w:rsid w:val="009A094F"/>
    <w:rsid w:val="009A126D"/>
    <w:rsid w:val="009A1E3A"/>
    <w:rsid w:val="009A2484"/>
    <w:rsid w:val="009A46E1"/>
    <w:rsid w:val="009A610E"/>
    <w:rsid w:val="009A641B"/>
    <w:rsid w:val="009A7A50"/>
    <w:rsid w:val="009A7D37"/>
    <w:rsid w:val="009B01CA"/>
    <w:rsid w:val="009B0F74"/>
    <w:rsid w:val="009B147B"/>
    <w:rsid w:val="009B1E42"/>
    <w:rsid w:val="009B46B5"/>
    <w:rsid w:val="009B4AFF"/>
    <w:rsid w:val="009B7661"/>
    <w:rsid w:val="009C1261"/>
    <w:rsid w:val="009C1384"/>
    <w:rsid w:val="009C1B91"/>
    <w:rsid w:val="009C31BF"/>
    <w:rsid w:val="009C3F58"/>
    <w:rsid w:val="009C41BA"/>
    <w:rsid w:val="009C5500"/>
    <w:rsid w:val="009C7A85"/>
    <w:rsid w:val="009D1232"/>
    <w:rsid w:val="009D2312"/>
    <w:rsid w:val="009D3224"/>
    <w:rsid w:val="009D344C"/>
    <w:rsid w:val="009D49C4"/>
    <w:rsid w:val="009D4E83"/>
    <w:rsid w:val="009D518A"/>
    <w:rsid w:val="009D5939"/>
    <w:rsid w:val="009D5B77"/>
    <w:rsid w:val="009D6079"/>
    <w:rsid w:val="009D7042"/>
    <w:rsid w:val="009D73E5"/>
    <w:rsid w:val="009E07A0"/>
    <w:rsid w:val="009E0B24"/>
    <w:rsid w:val="009E0EAF"/>
    <w:rsid w:val="009E10C1"/>
    <w:rsid w:val="009E1FF3"/>
    <w:rsid w:val="009E2238"/>
    <w:rsid w:val="009E3720"/>
    <w:rsid w:val="009E4F12"/>
    <w:rsid w:val="009E5134"/>
    <w:rsid w:val="009E76C1"/>
    <w:rsid w:val="009E7943"/>
    <w:rsid w:val="009E7B29"/>
    <w:rsid w:val="009F0925"/>
    <w:rsid w:val="009F18B3"/>
    <w:rsid w:val="009F2B59"/>
    <w:rsid w:val="009F2FCE"/>
    <w:rsid w:val="009F6051"/>
    <w:rsid w:val="00A02276"/>
    <w:rsid w:val="00A03C2C"/>
    <w:rsid w:val="00A05B7D"/>
    <w:rsid w:val="00A06603"/>
    <w:rsid w:val="00A06C11"/>
    <w:rsid w:val="00A071A2"/>
    <w:rsid w:val="00A10C28"/>
    <w:rsid w:val="00A1209C"/>
    <w:rsid w:val="00A12C81"/>
    <w:rsid w:val="00A132F7"/>
    <w:rsid w:val="00A13836"/>
    <w:rsid w:val="00A14522"/>
    <w:rsid w:val="00A161E9"/>
    <w:rsid w:val="00A20F90"/>
    <w:rsid w:val="00A23CEE"/>
    <w:rsid w:val="00A24A01"/>
    <w:rsid w:val="00A24A1E"/>
    <w:rsid w:val="00A25296"/>
    <w:rsid w:val="00A25453"/>
    <w:rsid w:val="00A26A86"/>
    <w:rsid w:val="00A26F9B"/>
    <w:rsid w:val="00A26FC0"/>
    <w:rsid w:val="00A30992"/>
    <w:rsid w:val="00A30AD6"/>
    <w:rsid w:val="00A3235F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A00"/>
    <w:rsid w:val="00A43DC6"/>
    <w:rsid w:val="00A508F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3289"/>
    <w:rsid w:val="00A63856"/>
    <w:rsid w:val="00A645B7"/>
    <w:rsid w:val="00A6667E"/>
    <w:rsid w:val="00A7325E"/>
    <w:rsid w:val="00A73615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51D"/>
    <w:rsid w:val="00A85702"/>
    <w:rsid w:val="00A86779"/>
    <w:rsid w:val="00A86BCF"/>
    <w:rsid w:val="00A86E71"/>
    <w:rsid w:val="00A872BC"/>
    <w:rsid w:val="00A90A2B"/>
    <w:rsid w:val="00A91D9D"/>
    <w:rsid w:val="00A9287F"/>
    <w:rsid w:val="00A92BA9"/>
    <w:rsid w:val="00A92FFF"/>
    <w:rsid w:val="00A9336C"/>
    <w:rsid w:val="00A939B8"/>
    <w:rsid w:val="00A96433"/>
    <w:rsid w:val="00A96F90"/>
    <w:rsid w:val="00A970BD"/>
    <w:rsid w:val="00A97E77"/>
    <w:rsid w:val="00AA00D1"/>
    <w:rsid w:val="00AA192C"/>
    <w:rsid w:val="00AA1B65"/>
    <w:rsid w:val="00AA21F2"/>
    <w:rsid w:val="00AA4531"/>
    <w:rsid w:val="00AA5905"/>
    <w:rsid w:val="00AA7CF6"/>
    <w:rsid w:val="00AB07D0"/>
    <w:rsid w:val="00AB1F01"/>
    <w:rsid w:val="00AB22BC"/>
    <w:rsid w:val="00AB2711"/>
    <w:rsid w:val="00AB2DE6"/>
    <w:rsid w:val="00AB3B0E"/>
    <w:rsid w:val="00AB43EF"/>
    <w:rsid w:val="00AB4755"/>
    <w:rsid w:val="00AB696A"/>
    <w:rsid w:val="00AB704A"/>
    <w:rsid w:val="00AB78C8"/>
    <w:rsid w:val="00AC1461"/>
    <w:rsid w:val="00AC1AA1"/>
    <w:rsid w:val="00AC1B69"/>
    <w:rsid w:val="00AC2922"/>
    <w:rsid w:val="00AC30FE"/>
    <w:rsid w:val="00AC379D"/>
    <w:rsid w:val="00AC54EF"/>
    <w:rsid w:val="00AC54F2"/>
    <w:rsid w:val="00AC5558"/>
    <w:rsid w:val="00AC59FE"/>
    <w:rsid w:val="00AC5C12"/>
    <w:rsid w:val="00AC7C28"/>
    <w:rsid w:val="00AD0D05"/>
    <w:rsid w:val="00AD0D20"/>
    <w:rsid w:val="00AD0FD1"/>
    <w:rsid w:val="00AD1F96"/>
    <w:rsid w:val="00AD2DBA"/>
    <w:rsid w:val="00AD376D"/>
    <w:rsid w:val="00AD4F51"/>
    <w:rsid w:val="00AD6B03"/>
    <w:rsid w:val="00AD6FFE"/>
    <w:rsid w:val="00AD782D"/>
    <w:rsid w:val="00AD7A07"/>
    <w:rsid w:val="00AE0FA7"/>
    <w:rsid w:val="00AE173B"/>
    <w:rsid w:val="00AE21A2"/>
    <w:rsid w:val="00AE3A3A"/>
    <w:rsid w:val="00AE3E34"/>
    <w:rsid w:val="00AE54D9"/>
    <w:rsid w:val="00AE5AB1"/>
    <w:rsid w:val="00AF08F7"/>
    <w:rsid w:val="00AF1046"/>
    <w:rsid w:val="00AF45BB"/>
    <w:rsid w:val="00AF50E3"/>
    <w:rsid w:val="00AF510A"/>
    <w:rsid w:val="00B00685"/>
    <w:rsid w:val="00B011A2"/>
    <w:rsid w:val="00B022C2"/>
    <w:rsid w:val="00B0241C"/>
    <w:rsid w:val="00B024CE"/>
    <w:rsid w:val="00B027BC"/>
    <w:rsid w:val="00B03708"/>
    <w:rsid w:val="00B04A3C"/>
    <w:rsid w:val="00B04C45"/>
    <w:rsid w:val="00B05255"/>
    <w:rsid w:val="00B06304"/>
    <w:rsid w:val="00B06AF0"/>
    <w:rsid w:val="00B06ED7"/>
    <w:rsid w:val="00B07E21"/>
    <w:rsid w:val="00B10DEB"/>
    <w:rsid w:val="00B10E6C"/>
    <w:rsid w:val="00B10EF4"/>
    <w:rsid w:val="00B1429C"/>
    <w:rsid w:val="00B14534"/>
    <w:rsid w:val="00B1461C"/>
    <w:rsid w:val="00B15711"/>
    <w:rsid w:val="00B17899"/>
    <w:rsid w:val="00B20ECE"/>
    <w:rsid w:val="00B21FB8"/>
    <w:rsid w:val="00B23455"/>
    <w:rsid w:val="00B301C9"/>
    <w:rsid w:val="00B30AB0"/>
    <w:rsid w:val="00B319B7"/>
    <w:rsid w:val="00B31A6F"/>
    <w:rsid w:val="00B32050"/>
    <w:rsid w:val="00B323A8"/>
    <w:rsid w:val="00B3276C"/>
    <w:rsid w:val="00B34951"/>
    <w:rsid w:val="00B34BE8"/>
    <w:rsid w:val="00B351AA"/>
    <w:rsid w:val="00B35D50"/>
    <w:rsid w:val="00B35FDF"/>
    <w:rsid w:val="00B37BBC"/>
    <w:rsid w:val="00B400A5"/>
    <w:rsid w:val="00B40936"/>
    <w:rsid w:val="00B411AF"/>
    <w:rsid w:val="00B41439"/>
    <w:rsid w:val="00B41722"/>
    <w:rsid w:val="00B41F07"/>
    <w:rsid w:val="00B44306"/>
    <w:rsid w:val="00B4487D"/>
    <w:rsid w:val="00B4715E"/>
    <w:rsid w:val="00B47E93"/>
    <w:rsid w:val="00B51381"/>
    <w:rsid w:val="00B5237B"/>
    <w:rsid w:val="00B52BDD"/>
    <w:rsid w:val="00B553C5"/>
    <w:rsid w:val="00B557E4"/>
    <w:rsid w:val="00B55990"/>
    <w:rsid w:val="00B569BB"/>
    <w:rsid w:val="00B572C8"/>
    <w:rsid w:val="00B617FF"/>
    <w:rsid w:val="00B623F4"/>
    <w:rsid w:val="00B63BB5"/>
    <w:rsid w:val="00B64320"/>
    <w:rsid w:val="00B65B30"/>
    <w:rsid w:val="00B660A7"/>
    <w:rsid w:val="00B66424"/>
    <w:rsid w:val="00B7125F"/>
    <w:rsid w:val="00B74BF1"/>
    <w:rsid w:val="00B7525C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107"/>
    <w:rsid w:val="00B840FF"/>
    <w:rsid w:val="00B848FF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CDF"/>
    <w:rsid w:val="00BB17CF"/>
    <w:rsid w:val="00BB2C63"/>
    <w:rsid w:val="00BB3A8F"/>
    <w:rsid w:val="00BB5724"/>
    <w:rsid w:val="00BB645D"/>
    <w:rsid w:val="00BB64E6"/>
    <w:rsid w:val="00BB6C30"/>
    <w:rsid w:val="00BB70BD"/>
    <w:rsid w:val="00BC0AB7"/>
    <w:rsid w:val="00BC0C9D"/>
    <w:rsid w:val="00BC3110"/>
    <w:rsid w:val="00BC4207"/>
    <w:rsid w:val="00BC4353"/>
    <w:rsid w:val="00BC5374"/>
    <w:rsid w:val="00BC5EC2"/>
    <w:rsid w:val="00BC69B1"/>
    <w:rsid w:val="00BC6F04"/>
    <w:rsid w:val="00BD05CC"/>
    <w:rsid w:val="00BD283D"/>
    <w:rsid w:val="00BD2A6F"/>
    <w:rsid w:val="00BD55E3"/>
    <w:rsid w:val="00BD563B"/>
    <w:rsid w:val="00BD5C69"/>
    <w:rsid w:val="00BD71A5"/>
    <w:rsid w:val="00BE01CC"/>
    <w:rsid w:val="00BE05B2"/>
    <w:rsid w:val="00BE0CC3"/>
    <w:rsid w:val="00BE19D8"/>
    <w:rsid w:val="00BE246E"/>
    <w:rsid w:val="00BE5153"/>
    <w:rsid w:val="00BE54BD"/>
    <w:rsid w:val="00BE7C1C"/>
    <w:rsid w:val="00BF195F"/>
    <w:rsid w:val="00BF2B33"/>
    <w:rsid w:val="00BF4D22"/>
    <w:rsid w:val="00BF5C54"/>
    <w:rsid w:val="00BF6F96"/>
    <w:rsid w:val="00BF74B0"/>
    <w:rsid w:val="00C01760"/>
    <w:rsid w:val="00C034F5"/>
    <w:rsid w:val="00C03533"/>
    <w:rsid w:val="00C04032"/>
    <w:rsid w:val="00C06DFF"/>
    <w:rsid w:val="00C126AF"/>
    <w:rsid w:val="00C126DF"/>
    <w:rsid w:val="00C12EF9"/>
    <w:rsid w:val="00C12F2E"/>
    <w:rsid w:val="00C15941"/>
    <w:rsid w:val="00C15BBB"/>
    <w:rsid w:val="00C16A27"/>
    <w:rsid w:val="00C16A2F"/>
    <w:rsid w:val="00C209C6"/>
    <w:rsid w:val="00C20DB9"/>
    <w:rsid w:val="00C21446"/>
    <w:rsid w:val="00C227B3"/>
    <w:rsid w:val="00C256F0"/>
    <w:rsid w:val="00C25B6D"/>
    <w:rsid w:val="00C266E1"/>
    <w:rsid w:val="00C27C9C"/>
    <w:rsid w:val="00C30117"/>
    <w:rsid w:val="00C30623"/>
    <w:rsid w:val="00C30F03"/>
    <w:rsid w:val="00C31F67"/>
    <w:rsid w:val="00C32034"/>
    <w:rsid w:val="00C32C97"/>
    <w:rsid w:val="00C34651"/>
    <w:rsid w:val="00C35266"/>
    <w:rsid w:val="00C36B69"/>
    <w:rsid w:val="00C405D1"/>
    <w:rsid w:val="00C40DB8"/>
    <w:rsid w:val="00C40F27"/>
    <w:rsid w:val="00C4220D"/>
    <w:rsid w:val="00C424CA"/>
    <w:rsid w:val="00C428ED"/>
    <w:rsid w:val="00C42B73"/>
    <w:rsid w:val="00C44774"/>
    <w:rsid w:val="00C45ADE"/>
    <w:rsid w:val="00C4666A"/>
    <w:rsid w:val="00C4724E"/>
    <w:rsid w:val="00C47C9E"/>
    <w:rsid w:val="00C47EB5"/>
    <w:rsid w:val="00C5079F"/>
    <w:rsid w:val="00C50A77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3F94"/>
    <w:rsid w:val="00C6456C"/>
    <w:rsid w:val="00C64FBB"/>
    <w:rsid w:val="00C66E5A"/>
    <w:rsid w:val="00C70264"/>
    <w:rsid w:val="00C71019"/>
    <w:rsid w:val="00C73C1B"/>
    <w:rsid w:val="00C74164"/>
    <w:rsid w:val="00C74476"/>
    <w:rsid w:val="00C74DC2"/>
    <w:rsid w:val="00C74F36"/>
    <w:rsid w:val="00C75A1C"/>
    <w:rsid w:val="00C75ACE"/>
    <w:rsid w:val="00C76082"/>
    <w:rsid w:val="00C802D8"/>
    <w:rsid w:val="00C8047A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742"/>
    <w:rsid w:val="00C9474B"/>
    <w:rsid w:val="00C94ED3"/>
    <w:rsid w:val="00C95034"/>
    <w:rsid w:val="00C96075"/>
    <w:rsid w:val="00C9708F"/>
    <w:rsid w:val="00CA0D90"/>
    <w:rsid w:val="00CA4705"/>
    <w:rsid w:val="00CA68FE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1BEE"/>
    <w:rsid w:val="00CC217A"/>
    <w:rsid w:val="00CC2430"/>
    <w:rsid w:val="00CC29D6"/>
    <w:rsid w:val="00CC2C59"/>
    <w:rsid w:val="00CC4059"/>
    <w:rsid w:val="00CC5DB7"/>
    <w:rsid w:val="00CC6A0D"/>
    <w:rsid w:val="00CC7FA9"/>
    <w:rsid w:val="00CD0D6E"/>
    <w:rsid w:val="00CD0F3D"/>
    <w:rsid w:val="00CD142B"/>
    <w:rsid w:val="00CD2947"/>
    <w:rsid w:val="00CD32A4"/>
    <w:rsid w:val="00CD54D2"/>
    <w:rsid w:val="00CD5970"/>
    <w:rsid w:val="00CD5EAF"/>
    <w:rsid w:val="00CD6038"/>
    <w:rsid w:val="00CE0B23"/>
    <w:rsid w:val="00CE0C16"/>
    <w:rsid w:val="00CE10D9"/>
    <w:rsid w:val="00CE2D6D"/>
    <w:rsid w:val="00CE3CDF"/>
    <w:rsid w:val="00CE4805"/>
    <w:rsid w:val="00CE4EAE"/>
    <w:rsid w:val="00CE7060"/>
    <w:rsid w:val="00CE70FD"/>
    <w:rsid w:val="00CE76E5"/>
    <w:rsid w:val="00CF05E6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12B82"/>
    <w:rsid w:val="00D12EC4"/>
    <w:rsid w:val="00D140D1"/>
    <w:rsid w:val="00D144DD"/>
    <w:rsid w:val="00D14685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342B4"/>
    <w:rsid w:val="00D34D73"/>
    <w:rsid w:val="00D35A6B"/>
    <w:rsid w:val="00D35D1C"/>
    <w:rsid w:val="00D35EBC"/>
    <w:rsid w:val="00D371A0"/>
    <w:rsid w:val="00D37476"/>
    <w:rsid w:val="00D415DF"/>
    <w:rsid w:val="00D43281"/>
    <w:rsid w:val="00D43607"/>
    <w:rsid w:val="00D43805"/>
    <w:rsid w:val="00D4393F"/>
    <w:rsid w:val="00D45387"/>
    <w:rsid w:val="00D4588C"/>
    <w:rsid w:val="00D45952"/>
    <w:rsid w:val="00D45D22"/>
    <w:rsid w:val="00D474DB"/>
    <w:rsid w:val="00D47F80"/>
    <w:rsid w:val="00D500D9"/>
    <w:rsid w:val="00D50447"/>
    <w:rsid w:val="00D5202B"/>
    <w:rsid w:val="00D530F4"/>
    <w:rsid w:val="00D538F7"/>
    <w:rsid w:val="00D54304"/>
    <w:rsid w:val="00D54834"/>
    <w:rsid w:val="00D54E41"/>
    <w:rsid w:val="00D55C95"/>
    <w:rsid w:val="00D561A3"/>
    <w:rsid w:val="00D60D9E"/>
    <w:rsid w:val="00D60E39"/>
    <w:rsid w:val="00D616A0"/>
    <w:rsid w:val="00D616FF"/>
    <w:rsid w:val="00D623CC"/>
    <w:rsid w:val="00D63B55"/>
    <w:rsid w:val="00D652B7"/>
    <w:rsid w:val="00D65823"/>
    <w:rsid w:val="00D65E32"/>
    <w:rsid w:val="00D663B3"/>
    <w:rsid w:val="00D66A3B"/>
    <w:rsid w:val="00D67518"/>
    <w:rsid w:val="00D679FE"/>
    <w:rsid w:val="00D70245"/>
    <w:rsid w:val="00D70606"/>
    <w:rsid w:val="00D70A24"/>
    <w:rsid w:val="00D70FC6"/>
    <w:rsid w:val="00D71412"/>
    <w:rsid w:val="00D7159E"/>
    <w:rsid w:val="00D71B89"/>
    <w:rsid w:val="00D72A20"/>
    <w:rsid w:val="00D737B4"/>
    <w:rsid w:val="00D7423B"/>
    <w:rsid w:val="00D75011"/>
    <w:rsid w:val="00D764F2"/>
    <w:rsid w:val="00D80261"/>
    <w:rsid w:val="00D81AE0"/>
    <w:rsid w:val="00D81FFC"/>
    <w:rsid w:val="00D83E9A"/>
    <w:rsid w:val="00D87682"/>
    <w:rsid w:val="00D87F1F"/>
    <w:rsid w:val="00D909F3"/>
    <w:rsid w:val="00D913CA"/>
    <w:rsid w:val="00D91448"/>
    <w:rsid w:val="00D91882"/>
    <w:rsid w:val="00D92BFF"/>
    <w:rsid w:val="00D938DF"/>
    <w:rsid w:val="00D94008"/>
    <w:rsid w:val="00D94503"/>
    <w:rsid w:val="00D94C5D"/>
    <w:rsid w:val="00D9578E"/>
    <w:rsid w:val="00D9635F"/>
    <w:rsid w:val="00DA0A6D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43FE"/>
    <w:rsid w:val="00DB47BE"/>
    <w:rsid w:val="00DB483D"/>
    <w:rsid w:val="00DB4E3B"/>
    <w:rsid w:val="00DB51B2"/>
    <w:rsid w:val="00DB55FA"/>
    <w:rsid w:val="00DB647F"/>
    <w:rsid w:val="00DB685D"/>
    <w:rsid w:val="00DB775A"/>
    <w:rsid w:val="00DB7E78"/>
    <w:rsid w:val="00DC0093"/>
    <w:rsid w:val="00DC0CE5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A5B"/>
    <w:rsid w:val="00DC6191"/>
    <w:rsid w:val="00DC7CE7"/>
    <w:rsid w:val="00DC7E72"/>
    <w:rsid w:val="00DD142C"/>
    <w:rsid w:val="00DD2106"/>
    <w:rsid w:val="00DD29BC"/>
    <w:rsid w:val="00DD58EE"/>
    <w:rsid w:val="00DD6BA2"/>
    <w:rsid w:val="00DD6D6D"/>
    <w:rsid w:val="00DD6ED0"/>
    <w:rsid w:val="00DE0353"/>
    <w:rsid w:val="00DE5B3E"/>
    <w:rsid w:val="00DE7232"/>
    <w:rsid w:val="00DE7B16"/>
    <w:rsid w:val="00DF0964"/>
    <w:rsid w:val="00DF1E4E"/>
    <w:rsid w:val="00DF2B1F"/>
    <w:rsid w:val="00DF30E5"/>
    <w:rsid w:val="00DF4A05"/>
    <w:rsid w:val="00DF56F8"/>
    <w:rsid w:val="00DF6409"/>
    <w:rsid w:val="00DF70D2"/>
    <w:rsid w:val="00DF73EF"/>
    <w:rsid w:val="00E001AE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3FA"/>
    <w:rsid w:val="00E2752B"/>
    <w:rsid w:val="00E302C9"/>
    <w:rsid w:val="00E303DC"/>
    <w:rsid w:val="00E3062B"/>
    <w:rsid w:val="00E312C8"/>
    <w:rsid w:val="00E32601"/>
    <w:rsid w:val="00E33026"/>
    <w:rsid w:val="00E35E9D"/>
    <w:rsid w:val="00E40826"/>
    <w:rsid w:val="00E430B8"/>
    <w:rsid w:val="00E434D3"/>
    <w:rsid w:val="00E46193"/>
    <w:rsid w:val="00E46A55"/>
    <w:rsid w:val="00E54E2B"/>
    <w:rsid w:val="00E56238"/>
    <w:rsid w:val="00E56EB7"/>
    <w:rsid w:val="00E5777A"/>
    <w:rsid w:val="00E57AF7"/>
    <w:rsid w:val="00E60714"/>
    <w:rsid w:val="00E613B1"/>
    <w:rsid w:val="00E629DE"/>
    <w:rsid w:val="00E62B3D"/>
    <w:rsid w:val="00E62D81"/>
    <w:rsid w:val="00E640F9"/>
    <w:rsid w:val="00E64E87"/>
    <w:rsid w:val="00E67892"/>
    <w:rsid w:val="00E70AE2"/>
    <w:rsid w:val="00E711B0"/>
    <w:rsid w:val="00E722CA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6624"/>
    <w:rsid w:val="00E87F21"/>
    <w:rsid w:val="00E931E1"/>
    <w:rsid w:val="00E9417B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4AF8"/>
    <w:rsid w:val="00EA5A74"/>
    <w:rsid w:val="00EA76AB"/>
    <w:rsid w:val="00EB0C38"/>
    <w:rsid w:val="00EB1C0B"/>
    <w:rsid w:val="00EB1D53"/>
    <w:rsid w:val="00EB2DC4"/>
    <w:rsid w:val="00EB32BD"/>
    <w:rsid w:val="00EB4744"/>
    <w:rsid w:val="00EB5532"/>
    <w:rsid w:val="00EB5877"/>
    <w:rsid w:val="00EC29BD"/>
    <w:rsid w:val="00EC3AA6"/>
    <w:rsid w:val="00EC3C08"/>
    <w:rsid w:val="00EC5629"/>
    <w:rsid w:val="00EC7451"/>
    <w:rsid w:val="00EC7AE9"/>
    <w:rsid w:val="00ED3634"/>
    <w:rsid w:val="00ED44F1"/>
    <w:rsid w:val="00ED4AD0"/>
    <w:rsid w:val="00ED4DEA"/>
    <w:rsid w:val="00ED5FE7"/>
    <w:rsid w:val="00ED7361"/>
    <w:rsid w:val="00ED7ABD"/>
    <w:rsid w:val="00ED7D59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5A85"/>
    <w:rsid w:val="00EF5AC9"/>
    <w:rsid w:val="00EF6603"/>
    <w:rsid w:val="00F00647"/>
    <w:rsid w:val="00F01F0F"/>
    <w:rsid w:val="00F02722"/>
    <w:rsid w:val="00F02D1E"/>
    <w:rsid w:val="00F03528"/>
    <w:rsid w:val="00F0352C"/>
    <w:rsid w:val="00F0363E"/>
    <w:rsid w:val="00F03FE6"/>
    <w:rsid w:val="00F0489D"/>
    <w:rsid w:val="00F0741B"/>
    <w:rsid w:val="00F07F9A"/>
    <w:rsid w:val="00F10352"/>
    <w:rsid w:val="00F1198F"/>
    <w:rsid w:val="00F121E3"/>
    <w:rsid w:val="00F122E2"/>
    <w:rsid w:val="00F1291E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CBE"/>
    <w:rsid w:val="00F23074"/>
    <w:rsid w:val="00F23089"/>
    <w:rsid w:val="00F25791"/>
    <w:rsid w:val="00F26B83"/>
    <w:rsid w:val="00F270D0"/>
    <w:rsid w:val="00F300A4"/>
    <w:rsid w:val="00F3068F"/>
    <w:rsid w:val="00F3100F"/>
    <w:rsid w:val="00F3177E"/>
    <w:rsid w:val="00F33531"/>
    <w:rsid w:val="00F35082"/>
    <w:rsid w:val="00F366C2"/>
    <w:rsid w:val="00F36AEC"/>
    <w:rsid w:val="00F37862"/>
    <w:rsid w:val="00F37BCC"/>
    <w:rsid w:val="00F40E11"/>
    <w:rsid w:val="00F416C5"/>
    <w:rsid w:val="00F42A5D"/>
    <w:rsid w:val="00F45D6B"/>
    <w:rsid w:val="00F50674"/>
    <w:rsid w:val="00F52335"/>
    <w:rsid w:val="00F52A15"/>
    <w:rsid w:val="00F52CDC"/>
    <w:rsid w:val="00F54466"/>
    <w:rsid w:val="00F545AC"/>
    <w:rsid w:val="00F54E6D"/>
    <w:rsid w:val="00F55F6A"/>
    <w:rsid w:val="00F5671A"/>
    <w:rsid w:val="00F5681C"/>
    <w:rsid w:val="00F568BD"/>
    <w:rsid w:val="00F578B8"/>
    <w:rsid w:val="00F57CC9"/>
    <w:rsid w:val="00F60B91"/>
    <w:rsid w:val="00F626DB"/>
    <w:rsid w:val="00F6751E"/>
    <w:rsid w:val="00F67E6C"/>
    <w:rsid w:val="00F718C8"/>
    <w:rsid w:val="00F71A95"/>
    <w:rsid w:val="00F727C4"/>
    <w:rsid w:val="00F76C93"/>
    <w:rsid w:val="00F806D2"/>
    <w:rsid w:val="00F81CBE"/>
    <w:rsid w:val="00F823F2"/>
    <w:rsid w:val="00F85E49"/>
    <w:rsid w:val="00F86A8B"/>
    <w:rsid w:val="00F926DE"/>
    <w:rsid w:val="00F928CD"/>
    <w:rsid w:val="00F929C1"/>
    <w:rsid w:val="00F94852"/>
    <w:rsid w:val="00F94B93"/>
    <w:rsid w:val="00F94BBA"/>
    <w:rsid w:val="00FA0BDD"/>
    <w:rsid w:val="00FA1CBD"/>
    <w:rsid w:val="00FA2C31"/>
    <w:rsid w:val="00FA3159"/>
    <w:rsid w:val="00FA3523"/>
    <w:rsid w:val="00FA3988"/>
    <w:rsid w:val="00FA4172"/>
    <w:rsid w:val="00FA4973"/>
    <w:rsid w:val="00FA76D9"/>
    <w:rsid w:val="00FB0879"/>
    <w:rsid w:val="00FB1924"/>
    <w:rsid w:val="00FB3497"/>
    <w:rsid w:val="00FB5447"/>
    <w:rsid w:val="00FB570C"/>
    <w:rsid w:val="00FB58B9"/>
    <w:rsid w:val="00FB6BFE"/>
    <w:rsid w:val="00FB75B5"/>
    <w:rsid w:val="00FB763F"/>
    <w:rsid w:val="00FB7EBD"/>
    <w:rsid w:val="00FC03A3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54D2"/>
    <w:rsid w:val="00FE7865"/>
    <w:rsid w:val="00FE7A87"/>
    <w:rsid w:val="00FF0605"/>
    <w:rsid w:val="00FF0AF2"/>
    <w:rsid w:val="00FF0FB7"/>
    <w:rsid w:val="00FF1705"/>
    <w:rsid w:val="00FF1B1D"/>
    <w:rsid w:val="00FF4387"/>
    <w:rsid w:val="00FF4897"/>
    <w:rsid w:val="00FF6E72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25E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4476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Normal"/>
    <w:next w:val="BodyText"/>
    <w:link w:val="Heading1Char"/>
    <w:qFormat/>
    <w:rsid w:val="00AF1046"/>
    <w:pPr>
      <w:pBdr>
        <w:top w:val="single" w:sz="8" w:space="1" w:color="000000"/>
        <w:bottom w:val="single" w:sz="8" w:space="1" w:color="000000"/>
      </w:pBdr>
      <w:spacing w:before="100" w:beforeAutospacing="1"/>
      <w:jc w:val="left"/>
      <w:outlineLvl w:val="0"/>
    </w:pPr>
    <w:rPr>
      <w:caps/>
      <w:spacing w:val="15"/>
    </w:rPr>
  </w:style>
  <w:style w:type="paragraph" w:styleId="Heading2">
    <w:name w:val="heading 2"/>
    <w:basedOn w:val="Normal"/>
    <w:next w:val="BodyText"/>
    <w:qFormat/>
    <w:rsid w:val="00652A28"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rsid w:val="00652A28"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rsid w:val="00652A28"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rsid w:val="002D2BE9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D2BE9"/>
    <w:pPr>
      <w:spacing w:after="220" w:line="240" w:lineRule="atLeast"/>
    </w:pPr>
  </w:style>
  <w:style w:type="paragraph" w:styleId="BalloonText">
    <w:name w:val="Balloon Text"/>
    <w:basedOn w:val="Normal"/>
    <w:semiHidden/>
    <w:rsid w:val="002D2BE9"/>
    <w:rPr>
      <w:rFonts w:ascii="Tahoma" w:hAnsi="Tahoma" w:cs="Tahoma"/>
      <w:sz w:val="16"/>
      <w:szCs w:val="16"/>
    </w:rPr>
  </w:style>
  <w:style w:type="paragraph" w:styleId="Date">
    <w:name w:val="Date"/>
    <w:basedOn w:val="BodyText"/>
    <w:rsid w:val="002D2BE9"/>
    <w:pPr>
      <w:keepNext/>
    </w:pPr>
  </w:style>
  <w:style w:type="paragraph" w:styleId="Header">
    <w:name w:val="header"/>
    <w:basedOn w:val="Normal"/>
    <w:link w:val="HeaderChar"/>
    <w:uiPriority w:val="99"/>
    <w:rsid w:val="00652A28"/>
    <w:pPr>
      <w:spacing w:before="220" w:after="220" w:line="220" w:lineRule="atLeast"/>
      <w:ind w:left="-2160"/>
    </w:pPr>
    <w:rPr>
      <w:caps/>
    </w:rPr>
  </w:style>
  <w:style w:type="paragraph" w:styleId="Footer">
    <w:name w:val="footer"/>
    <w:basedOn w:val="Normal"/>
    <w:link w:val="FooterChar"/>
    <w:uiPriority w:val="99"/>
    <w:rsid w:val="00652A28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table" w:styleId="TableGrid">
    <w:name w:val="Table Grid"/>
    <w:basedOn w:val="TableNormal"/>
    <w:qFormat/>
    <w:rsid w:val="00B9219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rsid w:val="002D2BE9"/>
    <w:rPr>
      <w:sz w:val="24"/>
    </w:rPr>
  </w:style>
  <w:style w:type="character" w:styleId="Emphasis">
    <w:name w:val="Emphasis"/>
    <w:qFormat/>
    <w:rsid w:val="002D2BE9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2D2BE9"/>
    <w:pPr>
      <w:ind w:left="720"/>
    </w:pPr>
  </w:style>
  <w:style w:type="character" w:customStyle="1" w:styleId="BodyTextChar">
    <w:name w:val="Body Text Char"/>
    <w:link w:val="BodyText"/>
    <w:qFormat/>
    <w:rsid w:val="0036206D"/>
    <w:rPr>
      <w:rFonts w:ascii="Garamond" w:hAnsi="Garamond"/>
      <w:sz w:val="22"/>
      <w:lang w:val="en-US" w:eastAsia="en-US" w:bidi="ar-SA"/>
    </w:rPr>
  </w:style>
  <w:style w:type="character" w:styleId="Hyperlink">
    <w:name w:val="Hyperlink"/>
    <w:rsid w:val="00B024CE"/>
    <w:rPr>
      <w:color w:val="0000FF"/>
      <w:u w:val="single"/>
    </w:rPr>
  </w:style>
  <w:style w:type="character" w:styleId="FollowedHyperlink">
    <w:name w:val="FollowedHyperlink"/>
    <w:rsid w:val="00877C24"/>
    <w:rPr>
      <w:color w:val="800080"/>
      <w:u w:val="single"/>
    </w:rPr>
  </w:style>
  <w:style w:type="paragraph" w:styleId="Caption">
    <w:name w:val="caption"/>
    <w:basedOn w:val="Normal"/>
    <w:next w:val="Normal"/>
    <w:semiHidden/>
    <w:unhideWhenUsed/>
    <w:qFormat/>
    <w:rsid w:val="004B6C95"/>
    <w:rPr>
      <w:b/>
      <w:bCs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1BEA"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E73AD"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rsid w:val="00BC5374"/>
    <w:pPr>
      <w:ind w:left="720"/>
      <w:contextualSpacing/>
    </w:pPr>
  </w:style>
  <w:style w:type="character" w:customStyle="1" w:styleId="Style9ptBold">
    <w:name w:val="Style 9 pt Bold"/>
    <w:basedOn w:val="DefaultParagraphFont"/>
    <w:rsid w:val="003B0B40"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3B0B40"/>
    <w:pPr>
      <w:spacing w:after="0" w:line="240" w:lineRule="auto"/>
    </w:pPr>
  </w:style>
  <w:style w:type="character" w:customStyle="1" w:styleId="StyleBold">
    <w:name w:val="Style Bold"/>
    <w:basedOn w:val="DefaultParagraphFont"/>
    <w:qFormat/>
    <w:rsid w:val="003B0B40"/>
    <w:rPr>
      <w:b/>
      <w:bCs/>
    </w:rPr>
  </w:style>
  <w:style w:type="character" w:customStyle="1" w:styleId="StyleBoldItalic">
    <w:name w:val="Style Bold Italic"/>
    <w:basedOn w:val="DefaultParagraphFont"/>
    <w:qFormat/>
    <w:rsid w:val="003B0B40"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rsid w:val="00652A28"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rsid w:val="00652A28"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rsid w:val="00652A28"/>
    <w:pPr>
      <w:jc w:val="center"/>
    </w:pPr>
    <w:rPr>
      <w:caps/>
      <w:spacing w:val="80"/>
      <w:sz w:val="36"/>
      <w:szCs w:val="36"/>
    </w:rPr>
  </w:style>
  <w:style w:type="numbering" w:customStyle="1" w:styleId="L2List">
    <w:name w:val="L2 List"/>
    <w:basedOn w:val="NoList"/>
    <w:rsid w:val="00AF1046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rsid w:val="009A1E3A"/>
    <w:rPr>
      <w:rFonts w:ascii="Garamond" w:hAnsi="Garamond"/>
      <w:caps/>
      <w:spacing w:val="15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E54BD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3C5BDD"/>
    <w:pPr>
      <w:ind w:left="360" w:hanging="360"/>
      <w:contextualSpacing/>
      <w:jc w:val="left"/>
    </w:pPr>
    <w:rPr>
      <w:rFonts w:asciiTheme="minorHAnsi" w:hAnsiTheme="minorHAnsi"/>
      <w:b/>
      <w:i/>
      <w:iCs/>
      <w:lang w:val="en-CA"/>
    </w:rPr>
  </w:style>
  <w:style w:type="paragraph" w:customStyle="1" w:styleId="Positions">
    <w:name w:val="Positions"/>
    <w:basedOn w:val="Normal"/>
    <w:qFormat/>
    <w:rsid w:val="003C5BDD"/>
    <w:pPr>
      <w:tabs>
        <w:tab w:val="right" w:pos="9360"/>
      </w:tabs>
      <w:ind w:left="1080" w:hanging="360"/>
      <w:contextualSpacing/>
      <w:jc w:val="left"/>
    </w:pPr>
    <w:rPr>
      <w:rFonts w:asciiTheme="minorHAnsi" w:hAnsiTheme="minorHAnsi"/>
      <w:lang w:val="en-CA"/>
    </w:rPr>
  </w:style>
  <w:style w:type="paragraph" w:customStyle="1" w:styleId="Details">
    <w:name w:val="Details"/>
    <w:basedOn w:val="Normal"/>
    <w:qFormat/>
    <w:rsid w:val="003C5BDD"/>
    <w:pPr>
      <w:tabs>
        <w:tab w:val="right" w:pos="8931"/>
      </w:tabs>
      <w:ind w:left="1800" w:hanging="360"/>
      <w:contextualSpacing/>
      <w:jc w:val="left"/>
    </w:pPr>
    <w:rPr>
      <w:rFonts w:asciiTheme="minorHAnsi" w:hAnsiTheme="minorHAnsi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bilal.qandeel@gmail.comQ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5121-8DE3-42E7-ADC6-45E8C0541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</Template>
  <TotalTime>0</TotalTime>
  <Pages>3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7153</CharactersWithSpaces>
  <SharedDoc>false</SharedDoc>
  <HLinks>
    <vt:vector size="12" baseType="variant">
      <vt:variant>
        <vt:i4>3211370</vt:i4>
      </vt:variant>
      <vt:variant>
        <vt:i4>3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  <vt:variant>
        <vt:i4>3211370</vt:i4>
      </vt:variant>
      <vt:variant>
        <vt:i4>0</vt:i4>
      </vt:variant>
      <vt:variant>
        <vt:i4>0</vt:i4>
      </vt:variant>
      <vt:variant>
        <vt:i4>5</vt:i4>
      </vt:variant>
      <vt:variant>
        <vt:lpwstr>http://jo.linkedin.com/in/bilalqandeel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creator/>
  <cp:keywords>Engineer; Electrical; Control; Telecommunications</cp:keywords>
  <cp:lastModifiedBy/>
  <cp:revision>1</cp:revision>
  <cp:lastPrinted>2008-03-02T06:06:00Z</cp:lastPrinted>
  <dcterms:created xsi:type="dcterms:W3CDTF">2019-05-11T03:21:00Z</dcterms:created>
  <dcterms:modified xsi:type="dcterms:W3CDTF">2023-05-15T05:21:00Z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